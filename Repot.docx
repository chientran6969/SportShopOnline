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8C954A"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14:paraId="03481613"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F837BD7"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7232D600" w14:textId="77777777" w:rsidR="003218FF" w:rsidRPr="00B10E7E" w:rsidRDefault="003218FF" w:rsidP="003218FF">
      <w:pPr>
        <w:suppressAutoHyphens/>
        <w:autoSpaceDE w:val="0"/>
        <w:autoSpaceDN w:val="0"/>
        <w:adjustRightInd w:val="0"/>
        <w:ind w:firstLine="720"/>
        <w:jc w:val="center"/>
        <w:rPr>
          <w:lang w:val="en"/>
        </w:rPr>
      </w:pPr>
    </w:p>
    <w:p w14:paraId="2348A853"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3B4B2F3C" wp14:editId="4E5FDB5A">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356E4867" w14:textId="77777777" w:rsidR="003218FF" w:rsidRPr="00B10E7E" w:rsidRDefault="003218FF" w:rsidP="003218FF">
      <w:pPr>
        <w:suppressAutoHyphens/>
        <w:autoSpaceDE w:val="0"/>
        <w:autoSpaceDN w:val="0"/>
        <w:adjustRightInd w:val="0"/>
        <w:ind w:firstLine="720"/>
        <w:rPr>
          <w:b/>
          <w:bCs/>
          <w:sz w:val="28"/>
          <w:szCs w:val="28"/>
          <w:lang w:val="en"/>
        </w:rPr>
      </w:pPr>
    </w:p>
    <w:p w14:paraId="62DC5F7F" w14:textId="4430797A" w:rsidR="003218FF" w:rsidRDefault="00157825" w:rsidP="00BB4490">
      <w:pPr>
        <w:suppressAutoHyphens/>
        <w:autoSpaceDE w:val="0"/>
        <w:autoSpaceDN w:val="0"/>
        <w:adjustRightInd w:val="0"/>
        <w:spacing w:line="360" w:lineRule="auto"/>
        <w:jc w:val="center"/>
        <w:rPr>
          <w:b/>
          <w:bCs/>
          <w:sz w:val="32"/>
          <w:szCs w:val="32"/>
          <w:lang w:val="en"/>
        </w:rPr>
      </w:pPr>
      <w:r>
        <w:rPr>
          <w:b/>
          <w:bCs/>
          <w:sz w:val="32"/>
          <w:szCs w:val="32"/>
          <w:lang w:val="en"/>
        </w:rPr>
        <w:t>BÁO CÁO CUỐI KÌ MÔN</w:t>
      </w:r>
    </w:p>
    <w:p w14:paraId="12B121F4" w14:textId="2D84A7F8" w:rsidR="00157825" w:rsidRPr="00B10E7E" w:rsidRDefault="00157825" w:rsidP="00BB4490">
      <w:pPr>
        <w:suppressAutoHyphens/>
        <w:autoSpaceDE w:val="0"/>
        <w:autoSpaceDN w:val="0"/>
        <w:adjustRightInd w:val="0"/>
        <w:spacing w:line="360" w:lineRule="auto"/>
        <w:jc w:val="center"/>
        <w:rPr>
          <w:b/>
          <w:bCs/>
          <w:sz w:val="32"/>
          <w:szCs w:val="32"/>
          <w:lang w:val="en"/>
        </w:rPr>
      </w:pPr>
      <w:r>
        <w:rPr>
          <w:b/>
          <w:bCs/>
          <w:sz w:val="32"/>
          <w:szCs w:val="32"/>
          <w:lang w:val="en"/>
        </w:rPr>
        <w:t>CHUYÊN ĐỀ CÔNG NGHỆ PHẦN MỀM</w:t>
      </w:r>
    </w:p>
    <w:p w14:paraId="3B48814D" w14:textId="77777777"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67952B9B" w14:textId="77777777" w:rsidR="003218FF" w:rsidRPr="00B10E7E" w:rsidRDefault="003218FF" w:rsidP="003218FF">
      <w:pPr>
        <w:suppressAutoHyphens/>
        <w:autoSpaceDE w:val="0"/>
        <w:autoSpaceDN w:val="0"/>
        <w:adjustRightInd w:val="0"/>
        <w:spacing w:line="360" w:lineRule="auto"/>
        <w:rPr>
          <w:b/>
          <w:bCs/>
          <w:lang w:val="en"/>
        </w:rPr>
      </w:pPr>
    </w:p>
    <w:p w14:paraId="2458A0EE" w14:textId="77777777" w:rsidR="00157825" w:rsidRDefault="00157825" w:rsidP="003218FF">
      <w:pPr>
        <w:suppressAutoHyphens/>
        <w:autoSpaceDE w:val="0"/>
        <w:autoSpaceDN w:val="0"/>
        <w:adjustRightInd w:val="0"/>
        <w:spacing w:line="360" w:lineRule="auto"/>
        <w:jc w:val="center"/>
        <w:rPr>
          <w:b/>
          <w:bCs/>
          <w:sz w:val="48"/>
          <w:szCs w:val="48"/>
          <w:lang w:val="en"/>
        </w:rPr>
      </w:pPr>
      <w:r>
        <w:rPr>
          <w:b/>
          <w:bCs/>
          <w:sz w:val="48"/>
          <w:szCs w:val="48"/>
          <w:lang w:val="en"/>
        </w:rPr>
        <w:t xml:space="preserve">XÂY DỰNG WEB </w:t>
      </w:r>
    </w:p>
    <w:p w14:paraId="4C5D682B" w14:textId="3984BE3C" w:rsidR="00157825" w:rsidRDefault="00157825" w:rsidP="003218FF">
      <w:pPr>
        <w:suppressAutoHyphens/>
        <w:autoSpaceDE w:val="0"/>
        <w:autoSpaceDN w:val="0"/>
        <w:adjustRightInd w:val="0"/>
        <w:spacing w:line="360" w:lineRule="auto"/>
        <w:jc w:val="center"/>
        <w:rPr>
          <w:b/>
          <w:bCs/>
          <w:sz w:val="48"/>
          <w:szCs w:val="48"/>
          <w:lang w:val="en"/>
        </w:rPr>
      </w:pPr>
      <w:r>
        <w:rPr>
          <w:b/>
          <w:bCs/>
          <w:sz w:val="48"/>
          <w:szCs w:val="48"/>
          <w:lang w:val="en"/>
        </w:rPr>
        <w:t xml:space="preserve">BÁN QUẦN ÁO THỂ THAO </w:t>
      </w:r>
    </w:p>
    <w:p w14:paraId="60B6C1D5" w14:textId="2F86404C" w:rsidR="003218FF" w:rsidRPr="00B10E7E" w:rsidRDefault="00157825" w:rsidP="003218FF">
      <w:pPr>
        <w:suppressAutoHyphens/>
        <w:autoSpaceDE w:val="0"/>
        <w:autoSpaceDN w:val="0"/>
        <w:adjustRightInd w:val="0"/>
        <w:spacing w:line="360" w:lineRule="auto"/>
        <w:jc w:val="center"/>
        <w:rPr>
          <w:b/>
          <w:bCs/>
          <w:sz w:val="48"/>
          <w:szCs w:val="48"/>
          <w:lang w:val="en"/>
        </w:rPr>
      </w:pPr>
      <w:r>
        <w:rPr>
          <w:b/>
          <w:bCs/>
          <w:sz w:val="48"/>
          <w:szCs w:val="48"/>
          <w:lang w:val="en"/>
        </w:rPr>
        <w:t>TRÊN NỀN TẢNG ASP .NET CORE MVC</w:t>
      </w:r>
    </w:p>
    <w:p w14:paraId="5E36F121" w14:textId="77777777" w:rsidR="003218FF" w:rsidRDefault="00291721" w:rsidP="003218FF">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397C6858" w14:textId="0C727191" w:rsidR="003218FF" w:rsidRPr="00157825" w:rsidRDefault="003218FF" w:rsidP="003218FF">
      <w:pPr>
        <w:suppressAutoHyphens/>
        <w:autoSpaceDE w:val="0"/>
        <w:autoSpaceDN w:val="0"/>
        <w:adjustRightInd w:val="0"/>
        <w:spacing w:line="360" w:lineRule="auto"/>
        <w:jc w:val="both"/>
        <w:rPr>
          <w:b/>
          <w:bCs/>
          <w:color w:val="FF0000"/>
          <w:lang w:val="en"/>
        </w:rPr>
      </w:pPr>
    </w:p>
    <w:p w14:paraId="74BBBFE6" w14:textId="77777777" w:rsidR="003218FF" w:rsidRPr="00B10E7E" w:rsidRDefault="003218FF" w:rsidP="003218FF">
      <w:pPr>
        <w:suppressAutoHyphens/>
        <w:autoSpaceDE w:val="0"/>
        <w:autoSpaceDN w:val="0"/>
        <w:adjustRightInd w:val="0"/>
        <w:spacing w:line="360" w:lineRule="auto"/>
        <w:jc w:val="both"/>
        <w:rPr>
          <w:b/>
          <w:bCs/>
          <w:lang w:val="en"/>
        </w:rPr>
      </w:pPr>
    </w:p>
    <w:p w14:paraId="61BDC2C7" w14:textId="77777777" w:rsidR="003218FF" w:rsidRPr="00B10E7E" w:rsidRDefault="003218FF" w:rsidP="003218FF">
      <w:pPr>
        <w:suppressAutoHyphens/>
        <w:autoSpaceDE w:val="0"/>
        <w:autoSpaceDN w:val="0"/>
        <w:adjustRightInd w:val="0"/>
        <w:spacing w:line="360" w:lineRule="auto"/>
        <w:jc w:val="both"/>
        <w:rPr>
          <w:b/>
          <w:bCs/>
          <w:lang w:val="en"/>
        </w:rPr>
      </w:pPr>
    </w:p>
    <w:p w14:paraId="47E63F9C" w14:textId="7B16BDBE" w:rsidR="003218FF" w:rsidRPr="00157825"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00157825">
        <w:rPr>
          <w:b/>
          <w:sz w:val="28"/>
          <w:szCs w:val="28"/>
        </w:rPr>
        <w:t>h</w:t>
      </w:r>
      <w:r w:rsidRPr="00CA1C39">
        <w:rPr>
          <w:b/>
          <w:sz w:val="28"/>
          <w:szCs w:val="28"/>
        </w:rPr>
        <w:t>S</w:t>
      </w:r>
      <w:r w:rsidR="00D2696F">
        <w:rPr>
          <w:b/>
          <w:sz w:val="28"/>
          <w:szCs w:val="28"/>
        </w:rPr>
        <w:t>.</w:t>
      </w:r>
      <w:r w:rsidRPr="00CA1C39">
        <w:rPr>
          <w:b/>
          <w:sz w:val="28"/>
          <w:szCs w:val="28"/>
          <w:lang w:val="vi-VN"/>
        </w:rPr>
        <w:t xml:space="preserve"> </w:t>
      </w:r>
      <w:r w:rsidR="00157825">
        <w:rPr>
          <w:b/>
          <w:sz w:val="28"/>
          <w:szCs w:val="28"/>
        </w:rPr>
        <w:t>DOÃN XUÂN THANH</w:t>
      </w:r>
    </w:p>
    <w:p w14:paraId="2398E0AC" w14:textId="77777777" w:rsidR="00C33E14" w:rsidRPr="00BB4490" w:rsidRDefault="003218FF" w:rsidP="00C33E14">
      <w:pPr>
        <w:suppressAutoHyphens/>
        <w:autoSpaceDE w:val="0"/>
        <w:autoSpaceDN w:val="0"/>
        <w:adjustRightInd w:val="0"/>
        <w:spacing w:line="360" w:lineRule="auto"/>
        <w:jc w:val="right"/>
        <w:rPr>
          <w:b/>
          <w:sz w:val="28"/>
          <w:szCs w:val="28"/>
        </w:rPr>
      </w:pPr>
      <w:r w:rsidRPr="003218FF">
        <w:rPr>
          <w:i/>
          <w:sz w:val="28"/>
          <w:szCs w:val="28"/>
          <w:lang w:val="vi-VN"/>
        </w:rPr>
        <w:t>Người thực hiện</w:t>
      </w:r>
      <w:r w:rsidRPr="003218FF">
        <w:rPr>
          <w:sz w:val="28"/>
          <w:szCs w:val="28"/>
          <w:lang w:val="vi-VN"/>
        </w:rPr>
        <w:t>:</w:t>
      </w:r>
      <w:r w:rsidR="00157825">
        <w:rPr>
          <w:b/>
          <w:bCs/>
          <w:sz w:val="28"/>
          <w:szCs w:val="28"/>
          <w:lang w:val="vi-VN"/>
        </w:rPr>
        <w:t xml:space="preserve"> </w:t>
      </w:r>
      <w:r w:rsidR="00C33E14">
        <w:rPr>
          <w:b/>
          <w:sz w:val="28"/>
          <w:szCs w:val="28"/>
          <w:lang w:val="vi-VN"/>
        </w:rPr>
        <w:t>TRẦN MINH</w:t>
      </w:r>
      <w:r w:rsidR="00C33E14" w:rsidRPr="00CA1C39">
        <w:rPr>
          <w:b/>
          <w:sz w:val="28"/>
          <w:szCs w:val="28"/>
          <w:lang w:val="vi-VN"/>
        </w:rPr>
        <w:t xml:space="preserve"> C</w:t>
      </w:r>
      <w:r w:rsidR="00C33E14">
        <w:rPr>
          <w:b/>
          <w:sz w:val="28"/>
          <w:szCs w:val="28"/>
        </w:rPr>
        <w:t>HIẾN - 51800759</w:t>
      </w:r>
    </w:p>
    <w:p w14:paraId="67230C0D" w14:textId="7364DD84" w:rsidR="003218FF" w:rsidRPr="00157825" w:rsidRDefault="00157825" w:rsidP="003218FF">
      <w:pPr>
        <w:suppressAutoHyphens/>
        <w:autoSpaceDE w:val="0"/>
        <w:autoSpaceDN w:val="0"/>
        <w:adjustRightInd w:val="0"/>
        <w:spacing w:line="360" w:lineRule="auto"/>
        <w:jc w:val="right"/>
        <w:rPr>
          <w:b/>
          <w:bCs/>
          <w:sz w:val="28"/>
          <w:szCs w:val="28"/>
        </w:rPr>
      </w:pPr>
      <w:r>
        <w:rPr>
          <w:b/>
          <w:bCs/>
          <w:sz w:val="28"/>
          <w:szCs w:val="28"/>
          <w:lang w:val="vi-VN"/>
        </w:rPr>
        <w:t xml:space="preserve">  </w:t>
      </w:r>
    </w:p>
    <w:p w14:paraId="265B16BF" w14:textId="018DC98A" w:rsidR="003218FF" w:rsidRDefault="003218FF" w:rsidP="003218FF">
      <w:pPr>
        <w:suppressAutoHyphens/>
        <w:autoSpaceDE w:val="0"/>
        <w:autoSpaceDN w:val="0"/>
        <w:adjustRightInd w:val="0"/>
        <w:jc w:val="center"/>
        <w:rPr>
          <w:sz w:val="28"/>
          <w:szCs w:val="28"/>
          <w:lang w:val="vi-VN"/>
        </w:rPr>
      </w:pPr>
    </w:p>
    <w:p w14:paraId="3779645D" w14:textId="09D9B3A0" w:rsidR="003E23B5" w:rsidRDefault="003E23B5" w:rsidP="003218FF">
      <w:pPr>
        <w:suppressAutoHyphens/>
        <w:autoSpaceDE w:val="0"/>
        <w:autoSpaceDN w:val="0"/>
        <w:adjustRightInd w:val="0"/>
        <w:jc w:val="center"/>
        <w:rPr>
          <w:sz w:val="28"/>
          <w:szCs w:val="28"/>
          <w:lang w:val="vi-VN"/>
        </w:rPr>
      </w:pPr>
    </w:p>
    <w:p w14:paraId="7FCCB7D2" w14:textId="77777777" w:rsidR="003E23B5" w:rsidRDefault="003E23B5" w:rsidP="003218FF">
      <w:pPr>
        <w:suppressAutoHyphens/>
        <w:autoSpaceDE w:val="0"/>
        <w:autoSpaceDN w:val="0"/>
        <w:adjustRightInd w:val="0"/>
        <w:jc w:val="center"/>
        <w:rPr>
          <w:b/>
          <w:bCs/>
        </w:rPr>
      </w:pPr>
    </w:p>
    <w:p w14:paraId="51C87205" w14:textId="77777777" w:rsidR="00157825" w:rsidRPr="00157825" w:rsidRDefault="00157825" w:rsidP="003218FF">
      <w:pPr>
        <w:suppressAutoHyphens/>
        <w:autoSpaceDE w:val="0"/>
        <w:autoSpaceDN w:val="0"/>
        <w:adjustRightInd w:val="0"/>
        <w:jc w:val="center"/>
        <w:rPr>
          <w:b/>
          <w:bCs/>
        </w:rPr>
      </w:pPr>
    </w:p>
    <w:p w14:paraId="0F8475F5" w14:textId="7863975F" w:rsidR="00B118C8" w:rsidRPr="00157825" w:rsidRDefault="00157825" w:rsidP="00291721">
      <w:pPr>
        <w:suppressAutoHyphens/>
        <w:autoSpaceDE w:val="0"/>
        <w:autoSpaceDN w:val="0"/>
        <w:adjustRightInd w:val="0"/>
        <w:jc w:val="center"/>
        <w:rPr>
          <w:b/>
          <w:bCs/>
          <w:iCs/>
          <w:sz w:val="28"/>
          <w:szCs w:val="28"/>
        </w:rPr>
        <w:sectPr w:rsidR="00B118C8" w:rsidRPr="00157825" w:rsidSect="005D5C20">
          <w:headerReference w:type="default" r:id="rId9"/>
          <w:pgSz w:w="12240" w:h="15840"/>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22</w:t>
      </w:r>
    </w:p>
    <w:p w14:paraId="67ADDFF0" w14:textId="77777777" w:rsidR="00E034B7" w:rsidRPr="00B10E7E" w:rsidRDefault="00E034B7" w:rsidP="00E034B7">
      <w:pPr>
        <w:suppressAutoHyphens/>
        <w:autoSpaceDE w:val="0"/>
        <w:autoSpaceDN w:val="0"/>
        <w:adjustRightInd w:val="0"/>
        <w:jc w:val="center"/>
        <w:rPr>
          <w:sz w:val="28"/>
          <w:szCs w:val="28"/>
          <w:lang w:val="en"/>
        </w:rPr>
      </w:pPr>
      <w:r w:rsidRPr="00B10E7E">
        <w:rPr>
          <w:bCs/>
          <w:sz w:val="28"/>
          <w:szCs w:val="28"/>
          <w:lang w:val="en"/>
        </w:rPr>
        <w:lastRenderedPageBreak/>
        <w:t>TỔNG LIÊN ĐOÀN LAO ĐỘNG VIỆT NAM</w:t>
      </w:r>
      <w:r w:rsidRPr="00B10E7E">
        <w:rPr>
          <w:b/>
          <w:bCs/>
          <w:sz w:val="28"/>
          <w:szCs w:val="28"/>
          <w:lang w:val="en"/>
        </w:rPr>
        <w:t xml:space="preserve"> </w:t>
      </w:r>
    </w:p>
    <w:p w14:paraId="1474F346" w14:textId="77777777" w:rsidR="00E034B7" w:rsidRPr="007E7FF7" w:rsidRDefault="00E034B7" w:rsidP="00E034B7">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65A58C49" w14:textId="77777777" w:rsidR="00E034B7" w:rsidRPr="00B10E7E" w:rsidRDefault="00E034B7" w:rsidP="00E034B7">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1B03ADC7" w14:textId="77777777" w:rsidR="00E034B7" w:rsidRPr="00B10E7E" w:rsidRDefault="00E034B7" w:rsidP="00E034B7">
      <w:pPr>
        <w:suppressAutoHyphens/>
        <w:autoSpaceDE w:val="0"/>
        <w:autoSpaceDN w:val="0"/>
        <w:adjustRightInd w:val="0"/>
        <w:ind w:firstLine="720"/>
        <w:jc w:val="center"/>
        <w:rPr>
          <w:lang w:val="en"/>
        </w:rPr>
      </w:pPr>
    </w:p>
    <w:p w14:paraId="772E7C4A" w14:textId="77777777" w:rsidR="00E034B7" w:rsidRPr="00B10E7E" w:rsidRDefault="00E034B7" w:rsidP="00E034B7">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4E6EDB45" wp14:editId="0DDEBC2A">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4D630A49" w14:textId="77777777" w:rsidR="00E034B7" w:rsidRPr="00B10E7E" w:rsidRDefault="00E034B7" w:rsidP="00E034B7">
      <w:pPr>
        <w:suppressAutoHyphens/>
        <w:autoSpaceDE w:val="0"/>
        <w:autoSpaceDN w:val="0"/>
        <w:adjustRightInd w:val="0"/>
        <w:ind w:firstLine="720"/>
        <w:rPr>
          <w:b/>
          <w:bCs/>
          <w:sz w:val="28"/>
          <w:szCs w:val="28"/>
          <w:lang w:val="en"/>
        </w:rPr>
      </w:pPr>
    </w:p>
    <w:p w14:paraId="6B8E5F78" w14:textId="41423825" w:rsidR="00E034B7" w:rsidRDefault="00157825" w:rsidP="00E034B7">
      <w:pPr>
        <w:suppressAutoHyphens/>
        <w:autoSpaceDE w:val="0"/>
        <w:autoSpaceDN w:val="0"/>
        <w:adjustRightInd w:val="0"/>
        <w:spacing w:line="360" w:lineRule="auto"/>
        <w:jc w:val="center"/>
        <w:rPr>
          <w:b/>
          <w:bCs/>
          <w:sz w:val="32"/>
          <w:szCs w:val="32"/>
          <w:lang w:val="en"/>
        </w:rPr>
      </w:pPr>
      <w:r>
        <w:rPr>
          <w:b/>
          <w:bCs/>
          <w:sz w:val="32"/>
          <w:szCs w:val="32"/>
          <w:lang w:val="en"/>
        </w:rPr>
        <w:t>BÁO CÁO CUỐI KÌ MÔN</w:t>
      </w:r>
    </w:p>
    <w:p w14:paraId="2470CC58" w14:textId="540C7AE5" w:rsidR="00157825" w:rsidRPr="00B10E7E" w:rsidRDefault="00157825" w:rsidP="00E034B7">
      <w:pPr>
        <w:suppressAutoHyphens/>
        <w:autoSpaceDE w:val="0"/>
        <w:autoSpaceDN w:val="0"/>
        <w:adjustRightInd w:val="0"/>
        <w:spacing w:line="360" w:lineRule="auto"/>
        <w:jc w:val="center"/>
        <w:rPr>
          <w:b/>
          <w:bCs/>
          <w:sz w:val="32"/>
          <w:szCs w:val="32"/>
          <w:lang w:val="en"/>
        </w:rPr>
      </w:pPr>
      <w:r>
        <w:rPr>
          <w:b/>
          <w:bCs/>
          <w:sz w:val="32"/>
          <w:szCs w:val="32"/>
          <w:lang w:val="en"/>
        </w:rPr>
        <w:t>CHUYÊN ĐỀ CÔNG NGHỆ PHẦN MỀM</w:t>
      </w:r>
    </w:p>
    <w:p w14:paraId="4FF16D56" w14:textId="77777777" w:rsidR="00E034B7" w:rsidRPr="00B10E7E" w:rsidRDefault="00E034B7" w:rsidP="00E034B7">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7BFC6810" w14:textId="77777777" w:rsidR="00E034B7" w:rsidRPr="00B10E7E" w:rsidRDefault="00E034B7" w:rsidP="00E034B7">
      <w:pPr>
        <w:suppressAutoHyphens/>
        <w:autoSpaceDE w:val="0"/>
        <w:autoSpaceDN w:val="0"/>
        <w:adjustRightInd w:val="0"/>
        <w:spacing w:line="360" w:lineRule="auto"/>
        <w:rPr>
          <w:b/>
          <w:bCs/>
          <w:lang w:val="en"/>
        </w:rPr>
      </w:pPr>
    </w:p>
    <w:p w14:paraId="1D311644" w14:textId="5832A6F6" w:rsidR="00E034B7" w:rsidRDefault="00157825" w:rsidP="00E034B7">
      <w:pPr>
        <w:suppressAutoHyphens/>
        <w:autoSpaceDE w:val="0"/>
        <w:autoSpaceDN w:val="0"/>
        <w:adjustRightInd w:val="0"/>
        <w:spacing w:line="360" w:lineRule="auto"/>
        <w:jc w:val="center"/>
        <w:rPr>
          <w:b/>
          <w:bCs/>
          <w:sz w:val="48"/>
          <w:szCs w:val="48"/>
          <w:lang w:val="en"/>
        </w:rPr>
      </w:pPr>
      <w:r>
        <w:rPr>
          <w:b/>
          <w:bCs/>
          <w:sz w:val="48"/>
          <w:szCs w:val="48"/>
          <w:lang w:val="en"/>
        </w:rPr>
        <w:t>XÂY DỰNG WEB</w:t>
      </w:r>
    </w:p>
    <w:p w14:paraId="2A3C1039" w14:textId="3B241EA9" w:rsidR="00157825" w:rsidRDefault="00157825" w:rsidP="00E034B7">
      <w:pPr>
        <w:suppressAutoHyphens/>
        <w:autoSpaceDE w:val="0"/>
        <w:autoSpaceDN w:val="0"/>
        <w:adjustRightInd w:val="0"/>
        <w:spacing w:line="360" w:lineRule="auto"/>
        <w:jc w:val="center"/>
        <w:rPr>
          <w:b/>
          <w:bCs/>
          <w:sz w:val="48"/>
          <w:szCs w:val="48"/>
          <w:lang w:val="en"/>
        </w:rPr>
      </w:pPr>
      <w:r>
        <w:rPr>
          <w:b/>
          <w:bCs/>
          <w:sz w:val="48"/>
          <w:szCs w:val="48"/>
          <w:lang w:val="en"/>
        </w:rPr>
        <w:t>BÁN QUẦN ÁO THỂ THAO</w:t>
      </w:r>
    </w:p>
    <w:p w14:paraId="0F9707C2" w14:textId="604DA573" w:rsidR="00E034B7" w:rsidRPr="00157825" w:rsidRDefault="00157825" w:rsidP="00157825">
      <w:pPr>
        <w:suppressAutoHyphens/>
        <w:autoSpaceDE w:val="0"/>
        <w:autoSpaceDN w:val="0"/>
        <w:adjustRightInd w:val="0"/>
        <w:spacing w:line="360" w:lineRule="auto"/>
        <w:jc w:val="center"/>
        <w:rPr>
          <w:b/>
          <w:bCs/>
          <w:sz w:val="48"/>
          <w:szCs w:val="48"/>
          <w:lang w:val="en"/>
        </w:rPr>
      </w:pPr>
      <w:r>
        <w:rPr>
          <w:b/>
          <w:bCs/>
          <w:sz w:val="48"/>
          <w:szCs w:val="48"/>
          <w:lang w:val="en"/>
        </w:rPr>
        <w:t>TRÊN NỀN TẢNG ASP .NET CORE MVC</w:t>
      </w:r>
    </w:p>
    <w:p w14:paraId="301165C9" w14:textId="77777777" w:rsidR="00E034B7" w:rsidRPr="003218FF" w:rsidRDefault="00E034B7" w:rsidP="00E034B7">
      <w:pPr>
        <w:suppressAutoHyphens/>
        <w:autoSpaceDE w:val="0"/>
        <w:autoSpaceDN w:val="0"/>
        <w:adjustRightInd w:val="0"/>
        <w:spacing w:line="360" w:lineRule="auto"/>
        <w:jc w:val="both"/>
        <w:rPr>
          <w:b/>
          <w:bCs/>
          <w:color w:val="FF0000"/>
          <w:lang w:val="en"/>
        </w:rPr>
      </w:pPr>
      <w:r>
        <w:rPr>
          <w:b/>
          <w:bCs/>
          <w:color w:val="FF0000"/>
          <w:lang w:val="en"/>
        </w:rPr>
        <w:t xml:space="preserve"> </w:t>
      </w:r>
    </w:p>
    <w:p w14:paraId="267A8E5D" w14:textId="77777777" w:rsidR="00E034B7" w:rsidRPr="00B10E7E" w:rsidRDefault="00E034B7" w:rsidP="00E034B7">
      <w:pPr>
        <w:suppressAutoHyphens/>
        <w:autoSpaceDE w:val="0"/>
        <w:autoSpaceDN w:val="0"/>
        <w:adjustRightInd w:val="0"/>
        <w:spacing w:line="360" w:lineRule="auto"/>
        <w:jc w:val="both"/>
        <w:rPr>
          <w:b/>
          <w:bCs/>
          <w:lang w:val="en"/>
        </w:rPr>
      </w:pPr>
    </w:p>
    <w:p w14:paraId="46B43E0E" w14:textId="77777777" w:rsidR="00E034B7" w:rsidRPr="00B10E7E" w:rsidRDefault="00E034B7" w:rsidP="00E034B7">
      <w:pPr>
        <w:suppressAutoHyphens/>
        <w:autoSpaceDE w:val="0"/>
        <w:autoSpaceDN w:val="0"/>
        <w:adjustRightInd w:val="0"/>
        <w:spacing w:line="360" w:lineRule="auto"/>
        <w:jc w:val="both"/>
        <w:rPr>
          <w:b/>
          <w:bCs/>
          <w:lang w:val="en"/>
        </w:rPr>
      </w:pPr>
    </w:p>
    <w:p w14:paraId="0BBD88BD" w14:textId="77777777" w:rsidR="00E034B7" w:rsidRPr="00B10E7E" w:rsidRDefault="00E034B7" w:rsidP="00E034B7">
      <w:pPr>
        <w:suppressAutoHyphens/>
        <w:autoSpaceDE w:val="0"/>
        <w:autoSpaceDN w:val="0"/>
        <w:adjustRightInd w:val="0"/>
        <w:spacing w:line="360" w:lineRule="auto"/>
        <w:jc w:val="both"/>
        <w:rPr>
          <w:b/>
          <w:bCs/>
          <w:lang w:val="en"/>
        </w:rPr>
      </w:pPr>
    </w:p>
    <w:p w14:paraId="0133727C" w14:textId="2152AD39" w:rsidR="00E034B7" w:rsidRPr="00B10E7E" w:rsidRDefault="00E034B7" w:rsidP="00E034B7">
      <w:pPr>
        <w:suppressAutoHyphens/>
        <w:autoSpaceDE w:val="0"/>
        <w:autoSpaceDN w:val="0"/>
        <w:adjustRightInd w:val="0"/>
        <w:spacing w:line="360" w:lineRule="auto"/>
        <w:jc w:val="right"/>
        <w:rPr>
          <w:sz w:val="28"/>
          <w:szCs w:val="28"/>
          <w:lang w:val="vi-VN"/>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00157825">
        <w:rPr>
          <w:b/>
          <w:sz w:val="28"/>
          <w:szCs w:val="28"/>
        </w:rPr>
        <w:t>h</w:t>
      </w:r>
      <w:r w:rsidRPr="00CA1C39">
        <w:rPr>
          <w:b/>
          <w:sz w:val="28"/>
          <w:szCs w:val="28"/>
        </w:rPr>
        <w:t>S</w:t>
      </w:r>
      <w:r w:rsidR="00D2696F">
        <w:rPr>
          <w:b/>
          <w:sz w:val="28"/>
          <w:szCs w:val="28"/>
        </w:rPr>
        <w:t>.</w:t>
      </w:r>
      <w:r w:rsidRPr="00CA1C39">
        <w:rPr>
          <w:b/>
          <w:sz w:val="28"/>
          <w:szCs w:val="28"/>
          <w:lang w:val="vi-VN"/>
        </w:rPr>
        <w:t xml:space="preserve"> </w:t>
      </w:r>
      <w:r w:rsidR="00157825">
        <w:rPr>
          <w:b/>
          <w:sz w:val="28"/>
          <w:szCs w:val="28"/>
          <w:lang w:val="vi-VN"/>
        </w:rPr>
        <w:t>DOÃN XUÂN THANH</w:t>
      </w:r>
    </w:p>
    <w:p w14:paraId="2DBBBEE3" w14:textId="2E89B842" w:rsidR="00E034B7" w:rsidRPr="00BB4490" w:rsidRDefault="00E034B7" w:rsidP="00E034B7">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001D0C48">
        <w:rPr>
          <w:sz w:val="28"/>
          <w:szCs w:val="28"/>
        </w:rPr>
        <w:t xml:space="preserve"> </w:t>
      </w:r>
      <w:r w:rsidR="001D0C48">
        <w:rPr>
          <w:b/>
          <w:sz w:val="28"/>
          <w:szCs w:val="28"/>
          <w:lang w:val="vi-VN"/>
        </w:rPr>
        <w:t>TRẦN MINH</w:t>
      </w:r>
      <w:r w:rsidR="001D0C48" w:rsidRPr="00CA1C39">
        <w:rPr>
          <w:b/>
          <w:sz w:val="28"/>
          <w:szCs w:val="28"/>
          <w:lang w:val="vi-VN"/>
        </w:rPr>
        <w:t xml:space="preserve"> C</w:t>
      </w:r>
      <w:r w:rsidR="001D0C48">
        <w:rPr>
          <w:b/>
          <w:sz w:val="28"/>
          <w:szCs w:val="28"/>
        </w:rPr>
        <w:t xml:space="preserve">HIẾN - </w:t>
      </w:r>
      <w:r w:rsidR="001D0C48">
        <w:rPr>
          <w:b/>
          <w:sz w:val="28"/>
          <w:szCs w:val="28"/>
        </w:rPr>
        <w:t>51800759</w:t>
      </w:r>
      <w:r w:rsidRPr="003218FF">
        <w:rPr>
          <w:b/>
          <w:bCs/>
          <w:sz w:val="28"/>
          <w:szCs w:val="28"/>
          <w:lang w:val="vi-VN"/>
        </w:rPr>
        <w:t xml:space="preserve">   </w:t>
      </w:r>
    </w:p>
    <w:p w14:paraId="04084634" w14:textId="175EE2B7" w:rsidR="00E034B7" w:rsidRDefault="00E034B7" w:rsidP="00E034B7">
      <w:pPr>
        <w:suppressAutoHyphens/>
        <w:autoSpaceDE w:val="0"/>
        <w:autoSpaceDN w:val="0"/>
        <w:adjustRightInd w:val="0"/>
        <w:jc w:val="center"/>
        <w:rPr>
          <w:sz w:val="28"/>
          <w:szCs w:val="28"/>
          <w:lang w:val="vi-VN"/>
        </w:rPr>
      </w:pPr>
    </w:p>
    <w:p w14:paraId="2E2C3FCD" w14:textId="0C813548" w:rsidR="005F7D00" w:rsidRDefault="005F7D00" w:rsidP="00E034B7">
      <w:pPr>
        <w:suppressAutoHyphens/>
        <w:autoSpaceDE w:val="0"/>
        <w:autoSpaceDN w:val="0"/>
        <w:adjustRightInd w:val="0"/>
        <w:jc w:val="center"/>
        <w:rPr>
          <w:sz w:val="28"/>
          <w:szCs w:val="28"/>
          <w:lang w:val="vi-VN"/>
        </w:rPr>
      </w:pPr>
    </w:p>
    <w:p w14:paraId="53E5B15E" w14:textId="4CE53A62" w:rsidR="005F7D00" w:rsidRDefault="005F7D00" w:rsidP="00E034B7">
      <w:pPr>
        <w:suppressAutoHyphens/>
        <w:autoSpaceDE w:val="0"/>
        <w:autoSpaceDN w:val="0"/>
        <w:adjustRightInd w:val="0"/>
        <w:jc w:val="center"/>
        <w:rPr>
          <w:sz w:val="28"/>
          <w:szCs w:val="28"/>
          <w:lang w:val="vi-VN"/>
        </w:rPr>
      </w:pPr>
    </w:p>
    <w:p w14:paraId="10FD90A7" w14:textId="77777777" w:rsidR="005F7D00" w:rsidRDefault="005F7D00" w:rsidP="00E034B7">
      <w:pPr>
        <w:suppressAutoHyphens/>
        <w:autoSpaceDE w:val="0"/>
        <w:autoSpaceDN w:val="0"/>
        <w:adjustRightInd w:val="0"/>
        <w:jc w:val="center"/>
        <w:rPr>
          <w:sz w:val="28"/>
          <w:szCs w:val="28"/>
          <w:lang w:val="vi-VN"/>
        </w:rPr>
      </w:pPr>
    </w:p>
    <w:p w14:paraId="4EF04829" w14:textId="77777777" w:rsidR="00157825" w:rsidRPr="00CA1C39" w:rsidRDefault="00157825" w:rsidP="00E034B7">
      <w:pPr>
        <w:suppressAutoHyphens/>
        <w:autoSpaceDE w:val="0"/>
        <w:autoSpaceDN w:val="0"/>
        <w:adjustRightInd w:val="0"/>
        <w:jc w:val="center"/>
        <w:rPr>
          <w:b/>
          <w:bCs/>
          <w:lang w:val="vi-VN"/>
        </w:rPr>
      </w:pPr>
    </w:p>
    <w:p w14:paraId="4C79D9C9" w14:textId="3AC37632" w:rsidR="00E034B7" w:rsidRPr="00157825" w:rsidRDefault="00157825" w:rsidP="00E034B7">
      <w:pPr>
        <w:suppressAutoHyphens/>
        <w:autoSpaceDE w:val="0"/>
        <w:autoSpaceDN w:val="0"/>
        <w:adjustRightInd w:val="0"/>
        <w:jc w:val="center"/>
        <w:rPr>
          <w:b/>
          <w:bCs/>
          <w:iCs/>
          <w:sz w:val="28"/>
          <w:szCs w:val="28"/>
        </w:rPr>
        <w:sectPr w:rsidR="00E034B7" w:rsidRPr="00157825" w:rsidSect="005D5C20">
          <w:headerReference w:type="default" r:id="rId10"/>
          <w:pgSz w:w="12240" w:h="15840"/>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22</w:t>
      </w:r>
    </w:p>
    <w:p w14:paraId="79A4C3E4" w14:textId="77777777" w:rsidR="00BB2B2A" w:rsidRPr="00DB7595" w:rsidRDefault="00BB2B2A" w:rsidP="002D796D">
      <w:pPr>
        <w:pStyle w:val="Chng"/>
        <w:jc w:val="center"/>
        <w:rPr>
          <w:lang w:val="vi-VN"/>
        </w:rPr>
      </w:pPr>
      <w:bookmarkStart w:id="0" w:name="_Toc92638199"/>
      <w:r w:rsidRPr="00DB7595">
        <w:rPr>
          <w:lang w:val="vi-VN"/>
        </w:rPr>
        <w:lastRenderedPageBreak/>
        <w:t>LỜI CẢM ƠN</w:t>
      </w:r>
      <w:bookmarkEnd w:id="0"/>
    </w:p>
    <w:p w14:paraId="2B386323" w14:textId="77777777" w:rsidR="00A03E66" w:rsidRDefault="00A03E66" w:rsidP="00A03E66">
      <w:pPr>
        <w:pStyle w:val="Nidungvnbn"/>
      </w:pPr>
      <w:r>
        <w:t>Chúng em chân thành cảm ơn Khoa Công Nghệ Thông Tin, trường Đại học Tôn Đức Thắng đã tạo điều kiện thuận lợi cho chúng em học tập và thực hiện đề tài này.</w:t>
      </w:r>
    </w:p>
    <w:p w14:paraId="2D400C2F" w14:textId="77777777" w:rsidR="00A03E66" w:rsidRDefault="00A03E66" w:rsidP="00A03E66">
      <w:pPr>
        <w:pStyle w:val="Nidungvnbn"/>
      </w:pPr>
      <w:r>
        <w:t>Chúng em cũng xin cảm ơn các thầy cô giảng dạy lí thuyết đã truyền đạt cho chúng em rất nhiều kiến thức bổ ích.</w:t>
      </w:r>
    </w:p>
    <w:p w14:paraId="0D203215" w14:textId="68C4E363" w:rsidR="00A03E66" w:rsidRDefault="00A03E66" w:rsidP="00A03E66">
      <w:pPr>
        <w:pStyle w:val="Nidungvnbn"/>
      </w:pPr>
      <w:r>
        <w:t>Chúng em xin bày tỏ lòng biết ơn sâu sắc đến ThS. Doãn Xuân Thanh đã tận tình hướng dẫn chỉ bảo chúng em học tập và thực hiện đề tài.</w:t>
      </w:r>
    </w:p>
    <w:p w14:paraId="272DFC4A" w14:textId="77777777" w:rsidR="00A03E66" w:rsidRDefault="00A03E66" w:rsidP="00A03E66">
      <w:pPr>
        <w:pStyle w:val="Nidungvnbn"/>
      </w:pPr>
      <w:r>
        <w:t>Do giới hạn kiến thức cũng như khả năng lí luận của bản thân còn nhiều thiếu sót và hạn chế, kính mong sự chỉ dẫn và đóng góp của các thầy cô để chúng em được hoàn thiện hơn.</w:t>
      </w:r>
    </w:p>
    <w:p w14:paraId="2A346040" w14:textId="77777777" w:rsidR="00A03E66" w:rsidRDefault="00A03E66" w:rsidP="00A03E66">
      <w:pPr>
        <w:pStyle w:val="Nidungvnbn"/>
      </w:pPr>
      <w:r>
        <w:t>Nhóm sinh viên thực hiện:</w:t>
      </w:r>
    </w:p>
    <w:p w14:paraId="40FBF3CB" w14:textId="1815E5FF" w:rsidR="00BB2B2A" w:rsidRPr="00DB7595" w:rsidRDefault="00A03E66" w:rsidP="00A03E66">
      <w:pPr>
        <w:pStyle w:val="Nidungvnbn"/>
        <w:rPr>
          <w:b/>
          <w:bCs/>
          <w:sz w:val="32"/>
          <w:szCs w:val="32"/>
          <w:lang w:val="vi-VN"/>
        </w:rPr>
      </w:pPr>
      <w:r>
        <w:t>Trần Minh Chiến -51800759</w:t>
      </w:r>
      <w:r w:rsidR="00BB2B2A" w:rsidRPr="00DB7595">
        <w:rPr>
          <w:b/>
          <w:bCs/>
          <w:sz w:val="32"/>
          <w:szCs w:val="32"/>
          <w:lang w:val="vi-VN"/>
        </w:rPr>
        <w:br w:type="page"/>
      </w:r>
    </w:p>
    <w:p w14:paraId="1CC4973A" w14:textId="77777777"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3CEA55CD"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04EA6920"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2FCFA753" w14:textId="1191FB51"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00157825">
        <w:rPr>
          <w:sz w:val="26"/>
          <w:szCs w:val="26"/>
          <w:lang w:val="vi-VN"/>
        </w:rPr>
        <w:t xml:space="preserve"> của riêng </w:t>
      </w:r>
      <w:r w:rsidR="00B118C8" w:rsidRPr="00B118C8">
        <w:rPr>
          <w:sz w:val="26"/>
          <w:szCs w:val="26"/>
          <w:lang w:val="vi-VN"/>
        </w:rPr>
        <w:t>chúng tôi</w:t>
      </w:r>
      <w:r w:rsidRPr="00DB7595">
        <w:rPr>
          <w:sz w:val="26"/>
          <w:szCs w:val="26"/>
          <w:lang w:val="vi-VN"/>
        </w:rPr>
        <w:t xml:space="preserve"> và được sự hướng dẫn của </w:t>
      </w:r>
      <w:r w:rsidR="00BB2B2A" w:rsidRPr="00DB7595">
        <w:rPr>
          <w:sz w:val="26"/>
          <w:szCs w:val="26"/>
          <w:lang w:val="vi-VN"/>
        </w:rPr>
        <w:t>T</w:t>
      </w:r>
      <w:r w:rsidR="00157825">
        <w:rPr>
          <w:sz w:val="26"/>
          <w:szCs w:val="26"/>
        </w:rPr>
        <w:t>h</w:t>
      </w:r>
      <w:r w:rsidR="00D2696F">
        <w:rPr>
          <w:sz w:val="26"/>
          <w:szCs w:val="26"/>
          <w:lang w:val="vi-VN"/>
        </w:rPr>
        <w:t>S.</w:t>
      </w:r>
      <w:r w:rsidR="00D2696F">
        <w:rPr>
          <w:sz w:val="26"/>
          <w:szCs w:val="26"/>
        </w:rPr>
        <w:t xml:space="preserve"> </w:t>
      </w:r>
      <w:r w:rsidR="00157825">
        <w:rPr>
          <w:sz w:val="26"/>
          <w:szCs w:val="26"/>
        </w:rPr>
        <w:t>Doãn Xuân Thanh</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C52E58E" w14:textId="7777777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233D6097" w14:textId="77777777"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04AF38D5" w14:textId="0FD147DC"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w:t>
      </w:r>
      <w:r w:rsidR="00157825">
        <w:rPr>
          <w:i/>
          <w:sz w:val="26"/>
          <w:szCs w:val="26"/>
        </w:rPr>
        <w:t>10</w:t>
      </w:r>
      <w:r w:rsidRPr="00DB7595">
        <w:rPr>
          <w:i/>
          <w:sz w:val="26"/>
          <w:szCs w:val="26"/>
          <w:lang w:val="vi-VN"/>
        </w:rPr>
        <w:t xml:space="preserve">  tháng </w:t>
      </w:r>
      <w:r w:rsidR="00157825">
        <w:rPr>
          <w:i/>
          <w:sz w:val="26"/>
          <w:szCs w:val="26"/>
        </w:rPr>
        <w:t>1</w:t>
      </w:r>
      <w:r w:rsidRPr="00DB7595">
        <w:rPr>
          <w:i/>
          <w:sz w:val="26"/>
          <w:szCs w:val="26"/>
          <w:lang w:val="vi-VN"/>
        </w:rPr>
        <w:t xml:space="preserve">  năm </w:t>
      </w:r>
      <w:r w:rsidR="00A03E66">
        <w:rPr>
          <w:i/>
          <w:sz w:val="26"/>
          <w:szCs w:val="26"/>
        </w:rPr>
        <w:t>2022</w:t>
      </w:r>
      <w:r w:rsidRPr="00DB7595">
        <w:rPr>
          <w:i/>
          <w:sz w:val="26"/>
          <w:szCs w:val="26"/>
          <w:lang w:val="vi-VN"/>
        </w:rPr>
        <w:t xml:space="preserve">     </w:t>
      </w:r>
    </w:p>
    <w:p w14:paraId="5123EACA" w14:textId="77777777"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7CBB8214" w14:textId="28F8AA1C" w:rsidR="00BB2B2A"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bookmarkStart w:id="1" w:name="_GoBack"/>
      <w:bookmarkEnd w:id="1"/>
    </w:p>
    <w:p w14:paraId="407A3DD0" w14:textId="77777777" w:rsidR="00BB2B2A" w:rsidRPr="00DB7595" w:rsidRDefault="00BB2B2A" w:rsidP="00BB2B2A">
      <w:pPr>
        <w:tabs>
          <w:tab w:val="center" w:pos="6379"/>
        </w:tabs>
        <w:spacing w:after="200" w:line="276" w:lineRule="auto"/>
        <w:rPr>
          <w:i/>
          <w:sz w:val="26"/>
          <w:szCs w:val="26"/>
          <w:lang w:val="vi-VN"/>
        </w:rPr>
      </w:pPr>
    </w:p>
    <w:p w14:paraId="2CA23AD7" w14:textId="77777777" w:rsidR="00BB2B2A" w:rsidRPr="00DB7595" w:rsidRDefault="00BB2B2A" w:rsidP="00BB2B2A">
      <w:pPr>
        <w:tabs>
          <w:tab w:val="center" w:pos="6379"/>
        </w:tabs>
        <w:spacing w:after="200" w:line="276" w:lineRule="auto"/>
        <w:rPr>
          <w:i/>
          <w:sz w:val="26"/>
          <w:szCs w:val="26"/>
          <w:lang w:val="vi-VN"/>
        </w:rPr>
      </w:pPr>
    </w:p>
    <w:p w14:paraId="66B8219F" w14:textId="2E576D77" w:rsidR="00BB2B2A"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A03E66">
        <w:rPr>
          <w:i/>
          <w:sz w:val="26"/>
          <w:szCs w:val="26"/>
          <w:lang w:val="vi-VN"/>
        </w:rPr>
        <w:t>Trần Minh Chiến</w:t>
      </w:r>
    </w:p>
    <w:p w14:paraId="40EEB098" w14:textId="77777777" w:rsidR="00BB2B2A" w:rsidRPr="00DB7595" w:rsidRDefault="00BB2B2A">
      <w:pPr>
        <w:spacing w:after="200" w:line="276" w:lineRule="auto"/>
        <w:rPr>
          <w:i/>
          <w:sz w:val="26"/>
          <w:szCs w:val="26"/>
          <w:lang w:val="vi-VN"/>
        </w:rPr>
      </w:pPr>
      <w:r w:rsidRPr="00DB7595">
        <w:rPr>
          <w:i/>
          <w:sz w:val="26"/>
          <w:szCs w:val="26"/>
          <w:lang w:val="vi-VN"/>
        </w:rPr>
        <w:br w:type="page"/>
      </w:r>
    </w:p>
    <w:p w14:paraId="1FF99D46" w14:textId="77777777" w:rsidR="00B118C8" w:rsidRPr="00B118C8" w:rsidRDefault="00B118C8" w:rsidP="002D796D">
      <w:pPr>
        <w:pStyle w:val="Chng"/>
        <w:jc w:val="center"/>
        <w:rPr>
          <w:lang w:val="vi-VN"/>
        </w:rPr>
      </w:pPr>
      <w:bookmarkStart w:id="2" w:name="_Toc92638200"/>
      <w:r w:rsidRPr="00B118C8">
        <w:rPr>
          <w:lang w:val="vi-VN"/>
        </w:rPr>
        <w:lastRenderedPageBreak/>
        <w:t>PHẦN XÁC NHẬN VÀ ĐÁNH GIÁ CỦA GIẢNG VIÊN</w:t>
      </w:r>
      <w:bookmarkEnd w:id="2"/>
    </w:p>
    <w:p w14:paraId="4613490A" w14:textId="77777777" w:rsidR="00B118C8" w:rsidRPr="002D796D" w:rsidRDefault="00B118C8" w:rsidP="002D796D">
      <w:pPr>
        <w:pStyle w:val="Nidungvnbn"/>
        <w:rPr>
          <w:b/>
          <w:lang w:val="vi-VN"/>
        </w:rPr>
      </w:pPr>
      <w:r w:rsidRPr="002D796D">
        <w:rPr>
          <w:b/>
          <w:lang w:val="vi-VN"/>
        </w:rPr>
        <w:t>Phần xác nhận của GV hướng dẫn</w:t>
      </w:r>
    </w:p>
    <w:p w14:paraId="6CE5F0D4"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C54D9F2"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6E39E62A"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3E3FBD83" w14:textId="77777777" w:rsidR="00B118C8" w:rsidRPr="00DC2276" w:rsidRDefault="00B118C8">
      <w:pPr>
        <w:spacing w:after="200" w:line="276" w:lineRule="auto"/>
        <w:rPr>
          <w:lang w:val="vi-VN"/>
        </w:rPr>
      </w:pPr>
    </w:p>
    <w:p w14:paraId="2E5625EE" w14:textId="77777777" w:rsidR="00B118C8" w:rsidRPr="00DC2276" w:rsidRDefault="00B118C8">
      <w:pPr>
        <w:spacing w:after="200" w:line="276" w:lineRule="auto"/>
        <w:rPr>
          <w:lang w:val="vi-VN"/>
        </w:rPr>
      </w:pPr>
    </w:p>
    <w:p w14:paraId="39F9DF0C" w14:textId="77777777" w:rsidR="00B118C8" w:rsidRPr="00DC2276" w:rsidRDefault="00B118C8">
      <w:pPr>
        <w:spacing w:after="200" w:line="276" w:lineRule="auto"/>
        <w:rPr>
          <w:lang w:val="vi-VN"/>
        </w:rPr>
      </w:pPr>
    </w:p>
    <w:p w14:paraId="41EEA30E" w14:textId="77777777" w:rsidR="00B118C8" w:rsidRPr="00DC2276" w:rsidRDefault="00B118C8" w:rsidP="002D796D">
      <w:pPr>
        <w:pStyle w:val="Nidungvnbn"/>
        <w:rPr>
          <w:b/>
          <w:lang w:val="vi-VN"/>
        </w:rPr>
      </w:pPr>
      <w:r w:rsidRPr="00DC2276">
        <w:rPr>
          <w:b/>
          <w:lang w:val="vi-VN"/>
        </w:rPr>
        <w:t>Phần đánh giá của GV chấm bài</w:t>
      </w:r>
    </w:p>
    <w:p w14:paraId="7AF225CD"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6A121E2"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5E9DB10B"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629DD9F2" w14:textId="77777777" w:rsidR="00B118C8" w:rsidRPr="00DC2276" w:rsidRDefault="00B118C8" w:rsidP="00B118C8">
      <w:pPr>
        <w:spacing w:after="200" w:line="276" w:lineRule="auto"/>
        <w:rPr>
          <w:lang w:val="vi-VN"/>
        </w:rPr>
      </w:pPr>
    </w:p>
    <w:p w14:paraId="5CBF08C8" w14:textId="77777777" w:rsidR="00B118C8" w:rsidRPr="00DC2276" w:rsidRDefault="00B118C8" w:rsidP="00B118C8">
      <w:pPr>
        <w:pStyle w:val="Tiumccp1"/>
        <w:rPr>
          <w:sz w:val="32"/>
          <w:szCs w:val="32"/>
          <w:lang w:val="vi-VN"/>
        </w:rPr>
      </w:pPr>
      <w:r w:rsidRPr="00B118C8">
        <w:rPr>
          <w:lang w:val="vi-VN"/>
        </w:rPr>
        <w:br w:type="page"/>
      </w:r>
    </w:p>
    <w:p w14:paraId="28D63F44" w14:textId="207480E6" w:rsidR="00291721" w:rsidRPr="00DB7595" w:rsidRDefault="00BB2B2A" w:rsidP="00DC43E7">
      <w:pPr>
        <w:pStyle w:val="Chng"/>
        <w:jc w:val="center"/>
        <w:rPr>
          <w:lang w:val="vi-VN"/>
        </w:rPr>
      </w:pPr>
      <w:bookmarkStart w:id="3" w:name="_Toc92638201"/>
      <w:r w:rsidRPr="00DB7595">
        <w:rPr>
          <w:lang w:val="vi-VN"/>
        </w:rPr>
        <w:lastRenderedPageBreak/>
        <w:t>TÓM TẮT</w:t>
      </w:r>
      <w:bookmarkEnd w:id="3"/>
    </w:p>
    <w:p w14:paraId="3E45DCFC" w14:textId="2BC108BD" w:rsidR="007E6AB9" w:rsidRPr="00DC43E7" w:rsidRDefault="00FB3D7D" w:rsidP="00291721">
      <w:pPr>
        <w:pStyle w:val="Nidungvnbn"/>
      </w:pPr>
      <w:r>
        <w:t>Với sự bùng nổ của công nghệ, việc các cửa hàng truyền thống mở rộng kinh doanh trên nền tảng số không quá xa lạ đối với nhiều người. Cũng với sự bùng nổ của covid-19 việc triển khai một hệ thống nhằm nâng cao hiệu quả kinh doanh như là một điều bắt buộc đối với các cửa hàng. Đồ án được thực hiện nhằm xây dựng một website hỗ trợ việc quản lí và kinh doanh của một cửa hàng bán quần áo. Hệ thống website được xây dựng trên nền tảng AS</w:t>
      </w:r>
      <w:r w:rsidR="007B067A">
        <w:t>P .Net Core MVC. Hệ thống sẽ hỗ trợ đảm bảo các chức năng cho cả việc quản lí hoạt động của cửa hàng trên nền tảng số và cả việc hỗ trợ người dùng mua sản phẩm như một trang web thương mại điện tử thông thường.</w:t>
      </w:r>
    </w:p>
    <w:p w14:paraId="193B7BC0" w14:textId="77777777" w:rsidR="00DB7595" w:rsidRDefault="007E6AB9">
      <w:pPr>
        <w:spacing w:after="200" w:line="276" w:lineRule="auto"/>
        <w:rPr>
          <w:sz w:val="26"/>
          <w:szCs w:val="26"/>
          <w:lang w:val="vi-VN"/>
        </w:rPr>
        <w:sectPr w:rsidR="00DB7595" w:rsidSect="00B118C8">
          <w:headerReference w:type="default" r:id="rId11"/>
          <w:pgSz w:w="12240" w:h="15840"/>
          <w:pgMar w:top="1985" w:right="1134" w:bottom="1701" w:left="1985" w:header="720" w:footer="720" w:gutter="0"/>
          <w:pgNumType w:fmt="lowerRoman" w:start="1"/>
          <w:cols w:space="720"/>
          <w:docGrid w:linePitch="360"/>
        </w:sectPr>
      </w:pPr>
      <w:r w:rsidRPr="00DB7595">
        <w:rPr>
          <w:sz w:val="26"/>
          <w:szCs w:val="26"/>
          <w:lang w:val="vi-VN"/>
        </w:rPr>
        <w:br w:type="page"/>
      </w:r>
    </w:p>
    <w:p w14:paraId="1A07442D" w14:textId="77777777" w:rsidR="007E6AB9" w:rsidRPr="007E6AB9" w:rsidRDefault="007E6AB9" w:rsidP="002D796D">
      <w:pPr>
        <w:pStyle w:val="Chng"/>
        <w:jc w:val="center"/>
      </w:pPr>
      <w:bookmarkStart w:id="4" w:name="_Toc92638202"/>
      <w:r>
        <w:lastRenderedPageBreak/>
        <w:t>MỤC LỤC</w:t>
      </w:r>
      <w:bookmarkEnd w:id="4"/>
    </w:p>
    <w:p w14:paraId="7E77C2A7" w14:textId="4D6E4872" w:rsidR="00532C31" w:rsidRDefault="00C75086">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92638199" w:history="1">
        <w:r w:rsidR="00532C31" w:rsidRPr="00D15D5E">
          <w:rPr>
            <w:rStyle w:val="Hyperlink"/>
            <w:noProof/>
            <w:lang w:val="vi-VN"/>
          </w:rPr>
          <w:t>LỜI CẢM ƠN</w:t>
        </w:r>
        <w:r w:rsidR="00532C31">
          <w:rPr>
            <w:noProof/>
            <w:webHidden/>
          </w:rPr>
          <w:tab/>
        </w:r>
        <w:r w:rsidR="00532C31">
          <w:rPr>
            <w:noProof/>
            <w:webHidden/>
          </w:rPr>
          <w:fldChar w:fldCharType="begin"/>
        </w:r>
        <w:r w:rsidR="00532C31">
          <w:rPr>
            <w:noProof/>
            <w:webHidden/>
          </w:rPr>
          <w:instrText xml:space="preserve"> PAGEREF _Toc92638199 \h </w:instrText>
        </w:r>
        <w:r w:rsidR="00532C31">
          <w:rPr>
            <w:noProof/>
            <w:webHidden/>
          </w:rPr>
        </w:r>
        <w:r w:rsidR="00532C31">
          <w:rPr>
            <w:noProof/>
            <w:webHidden/>
          </w:rPr>
          <w:fldChar w:fldCharType="separate"/>
        </w:r>
        <w:r w:rsidR="00532C31">
          <w:rPr>
            <w:noProof/>
            <w:webHidden/>
          </w:rPr>
          <w:t>i</w:t>
        </w:r>
        <w:r w:rsidR="00532C31">
          <w:rPr>
            <w:noProof/>
            <w:webHidden/>
          </w:rPr>
          <w:fldChar w:fldCharType="end"/>
        </w:r>
      </w:hyperlink>
    </w:p>
    <w:p w14:paraId="53738AD6" w14:textId="789F8275" w:rsidR="00532C31" w:rsidRDefault="003A6D3C">
      <w:pPr>
        <w:pStyle w:val="TOC1"/>
        <w:tabs>
          <w:tab w:val="right" w:leader="dot" w:pos="9111"/>
        </w:tabs>
        <w:rPr>
          <w:rFonts w:asciiTheme="minorHAnsi" w:eastAsiaTheme="minorEastAsia" w:hAnsiTheme="minorHAnsi" w:cstheme="minorBidi"/>
          <w:noProof/>
          <w:sz w:val="22"/>
          <w:szCs w:val="22"/>
        </w:rPr>
      </w:pPr>
      <w:hyperlink w:anchor="_Toc92638200" w:history="1">
        <w:r w:rsidR="00532C31" w:rsidRPr="00D15D5E">
          <w:rPr>
            <w:rStyle w:val="Hyperlink"/>
            <w:noProof/>
            <w:lang w:val="vi-VN"/>
          </w:rPr>
          <w:t>PHẦN XÁC NHẬN VÀ ĐÁNH GIÁ CỦA GIẢNG VIÊN</w:t>
        </w:r>
        <w:r w:rsidR="00532C31">
          <w:rPr>
            <w:noProof/>
            <w:webHidden/>
          </w:rPr>
          <w:tab/>
        </w:r>
        <w:r w:rsidR="00532C31">
          <w:rPr>
            <w:noProof/>
            <w:webHidden/>
          </w:rPr>
          <w:fldChar w:fldCharType="begin"/>
        </w:r>
        <w:r w:rsidR="00532C31">
          <w:rPr>
            <w:noProof/>
            <w:webHidden/>
          </w:rPr>
          <w:instrText xml:space="preserve"> PAGEREF _Toc92638200 \h </w:instrText>
        </w:r>
        <w:r w:rsidR="00532C31">
          <w:rPr>
            <w:noProof/>
            <w:webHidden/>
          </w:rPr>
        </w:r>
        <w:r w:rsidR="00532C31">
          <w:rPr>
            <w:noProof/>
            <w:webHidden/>
          </w:rPr>
          <w:fldChar w:fldCharType="separate"/>
        </w:r>
        <w:r w:rsidR="00532C31">
          <w:rPr>
            <w:noProof/>
            <w:webHidden/>
          </w:rPr>
          <w:t>iii</w:t>
        </w:r>
        <w:r w:rsidR="00532C31">
          <w:rPr>
            <w:noProof/>
            <w:webHidden/>
          </w:rPr>
          <w:fldChar w:fldCharType="end"/>
        </w:r>
      </w:hyperlink>
    </w:p>
    <w:p w14:paraId="12A20B7C" w14:textId="6B409914" w:rsidR="00532C31" w:rsidRDefault="003A6D3C">
      <w:pPr>
        <w:pStyle w:val="TOC1"/>
        <w:tabs>
          <w:tab w:val="right" w:leader="dot" w:pos="9111"/>
        </w:tabs>
        <w:rPr>
          <w:rFonts w:asciiTheme="minorHAnsi" w:eastAsiaTheme="minorEastAsia" w:hAnsiTheme="minorHAnsi" w:cstheme="minorBidi"/>
          <w:noProof/>
          <w:sz w:val="22"/>
          <w:szCs w:val="22"/>
        </w:rPr>
      </w:pPr>
      <w:hyperlink w:anchor="_Toc92638201" w:history="1">
        <w:r w:rsidR="00532C31" w:rsidRPr="00D15D5E">
          <w:rPr>
            <w:rStyle w:val="Hyperlink"/>
            <w:noProof/>
            <w:lang w:val="vi-VN"/>
          </w:rPr>
          <w:t>TÓM TẮT</w:t>
        </w:r>
        <w:r w:rsidR="00532C31">
          <w:rPr>
            <w:noProof/>
            <w:webHidden/>
          </w:rPr>
          <w:tab/>
        </w:r>
        <w:r w:rsidR="00532C31">
          <w:rPr>
            <w:noProof/>
            <w:webHidden/>
          </w:rPr>
          <w:fldChar w:fldCharType="begin"/>
        </w:r>
        <w:r w:rsidR="00532C31">
          <w:rPr>
            <w:noProof/>
            <w:webHidden/>
          </w:rPr>
          <w:instrText xml:space="preserve"> PAGEREF _Toc92638201 \h </w:instrText>
        </w:r>
        <w:r w:rsidR="00532C31">
          <w:rPr>
            <w:noProof/>
            <w:webHidden/>
          </w:rPr>
        </w:r>
        <w:r w:rsidR="00532C31">
          <w:rPr>
            <w:noProof/>
            <w:webHidden/>
          </w:rPr>
          <w:fldChar w:fldCharType="separate"/>
        </w:r>
        <w:r w:rsidR="00532C31">
          <w:rPr>
            <w:noProof/>
            <w:webHidden/>
          </w:rPr>
          <w:t>iv</w:t>
        </w:r>
        <w:r w:rsidR="00532C31">
          <w:rPr>
            <w:noProof/>
            <w:webHidden/>
          </w:rPr>
          <w:fldChar w:fldCharType="end"/>
        </w:r>
      </w:hyperlink>
    </w:p>
    <w:p w14:paraId="6D9F626B" w14:textId="7954380D" w:rsidR="00532C31" w:rsidRDefault="003A6D3C">
      <w:pPr>
        <w:pStyle w:val="TOC1"/>
        <w:tabs>
          <w:tab w:val="right" w:leader="dot" w:pos="9111"/>
        </w:tabs>
        <w:rPr>
          <w:rFonts w:asciiTheme="minorHAnsi" w:eastAsiaTheme="minorEastAsia" w:hAnsiTheme="minorHAnsi" w:cstheme="minorBidi"/>
          <w:noProof/>
          <w:sz w:val="22"/>
          <w:szCs w:val="22"/>
        </w:rPr>
      </w:pPr>
      <w:hyperlink w:anchor="_Toc92638202" w:history="1">
        <w:r w:rsidR="00532C31" w:rsidRPr="00D15D5E">
          <w:rPr>
            <w:rStyle w:val="Hyperlink"/>
            <w:noProof/>
          </w:rPr>
          <w:t>MỤC LỤC</w:t>
        </w:r>
        <w:r w:rsidR="00532C31">
          <w:rPr>
            <w:noProof/>
            <w:webHidden/>
          </w:rPr>
          <w:tab/>
        </w:r>
        <w:r w:rsidR="00532C31">
          <w:rPr>
            <w:noProof/>
            <w:webHidden/>
          </w:rPr>
          <w:fldChar w:fldCharType="begin"/>
        </w:r>
        <w:r w:rsidR="00532C31">
          <w:rPr>
            <w:noProof/>
            <w:webHidden/>
          </w:rPr>
          <w:instrText xml:space="preserve"> PAGEREF _Toc92638202 \h </w:instrText>
        </w:r>
        <w:r w:rsidR="00532C31">
          <w:rPr>
            <w:noProof/>
            <w:webHidden/>
          </w:rPr>
        </w:r>
        <w:r w:rsidR="00532C31">
          <w:rPr>
            <w:noProof/>
            <w:webHidden/>
          </w:rPr>
          <w:fldChar w:fldCharType="separate"/>
        </w:r>
        <w:r w:rsidR="00532C31">
          <w:rPr>
            <w:noProof/>
            <w:webHidden/>
          </w:rPr>
          <w:t>1</w:t>
        </w:r>
        <w:r w:rsidR="00532C31">
          <w:rPr>
            <w:noProof/>
            <w:webHidden/>
          </w:rPr>
          <w:fldChar w:fldCharType="end"/>
        </w:r>
      </w:hyperlink>
    </w:p>
    <w:p w14:paraId="168FA2ED" w14:textId="49E8F63C" w:rsidR="00532C31" w:rsidRDefault="003A6D3C">
      <w:pPr>
        <w:pStyle w:val="TOC1"/>
        <w:tabs>
          <w:tab w:val="right" w:leader="dot" w:pos="9111"/>
        </w:tabs>
        <w:rPr>
          <w:rFonts w:asciiTheme="minorHAnsi" w:eastAsiaTheme="minorEastAsia" w:hAnsiTheme="minorHAnsi" w:cstheme="minorBidi"/>
          <w:noProof/>
          <w:sz w:val="22"/>
          <w:szCs w:val="22"/>
        </w:rPr>
      </w:pPr>
      <w:hyperlink w:anchor="_Toc92638203" w:history="1">
        <w:r w:rsidR="00532C31" w:rsidRPr="00D15D5E">
          <w:rPr>
            <w:rStyle w:val="Hyperlink"/>
            <w:noProof/>
          </w:rPr>
          <w:t>DANH MỤC CÁC BẢNG BIỂU, HÌNH VẼ, ĐỒ THỊ</w:t>
        </w:r>
        <w:r w:rsidR="00532C31">
          <w:rPr>
            <w:noProof/>
            <w:webHidden/>
          </w:rPr>
          <w:tab/>
        </w:r>
        <w:r w:rsidR="00532C31">
          <w:rPr>
            <w:noProof/>
            <w:webHidden/>
          </w:rPr>
          <w:fldChar w:fldCharType="begin"/>
        </w:r>
        <w:r w:rsidR="00532C31">
          <w:rPr>
            <w:noProof/>
            <w:webHidden/>
          </w:rPr>
          <w:instrText xml:space="preserve"> PAGEREF _Toc92638203 \h </w:instrText>
        </w:r>
        <w:r w:rsidR="00532C31">
          <w:rPr>
            <w:noProof/>
            <w:webHidden/>
          </w:rPr>
        </w:r>
        <w:r w:rsidR="00532C31">
          <w:rPr>
            <w:noProof/>
            <w:webHidden/>
          </w:rPr>
          <w:fldChar w:fldCharType="separate"/>
        </w:r>
        <w:r w:rsidR="00532C31">
          <w:rPr>
            <w:noProof/>
            <w:webHidden/>
          </w:rPr>
          <w:t>4</w:t>
        </w:r>
        <w:r w:rsidR="00532C31">
          <w:rPr>
            <w:noProof/>
            <w:webHidden/>
          </w:rPr>
          <w:fldChar w:fldCharType="end"/>
        </w:r>
      </w:hyperlink>
    </w:p>
    <w:p w14:paraId="1F6A21E9" w14:textId="342D23AD" w:rsidR="00532C31" w:rsidRDefault="003A6D3C">
      <w:pPr>
        <w:pStyle w:val="TOC1"/>
        <w:tabs>
          <w:tab w:val="right" w:leader="dot" w:pos="9111"/>
        </w:tabs>
        <w:rPr>
          <w:rFonts w:asciiTheme="minorHAnsi" w:eastAsiaTheme="minorEastAsia" w:hAnsiTheme="minorHAnsi" w:cstheme="minorBidi"/>
          <w:noProof/>
          <w:sz w:val="22"/>
          <w:szCs w:val="22"/>
        </w:rPr>
      </w:pPr>
      <w:hyperlink w:anchor="_Toc92638204" w:history="1">
        <w:r w:rsidR="00532C31" w:rsidRPr="00D15D5E">
          <w:rPr>
            <w:rStyle w:val="Hyperlink"/>
            <w:noProof/>
          </w:rPr>
          <w:t>CHƯƠNG 1 – GIỚI THIỆU ĐỀ TÀI</w:t>
        </w:r>
        <w:r w:rsidR="00532C31">
          <w:rPr>
            <w:noProof/>
            <w:webHidden/>
          </w:rPr>
          <w:tab/>
        </w:r>
        <w:r w:rsidR="00532C31">
          <w:rPr>
            <w:noProof/>
            <w:webHidden/>
          </w:rPr>
          <w:fldChar w:fldCharType="begin"/>
        </w:r>
        <w:r w:rsidR="00532C31">
          <w:rPr>
            <w:noProof/>
            <w:webHidden/>
          </w:rPr>
          <w:instrText xml:space="preserve"> PAGEREF _Toc92638204 \h </w:instrText>
        </w:r>
        <w:r w:rsidR="00532C31">
          <w:rPr>
            <w:noProof/>
            <w:webHidden/>
          </w:rPr>
        </w:r>
        <w:r w:rsidR="00532C31">
          <w:rPr>
            <w:noProof/>
            <w:webHidden/>
          </w:rPr>
          <w:fldChar w:fldCharType="separate"/>
        </w:r>
        <w:r w:rsidR="00532C31">
          <w:rPr>
            <w:noProof/>
            <w:webHidden/>
          </w:rPr>
          <w:t>8</w:t>
        </w:r>
        <w:r w:rsidR="00532C31">
          <w:rPr>
            <w:noProof/>
            <w:webHidden/>
          </w:rPr>
          <w:fldChar w:fldCharType="end"/>
        </w:r>
      </w:hyperlink>
    </w:p>
    <w:p w14:paraId="45A3A9E2" w14:textId="68DE14F2" w:rsidR="00532C31" w:rsidRDefault="003A6D3C">
      <w:pPr>
        <w:pStyle w:val="TOC2"/>
        <w:tabs>
          <w:tab w:val="right" w:leader="dot" w:pos="9111"/>
        </w:tabs>
        <w:rPr>
          <w:rFonts w:asciiTheme="minorHAnsi" w:eastAsiaTheme="minorEastAsia" w:hAnsiTheme="minorHAnsi" w:cstheme="minorBidi"/>
          <w:noProof/>
          <w:sz w:val="22"/>
          <w:szCs w:val="22"/>
        </w:rPr>
      </w:pPr>
      <w:hyperlink w:anchor="_Toc92638205" w:history="1">
        <w:r w:rsidR="00532C31" w:rsidRPr="00D15D5E">
          <w:rPr>
            <w:rStyle w:val="Hyperlink"/>
            <w:noProof/>
          </w:rPr>
          <w:t>1.1 Lý do chọn đề tài</w:t>
        </w:r>
        <w:r w:rsidR="00532C31">
          <w:rPr>
            <w:noProof/>
            <w:webHidden/>
          </w:rPr>
          <w:tab/>
        </w:r>
        <w:r w:rsidR="00532C31">
          <w:rPr>
            <w:noProof/>
            <w:webHidden/>
          </w:rPr>
          <w:fldChar w:fldCharType="begin"/>
        </w:r>
        <w:r w:rsidR="00532C31">
          <w:rPr>
            <w:noProof/>
            <w:webHidden/>
          </w:rPr>
          <w:instrText xml:space="preserve"> PAGEREF _Toc92638205 \h </w:instrText>
        </w:r>
        <w:r w:rsidR="00532C31">
          <w:rPr>
            <w:noProof/>
            <w:webHidden/>
          </w:rPr>
        </w:r>
        <w:r w:rsidR="00532C31">
          <w:rPr>
            <w:noProof/>
            <w:webHidden/>
          </w:rPr>
          <w:fldChar w:fldCharType="separate"/>
        </w:r>
        <w:r w:rsidR="00532C31">
          <w:rPr>
            <w:noProof/>
            <w:webHidden/>
          </w:rPr>
          <w:t>8</w:t>
        </w:r>
        <w:r w:rsidR="00532C31">
          <w:rPr>
            <w:noProof/>
            <w:webHidden/>
          </w:rPr>
          <w:fldChar w:fldCharType="end"/>
        </w:r>
      </w:hyperlink>
    </w:p>
    <w:p w14:paraId="32B90C75" w14:textId="3B77E3D7" w:rsidR="00532C31" w:rsidRDefault="003A6D3C">
      <w:pPr>
        <w:pStyle w:val="TOC2"/>
        <w:tabs>
          <w:tab w:val="right" w:leader="dot" w:pos="9111"/>
        </w:tabs>
        <w:rPr>
          <w:rFonts w:asciiTheme="minorHAnsi" w:eastAsiaTheme="minorEastAsia" w:hAnsiTheme="minorHAnsi" w:cstheme="minorBidi"/>
          <w:noProof/>
          <w:sz w:val="22"/>
          <w:szCs w:val="22"/>
        </w:rPr>
      </w:pPr>
      <w:hyperlink w:anchor="_Toc92638206" w:history="1">
        <w:r w:rsidR="00532C31" w:rsidRPr="00D15D5E">
          <w:rPr>
            <w:rStyle w:val="Hyperlink"/>
            <w:noProof/>
          </w:rPr>
          <w:t>1.2 Các chức năng chính</w:t>
        </w:r>
        <w:r w:rsidR="00532C31">
          <w:rPr>
            <w:noProof/>
            <w:webHidden/>
          </w:rPr>
          <w:tab/>
        </w:r>
        <w:r w:rsidR="00532C31">
          <w:rPr>
            <w:noProof/>
            <w:webHidden/>
          </w:rPr>
          <w:fldChar w:fldCharType="begin"/>
        </w:r>
        <w:r w:rsidR="00532C31">
          <w:rPr>
            <w:noProof/>
            <w:webHidden/>
          </w:rPr>
          <w:instrText xml:space="preserve"> PAGEREF _Toc92638206 \h </w:instrText>
        </w:r>
        <w:r w:rsidR="00532C31">
          <w:rPr>
            <w:noProof/>
            <w:webHidden/>
          </w:rPr>
        </w:r>
        <w:r w:rsidR="00532C31">
          <w:rPr>
            <w:noProof/>
            <w:webHidden/>
          </w:rPr>
          <w:fldChar w:fldCharType="separate"/>
        </w:r>
        <w:r w:rsidR="00532C31">
          <w:rPr>
            <w:noProof/>
            <w:webHidden/>
          </w:rPr>
          <w:t>8</w:t>
        </w:r>
        <w:r w:rsidR="00532C31">
          <w:rPr>
            <w:noProof/>
            <w:webHidden/>
          </w:rPr>
          <w:fldChar w:fldCharType="end"/>
        </w:r>
      </w:hyperlink>
    </w:p>
    <w:p w14:paraId="001FB7AE" w14:textId="287F87CA" w:rsidR="00532C31" w:rsidRDefault="003A6D3C">
      <w:pPr>
        <w:pStyle w:val="TOC2"/>
        <w:tabs>
          <w:tab w:val="right" w:leader="dot" w:pos="9111"/>
        </w:tabs>
        <w:rPr>
          <w:rFonts w:asciiTheme="minorHAnsi" w:eastAsiaTheme="minorEastAsia" w:hAnsiTheme="minorHAnsi" w:cstheme="minorBidi"/>
          <w:noProof/>
          <w:sz w:val="22"/>
          <w:szCs w:val="22"/>
        </w:rPr>
      </w:pPr>
      <w:hyperlink w:anchor="_Toc92638207" w:history="1">
        <w:r w:rsidR="00532C31" w:rsidRPr="00D15D5E">
          <w:rPr>
            <w:rStyle w:val="Hyperlink"/>
            <w:noProof/>
          </w:rPr>
          <w:t>1.3 Các công cụ sử dụng</w:t>
        </w:r>
        <w:r w:rsidR="00532C31">
          <w:rPr>
            <w:noProof/>
            <w:webHidden/>
          </w:rPr>
          <w:tab/>
        </w:r>
        <w:r w:rsidR="00532C31">
          <w:rPr>
            <w:noProof/>
            <w:webHidden/>
          </w:rPr>
          <w:fldChar w:fldCharType="begin"/>
        </w:r>
        <w:r w:rsidR="00532C31">
          <w:rPr>
            <w:noProof/>
            <w:webHidden/>
          </w:rPr>
          <w:instrText xml:space="preserve"> PAGEREF _Toc92638207 \h </w:instrText>
        </w:r>
        <w:r w:rsidR="00532C31">
          <w:rPr>
            <w:noProof/>
            <w:webHidden/>
          </w:rPr>
        </w:r>
        <w:r w:rsidR="00532C31">
          <w:rPr>
            <w:noProof/>
            <w:webHidden/>
          </w:rPr>
          <w:fldChar w:fldCharType="separate"/>
        </w:r>
        <w:r w:rsidR="00532C31">
          <w:rPr>
            <w:noProof/>
            <w:webHidden/>
          </w:rPr>
          <w:t>9</w:t>
        </w:r>
        <w:r w:rsidR="00532C31">
          <w:rPr>
            <w:noProof/>
            <w:webHidden/>
          </w:rPr>
          <w:fldChar w:fldCharType="end"/>
        </w:r>
      </w:hyperlink>
    </w:p>
    <w:p w14:paraId="5BD63326" w14:textId="3842D5A7" w:rsidR="00532C31" w:rsidRDefault="003A6D3C">
      <w:pPr>
        <w:pStyle w:val="TOC1"/>
        <w:tabs>
          <w:tab w:val="right" w:leader="dot" w:pos="9111"/>
        </w:tabs>
        <w:rPr>
          <w:rFonts w:asciiTheme="minorHAnsi" w:eastAsiaTheme="minorEastAsia" w:hAnsiTheme="minorHAnsi" w:cstheme="minorBidi"/>
          <w:noProof/>
          <w:sz w:val="22"/>
          <w:szCs w:val="22"/>
        </w:rPr>
      </w:pPr>
      <w:hyperlink w:anchor="_Toc92638208" w:history="1">
        <w:r w:rsidR="00532C31" w:rsidRPr="00D15D5E">
          <w:rPr>
            <w:rStyle w:val="Hyperlink"/>
            <w:noProof/>
          </w:rPr>
          <w:t>CHƯƠNG 2 – CƠ SỞ LÝ THUYẾT</w:t>
        </w:r>
        <w:r w:rsidR="00532C31">
          <w:rPr>
            <w:noProof/>
            <w:webHidden/>
          </w:rPr>
          <w:tab/>
        </w:r>
        <w:r w:rsidR="00532C31">
          <w:rPr>
            <w:noProof/>
            <w:webHidden/>
          </w:rPr>
          <w:fldChar w:fldCharType="begin"/>
        </w:r>
        <w:r w:rsidR="00532C31">
          <w:rPr>
            <w:noProof/>
            <w:webHidden/>
          </w:rPr>
          <w:instrText xml:space="preserve"> PAGEREF _Toc92638208 \h </w:instrText>
        </w:r>
        <w:r w:rsidR="00532C31">
          <w:rPr>
            <w:noProof/>
            <w:webHidden/>
          </w:rPr>
        </w:r>
        <w:r w:rsidR="00532C31">
          <w:rPr>
            <w:noProof/>
            <w:webHidden/>
          </w:rPr>
          <w:fldChar w:fldCharType="separate"/>
        </w:r>
        <w:r w:rsidR="00532C31">
          <w:rPr>
            <w:noProof/>
            <w:webHidden/>
          </w:rPr>
          <w:t>10</w:t>
        </w:r>
        <w:r w:rsidR="00532C31">
          <w:rPr>
            <w:noProof/>
            <w:webHidden/>
          </w:rPr>
          <w:fldChar w:fldCharType="end"/>
        </w:r>
      </w:hyperlink>
    </w:p>
    <w:p w14:paraId="437527B3" w14:textId="4EF3283C" w:rsidR="00532C31" w:rsidRDefault="003A6D3C">
      <w:pPr>
        <w:pStyle w:val="TOC2"/>
        <w:tabs>
          <w:tab w:val="right" w:leader="dot" w:pos="9111"/>
        </w:tabs>
        <w:rPr>
          <w:rFonts w:asciiTheme="minorHAnsi" w:eastAsiaTheme="minorEastAsia" w:hAnsiTheme="minorHAnsi" w:cstheme="minorBidi"/>
          <w:noProof/>
          <w:sz w:val="22"/>
          <w:szCs w:val="22"/>
        </w:rPr>
      </w:pPr>
      <w:hyperlink w:anchor="_Toc92638209" w:history="1">
        <w:r w:rsidR="00532C31" w:rsidRPr="00D15D5E">
          <w:rPr>
            <w:rStyle w:val="Hyperlink"/>
            <w:noProof/>
          </w:rPr>
          <w:t>2.1 ASP .Net Core là gì?</w:t>
        </w:r>
        <w:r w:rsidR="00532C31">
          <w:rPr>
            <w:noProof/>
            <w:webHidden/>
          </w:rPr>
          <w:tab/>
        </w:r>
        <w:r w:rsidR="00532C31">
          <w:rPr>
            <w:noProof/>
            <w:webHidden/>
          </w:rPr>
          <w:fldChar w:fldCharType="begin"/>
        </w:r>
        <w:r w:rsidR="00532C31">
          <w:rPr>
            <w:noProof/>
            <w:webHidden/>
          </w:rPr>
          <w:instrText xml:space="preserve"> PAGEREF _Toc92638209 \h </w:instrText>
        </w:r>
        <w:r w:rsidR="00532C31">
          <w:rPr>
            <w:noProof/>
            <w:webHidden/>
          </w:rPr>
        </w:r>
        <w:r w:rsidR="00532C31">
          <w:rPr>
            <w:noProof/>
            <w:webHidden/>
          </w:rPr>
          <w:fldChar w:fldCharType="separate"/>
        </w:r>
        <w:r w:rsidR="00532C31">
          <w:rPr>
            <w:noProof/>
            <w:webHidden/>
          </w:rPr>
          <w:t>10</w:t>
        </w:r>
        <w:r w:rsidR="00532C31">
          <w:rPr>
            <w:noProof/>
            <w:webHidden/>
          </w:rPr>
          <w:fldChar w:fldCharType="end"/>
        </w:r>
      </w:hyperlink>
    </w:p>
    <w:p w14:paraId="0080DFAA" w14:textId="73E8CF23" w:rsidR="00532C31" w:rsidRDefault="003A6D3C">
      <w:pPr>
        <w:pStyle w:val="TOC2"/>
        <w:tabs>
          <w:tab w:val="right" w:leader="dot" w:pos="9111"/>
        </w:tabs>
        <w:rPr>
          <w:rFonts w:asciiTheme="minorHAnsi" w:eastAsiaTheme="minorEastAsia" w:hAnsiTheme="minorHAnsi" w:cstheme="minorBidi"/>
          <w:noProof/>
          <w:sz w:val="22"/>
          <w:szCs w:val="22"/>
        </w:rPr>
      </w:pPr>
      <w:hyperlink w:anchor="_Toc92638210" w:history="1">
        <w:r w:rsidR="00532C31" w:rsidRPr="00D15D5E">
          <w:rPr>
            <w:rStyle w:val="Hyperlink"/>
            <w:noProof/>
          </w:rPr>
          <w:t>2.2 Mô hình MVC</w:t>
        </w:r>
        <w:r w:rsidR="00532C31">
          <w:rPr>
            <w:noProof/>
            <w:webHidden/>
          </w:rPr>
          <w:tab/>
        </w:r>
        <w:r w:rsidR="00532C31">
          <w:rPr>
            <w:noProof/>
            <w:webHidden/>
          </w:rPr>
          <w:fldChar w:fldCharType="begin"/>
        </w:r>
        <w:r w:rsidR="00532C31">
          <w:rPr>
            <w:noProof/>
            <w:webHidden/>
          </w:rPr>
          <w:instrText xml:space="preserve"> PAGEREF _Toc92638210 \h </w:instrText>
        </w:r>
        <w:r w:rsidR="00532C31">
          <w:rPr>
            <w:noProof/>
            <w:webHidden/>
          </w:rPr>
        </w:r>
        <w:r w:rsidR="00532C31">
          <w:rPr>
            <w:noProof/>
            <w:webHidden/>
          </w:rPr>
          <w:fldChar w:fldCharType="separate"/>
        </w:r>
        <w:r w:rsidR="00532C31">
          <w:rPr>
            <w:noProof/>
            <w:webHidden/>
          </w:rPr>
          <w:t>10</w:t>
        </w:r>
        <w:r w:rsidR="00532C31">
          <w:rPr>
            <w:noProof/>
            <w:webHidden/>
          </w:rPr>
          <w:fldChar w:fldCharType="end"/>
        </w:r>
      </w:hyperlink>
    </w:p>
    <w:p w14:paraId="6B1123DE" w14:textId="40F3ABAF" w:rsidR="00532C31" w:rsidRDefault="003A6D3C">
      <w:pPr>
        <w:pStyle w:val="TOC1"/>
        <w:tabs>
          <w:tab w:val="right" w:leader="dot" w:pos="9111"/>
        </w:tabs>
        <w:rPr>
          <w:rFonts w:asciiTheme="minorHAnsi" w:eastAsiaTheme="minorEastAsia" w:hAnsiTheme="minorHAnsi" w:cstheme="minorBidi"/>
          <w:noProof/>
          <w:sz w:val="22"/>
          <w:szCs w:val="22"/>
        </w:rPr>
      </w:pPr>
      <w:hyperlink w:anchor="_Toc92638211" w:history="1">
        <w:r w:rsidR="00532C31" w:rsidRPr="00D15D5E">
          <w:rPr>
            <w:rStyle w:val="Hyperlink"/>
            <w:noProof/>
          </w:rPr>
          <w:t>CHƯƠNG 3 – PHÂN TÍCH THIẾT KẾ VÀ XÂY DỰNG HỆ THỐNG</w:t>
        </w:r>
        <w:r w:rsidR="00532C31">
          <w:rPr>
            <w:noProof/>
            <w:webHidden/>
          </w:rPr>
          <w:tab/>
        </w:r>
        <w:r w:rsidR="00532C31">
          <w:rPr>
            <w:noProof/>
            <w:webHidden/>
          </w:rPr>
          <w:fldChar w:fldCharType="begin"/>
        </w:r>
        <w:r w:rsidR="00532C31">
          <w:rPr>
            <w:noProof/>
            <w:webHidden/>
          </w:rPr>
          <w:instrText xml:space="preserve"> PAGEREF _Toc92638211 \h </w:instrText>
        </w:r>
        <w:r w:rsidR="00532C31">
          <w:rPr>
            <w:noProof/>
            <w:webHidden/>
          </w:rPr>
        </w:r>
        <w:r w:rsidR="00532C31">
          <w:rPr>
            <w:noProof/>
            <w:webHidden/>
          </w:rPr>
          <w:fldChar w:fldCharType="separate"/>
        </w:r>
        <w:r w:rsidR="00532C31">
          <w:rPr>
            <w:noProof/>
            <w:webHidden/>
          </w:rPr>
          <w:t>12</w:t>
        </w:r>
        <w:r w:rsidR="00532C31">
          <w:rPr>
            <w:noProof/>
            <w:webHidden/>
          </w:rPr>
          <w:fldChar w:fldCharType="end"/>
        </w:r>
      </w:hyperlink>
    </w:p>
    <w:p w14:paraId="0B99F4D0" w14:textId="38E16B40" w:rsidR="00532C31" w:rsidRDefault="003A6D3C">
      <w:pPr>
        <w:pStyle w:val="TOC2"/>
        <w:tabs>
          <w:tab w:val="right" w:leader="dot" w:pos="9111"/>
        </w:tabs>
        <w:rPr>
          <w:rFonts w:asciiTheme="minorHAnsi" w:eastAsiaTheme="minorEastAsia" w:hAnsiTheme="minorHAnsi" w:cstheme="minorBidi"/>
          <w:noProof/>
          <w:sz w:val="22"/>
          <w:szCs w:val="22"/>
        </w:rPr>
      </w:pPr>
      <w:hyperlink w:anchor="_Toc92638212" w:history="1">
        <w:r w:rsidR="00532C31" w:rsidRPr="00D15D5E">
          <w:rPr>
            <w:rStyle w:val="Hyperlink"/>
            <w:noProof/>
          </w:rPr>
          <w:t>3.1 Phân tích thiết kế</w:t>
        </w:r>
        <w:r w:rsidR="00532C31">
          <w:rPr>
            <w:noProof/>
            <w:webHidden/>
          </w:rPr>
          <w:tab/>
        </w:r>
        <w:r w:rsidR="00532C31">
          <w:rPr>
            <w:noProof/>
            <w:webHidden/>
          </w:rPr>
          <w:fldChar w:fldCharType="begin"/>
        </w:r>
        <w:r w:rsidR="00532C31">
          <w:rPr>
            <w:noProof/>
            <w:webHidden/>
          </w:rPr>
          <w:instrText xml:space="preserve"> PAGEREF _Toc92638212 \h </w:instrText>
        </w:r>
        <w:r w:rsidR="00532C31">
          <w:rPr>
            <w:noProof/>
            <w:webHidden/>
          </w:rPr>
        </w:r>
        <w:r w:rsidR="00532C31">
          <w:rPr>
            <w:noProof/>
            <w:webHidden/>
          </w:rPr>
          <w:fldChar w:fldCharType="separate"/>
        </w:r>
        <w:r w:rsidR="00532C31">
          <w:rPr>
            <w:noProof/>
            <w:webHidden/>
          </w:rPr>
          <w:t>12</w:t>
        </w:r>
        <w:r w:rsidR="00532C31">
          <w:rPr>
            <w:noProof/>
            <w:webHidden/>
          </w:rPr>
          <w:fldChar w:fldCharType="end"/>
        </w:r>
      </w:hyperlink>
    </w:p>
    <w:p w14:paraId="2C5183A4" w14:textId="7B8943BC" w:rsidR="00532C31" w:rsidRDefault="003A6D3C">
      <w:pPr>
        <w:pStyle w:val="TOC3"/>
        <w:tabs>
          <w:tab w:val="right" w:leader="dot" w:pos="9111"/>
        </w:tabs>
        <w:rPr>
          <w:rFonts w:asciiTheme="minorHAnsi" w:eastAsiaTheme="minorEastAsia" w:hAnsiTheme="minorHAnsi" w:cstheme="minorBidi"/>
          <w:noProof/>
          <w:sz w:val="22"/>
          <w:szCs w:val="22"/>
        </w:rPr>
      </w:pPr>
      <w:hyperlink w:anchor="_Toc92638213" w:history="1">
        <w:r w:rsidR="00532C31" w:rsidRPr="00D15D5E">
          <w:rPr>
            <w:rStyle w:val="Hyperlink"/>
            <w:noProof/>
          </w:rPr>
          <w:t>3.1.1 Đặc tả hệ thống</w:t>
        </w:r>
        <w:r w:rsidR="00532C31">
          <w:rPr>
            <w:noProof/>
            <w:webHidden/>
          </w:rPr>
          <w:tab/>
        </w:r>
        <w:r w:rsidR="00532C31">
          <w:rPr>
            <w:noProof/>
            <w:webHidden/>
          </w:rPr>
          <w:fldChar w:fldCharType="begin"/>
        </w:r>
        <w:r w:rsidR="00532C31">
          <w:rPr>
            <w:noProof/>
            <w:webHidden/>
          </w:rPr>
          <w:instrText xml:space="preserve"> PAGEREF _Toc92638213 \h </w:instrText>
        </w:r>
        <w:r w:rsidR="00532C31">
          <w:rPr>
            <w:noProof/>
            <w:webHidden/>
          </w:rPr>
        </w:r>
        <w:r w:rsidR="00532C31">
          <w:rPr>
            <w:noProof/>
            <w:webHidden/>
          </w:rPr>
          <w:fldChar w:fldCharType="separate"/>
        </w:r>
        <w:r w:rsidR="00532C31">
          <w:rPr>
            <w:noProof/>
            <w:webHidden/>
          </w:rPr>
          <w:t>12</w:t>
        </w:r>
        <w:r w:rsidR="00532C31">
          <w:rPr>
            <w:noProof/>
            <w:webHidden/>
          </w:rPr>
          <w:fldChar w:fldCharType="end"/>
        </w:r>
      </w:hyperlink>
    </w:p>
    <w:p w14:paraId="4E33E745" w14:textId="14C47EF5" w:rsidR="00532C31" w:rsidRDefault="003A6D3C">
      <w:pPr>
        <w:pStyle w:val="TOC3"/>
        <w:tabs>
          <w:tab w:val="right" w:leader="dot" w:pos="9111"/>
        </w:tabs>
        <w:rPr>
          <w:rFonts w:asciiTheme="minorHAnsi" w:eastAsiaTheme="minorEastAsia" w:hAnsiTheme="minorHAnsi" w:cstheme="minorBidi"/>
          <w:noProof/>
          <w:sz w:val="22"/>
          <w:szCs w:val="22"/>
        </w:rPr>
      </w:pPr>
      <w:hyperlink w:anchor="_Toc92638214" w:history="1">
        <w:r w:rsidR="00532C31" w:rsidRPr="00D15D5E">
          <w:rPr>
            <w:rStyle w:val="Hyperlink"/>
            <w:noProof/>
          </w:rPr>
          <w:t>3.1.2 Các tác nhân trong hệ thống</w:t>
        </w:r>
        <w:r w:rsidR="00532C31">
          <w:rPr>
            <w:noProof/>
            <w:webHidden/>
          </w:rPr>
          <w:tab/>
        </w:r>
        <w:r w:rsidR="00532C31">
          <w:rPr>
            <w:noProof/>
            <w:webHidden/>
          </w:rPr>
          <w:fldChar w:fldCharType="begin"/>
        </w:r>
        <w:r w:rsidR="00532C31">
          <w:rPr>
            <w:noProof/>
            <w:webHidden/>
          </w:rPr>
          <w:instrText xml:space="preserve"> PAGEREF _Toc92638214 \h </w:instrText>
        </w:r>
        <w:r w:rsidR="00532C31">
          <w:rPr>
            <w:noProof/>
            <w:webHidden/>
          </w:rPr>
        </w:r>
        <w:r w:rsidR="00532C31">
          <w:rPr>
            <w:noProof/>
            <w:webHidden/>
          </w:rPr>
          <w:fldChar w:fldCharType="separate"/>
        </w:r>
        <w:r w:rsidR="00532C31">
          <w:rPr>
            <w:noProof/>
            <w:webHidden/>
          </w:rPr>
          <w:t>12</w:t>
        </w:r>
        <w:r w:rsidR="00532C31">
          <w:rPr>
            <w:noProof/>
            <w:webHidden/>
          </w:rPr>
          <w:fldChar w:fldCharType="end"/>
        </w:r>
      </w:hyperlink>
    </w:p>
    <w:p w14:paraId="383C20DA" w14:textId="53D4204A" w:rsidR="00532C31" w:rsidRDefault="003A6D3C">
      <w:pPr>
        <w:pStyle w:val="TOC2"/>
        <w:tabs>
          <w:tab w:val="right" w:leader="dot" w:pos="9111"/>
        </w:tabs>
        <w:rPr>
          <w:rFonts w:asciiTheme="minorHAnsi" w:eastAsiaTheme="minorEastAsia" w:hAnsiTheme="minorHAnsi" w:cstheme="minorBidi"/>
          <w:noProof/>
          <w:sz w:val="22"/>
          <w:szCs w:val="22"/>
        </w:rPr>
      </w:pPr>
      <w:hyperlink w:anchor="_Toc92638215" w:history="1">
        <w:r w:rsidR="00532C31" w:rsidRPr="00D15D5E">
          <w:rPr>
            <w:rStyle w:val="Hyperlink"/>
            <w:noProof/>
          </w:rPr>
          <w:t>3.2 Usecase hệ thống</w:t>
        </w:r>
        <w:r w:rsidR="00532C31">
          <w:rPr>
            <w:noProof/>
            <w:webHidden/>
          </w:rPr>
          <w:tab/>
        </w:r>
        <w:r w:rsidR="00532C31">
          <w:rPr>
            <w:noProof/>
            <w:webHidden/>
          </w:rPr>
          <w:fldChar w:fldCharType="begin"/>
        </w:r>
        <w:r w:rsidR="00532C31">
          <w:rPr>
            <w:noProof/>
            <w:webHidden/>
          </w:rPr>
          <w:instrText xml:space="preserve"> PAGEREF _Toc92638215 \h </w:instrText>
        </w:r>
        <w:r w:rsidR="00532C31">
          <w:rPr>
            <w:noProof/>
            <w:webHidden/>
          </w:rPr>
        </w:r>
        <w:r w:rsidR="00532C31">
          <w:rPr>
            <w:noProof/>
            <w:webHidden/>
          </w:rPr>
          <w:fldChar w:fldCharType="separate"/>
        </w:r>
        <w:r w:rsidR="00532C31">
          <w:rPr>
            <w:noProof/>
            <w:webHidden/>
          </w:rPr>
          <w:t>13</w:t>
        </w:r>
        <w:r w:rsidR="00532C31">
          <w:rPr>
            <w:noProof/>
            <w:webHidden/>
          </w:rPr>
          <w:fldChar w:fldCharType="end"/>
        </w:r>
      </w:hyperlink>
    </w:p>
    <w:p w14:paraId="75C51C6A" w14:textId="0C35D943" w:rsidR="00532C31" w:rsidRDefault="003A6D3C">
      <w:pPr>
        <w:pStyle w:val="TOC3"/>
        <w:tabs>
          <w:tab w:val="right" w:leader="dot" w:pos="9111"/>
        </w:tabs>
        <w:rPr>
          <w:rFonts w:asciiTheme="minorHAnsi" w:eastAsiaTheme="minorEastAsia" w:hAnsiTheme="minorHAnsi" w:cstheme="minorBidi"/>
          <w:noProof/>
          <w:sz w:val="22"/>
          <w:szCs w:val="22"/>
        </w:rPr>
      </w:pPr>
      <w:hyperlink w:anchor="_Toc92638216" w:history="1">
        <w:r w:rsidR="00532C31" w:rsidRPr="00D15D5E">
          <w:rPr>
            <w:rStyle w:val="Hyperlink"/>
            <w:noProof/>
          </w:rPr>
          <w:t>3.2.1 Sơ đồ Usecase của hệ thống</w:t>
        </w:r>
        <w:r w:rsidR="00532C31">
          <w:rPr>
            <w:noProof/>
            <w:webHidden/>
          </w:rPr>
          <w:tab/>
        </w:r>
        <w:r w:rsidR="00532C31">
          <w:rPr>
            <w:noProof/>
            <w:webHidden/>
          </w:rPr>
          <w:fldChar w:fldCharType="begin"/>
        </w:r>
        <w:r w:rsidR="00532C31">
          <w:rPr>
            <w:noProof/>
            <w:webHidden/>
          </w:rPr>
          <w:instrText xml:space="preserve"> PAGEREF _Toc92638216 \h </w:instrText>
        </w:r>
        <w:r w:rsidR="00532C31">
          <w:rPr>
            <w:noProof/>
            <w:webHidden/>
          </w:rPr>
        </w:r>
        <w:r w:rsidR="00532C31">
          <w:rPr>
            <w:noProof/>
            <w:webHidden/>
          </w:rPr>
          <w:fldChar w:fldCharType="separate"/>
        </w:r>
        <w:r w:rsidR="00532C31">
          <w:rPr>
            <w:noProof/>
            <w:webHidden/>
          </w:rPr>
          <w:t>13</w:t>
        </w:r>
        <w:r w:rsidR="00532C31">
          <w:rPr>
            <w:noProof/>
            <w:webHidden/>
          </w:rPr>
          <w:fldChar w:fldCharType="end"/>
        </w:r>
      </w:hyperlink>
    </w:p>
    <w:p w14:paraId="25E00AD1" w14:textId="11F00229" w:rsidR="00532C31" w:rsidRDefault="003A6D3C">
      <w:pPr>
        <w:pStyle w:val="TOC3"/>
        <w:tabs>
          <w:tab w:val="right" w:leader="dot" w:pos="9111"/>
        </w:tabs>
        <w:rPr>
          <w:rFonts w:asciiTheme="minorHAnsi" w:eastAsiaTheme="minorEastAsia" w:hAnsiTheme="minorHAnsi" w:cstheme="minorBidi"/>
          <w:noProof/>
          <w:sz w:val="22"/>
          <w:szCs w:val="22"/>
        </w:rPr>
      </w:pPr>
      <w:hyperlink w:anchor="_Toc92638217" w:history="1">
        <w:r w:rsidR="00532C31" w:rsidRPr="00D15D5E">
          <w:rPr>
            <w:rStyle w:val="Hyperlink"/>
            <w:noProof/>
          </w:rPr>
          <w:t>3.2.2 Các Usecase trong hệ thống</w:t>
        </w:r>
        <w:r w:rsidR="00532C31">
          <w:rPr>
            <w:noProof/>
            <w:webHidden/>
          </w:rPr>
          <w:tab/>
        </w:r>
        <w:r w:rsidR="00532C31">
          <w:rPr>
            <w:noProof/>
            <w:webHidden/>
          </w:rPr>
          <w:fldChar w:fldCharType="begin"/>
        </w:r>
        <w:r w:rsidR="00532C31">
          <w:rPr>
            <w:noProof/>
            <w:webHidden/>
          </w:rPr>
          <w:instrText xml:space="preserve"> PAGEREF _Toc92638217 \h </w:instrText>
        </w:r>
        <w:r w:rsidR="00532C31">
          <w:rPr>
            <w:noProof/>
            <w:webHidden/>
          </w:rPr>
        </w:r>
        <w:r w:rsidR="00532C31">
          <w:rPr>
            <w:noProof/>
            <w:webHidden/>
          </w:rPr>
          <w:fldChar w:fldCharType="separate"/>
        </w:r>
        <w:r w:rsidR="00532C31">
          <w:rPr>
            <w:noProof/>
            <w:webHidden/>
          </w:rPr>
          <w:t>14</w:t>
        </w:r>
        <w:r w:rsidR="00532C31">
          <w:rPr>
            <w:noProof/>
            <w:webHidden/>
          </w:rPr>
          <w:fldChar w:fldCharType="end"/>
        </w:r>
      </w:hyperlink>
    </w:p>
    <w:p w14:paraId="1F0BB497" w14:textId="73FAA687" w:rsidR="00532C31" w:rsidRDefault="003A6D3C">
      <w:pPr>
        <w:pStyle w:val="TOC3"/>
        <w:tabs>
          <w:tab w:val="right" w:leader="dot" w:pos="9111"/>
        </w:tabs>
        <w:rPr>
          <w:rFonts w:asciiTheme="minorHAnsi" w:eastAsiaTheme="minorEastAsia" w:hAnsiTheme="minorHAnsi" w:cstheme="minorBidi"/>
          <w:noProof/>
          <w:sz w:val="22"/>
          <w:szCs w:val="22"/>
        </w:rPr>
      </w:pPr>
      <w:hyperlink w:anchor="_Toc92638218" w:history="1">
        <w:r w:rsidR="00532C31" w:rsidRPr="00D15D5E">
          <w:rPr>
            <w:rStyle w:val="Hyperlink"/>
            <w:noProof/>
          </w:rPr>
          <w:t>3.2.3 Đặc tả Usecase</w:t>
        </w:r>
        <w:r w:rsidR="00532C31">
          <w:rPr>
            <w:noProof/>
            <w:webHidden/>
          </w:rPr>
          <w:tab/>
        </w:r>
        <w:r w:rsidR="00532C31">
          <w:rPr>
            <w:noProof/>
            <w:webHidden/>
          </w:rPr>
          <w:fldChar w:fldCharType="begin"/>
        </w:r>
        <w:r w:rsidR="00532C31">
          <w:rPr>
            <w:noProof/>
            <w:webHidden/>
          </w:rPr>
          <w:instrText xml:space="preserve"> PAGEREF _Toc92638218 \h </w:instrText>
        </w:r>
        <w:r w:rsidR="00532C31">
          <w:rPr>
            <w:noProof/>
            <w:webHidden/>
          </w:rPr>
        </w:r>
        <w:r w:rsidR="00532C31">
          <w:rPr>
            <w:noProof/>
            <w:webHidden/>
          </w:rPr>
          <w:fldChar w:fldCharType="separate"/>
        </w:r>
        <w:r w:rsidR="00532C31">
          <w:rPr>
            <w:noProof/>
            <w:webHidden/>
          </w:rPr>
          <w:t>15</w:t>
        </w:r>
        <w:r w:rsidR="00532C31">
          <w:rPr>
            <w:noProof/>
            <w:webHidden/>
          </w:rPr>
          <w:fldChar w:fldCharType="end"/>
        </w:r>
      </w:hyperlink>
    </w:p>
    <w:p w14:paraId="1F1BD555" w14:textId="39D0B782" w:rsidR="00532C31" w:rsidRDefault="003A6D3C">
      <w:pPr>
        <w:pStyle w:val="TOC2"/>
        <w:tabs>
          <w:tab w:val="right" w:leader="dot" w:pos="9111"/>
        </w:tabs>
        <w:rPr>
          <w:rFonts w:asciiTheme="minorHAnsi" w:eastAsiaTheme="minorEastAsia" w:hAnsiTheme="minorHAnsi" w:cstheme="minorBidi"/>
          <w:noProof/>
          <w:sz w:val="22"/>
          <w:szCs w:val="22"/>
        </w:rPr>
      </w:pPr>
      <w:hyperlink w:anchor="_Toc92638219" w:history="1">
        <w:r w:rsidR="00532C31" w:rsidRPr="00D15D5E">
          <w:rPr>
            <w:rStyle w:val="Hyperlink"/>
            <w:bCs/>
            <w:noProof/>
          </w:rPr>
          <w:t>3.3 Sơ đồ hoạt động</w:t>
        </w:r>
        <w:r w:rsidR="00532C31">
          <w:rPr>
            <w:noProof/>
            <w:webHidden/>
          </w:rPr>
          <w:tab/>
        </w:r>
        <w:r w:rsidR="00532C31">
          <w:rPr>
            <w:noProof/>
            <w:webHidden/>
          </w:rPr>
          <w:fldChar w:fldCharType="begin"/>
        </w:r>
        <w:r w:rsidR="00532C31">
          <w:rPr>
            <w:noProof/>
            <w:webHidden/>
          </w:rPr>
          <w:instrText xml:space="preserve"> PAGEREF _Toc92638219 \h </w:instrText>
        </w:r>
        <w:r w:rsidR="00532C31">
          <w:rPr>
            <w:noProof/>
            <w:webHidden/>
          </w:rPr>
        </w:r>
        <w:r w:rsidR="00532C31">
          <w:rPr>
            <w:noProof/>
            <w:webHidden/>
          </w:rPr>
          <w:fldChar w:fldCharType="separate"/>
        </w:r>
        <w:r w:rsidR="00532C31">
          <w:rPr>
            <w:noProof/>
            <w:webHidden/>
          </w:rPr>
          <w:t>51</w:t>
        </w:r>
        <w:r w:rsidR="00532C31">
          <w:rPr>
            <w:noProof/>
            <w:webHidden/>
          </w:rPr>
          <w:fldChar w:fldCharType="end"/>
        </w:r>
      </w:hyperlink>
    </w:p>
    <w:p w14:paraId="09D3D481" w14:textId="2630145A" w:rsidR="00532C31" w:rsidRDefault="003A6D3C">
      <w:pPr>
        <w:pStyle w:val="TOC2"/>
        <w:tabs>
          <w:tab w:val="right" w:leader="dot" w:pos="9111"/>
        </w:tabs>
        <w:rPr>
          <w:rFonts w:asciiTheme="minorHAnsi" w:eastAsiaTheme="minorEastAsia" w:hAnsiTheme="minorHAnsi" w:cstheme="minorBidi"/>
          <w:noProof/>
          <w:sz w:val="22"/>
          <w:szCs w:val="22"/>
        </w:rPr>
      </w:pPr>
      <w:hyperlink w:anchor="_Toc92638220" w:history="1">
        <w:r w:rsidR="00532C31" w:rsidRPr="00D15D5E">
          <w:rPr>
            <w:rStyle w:val="Hyperlink"/>
            <w:noProof/>
          </w:rPr>
          <w:t>3.4 Sơ đồ tuần tự</w:t>
        </w:r>
        <w:r w:rsidR="00532C31">
          <w:rPr>
            <w:noProof/>
            <w:webHidden/>
          </w:rPr>
          <w:tab/>
        </w:r>
        <w:r w:rsidR="00532C31">
          <w:rPr>
            <w:noProof/>
            <w:webHidden/>
          </w:rPr>
          <w:fldChar w:fldCharType="begin"/>
        </w:r>
        <w:r w:rsidR="00532C31">
          <w:rPr>
            <w:noProof/>
            <w:webHidden/>
          </w:rPr>
          <w:instrText xml:space="preserve"> PAGEREF _Toc92638220 \h </w:instrText>
        </w:r>
        <w:r w:rsidR="00532C31">
          <w:rPr>
            <w:noProof/>
            <w:webHidden/>
          </w:rPr>
        </w:r>
        <w:r w:rsidR="00532C31">
          <w:rPr>
            <w:noProof/>
            <w:webHidden/>
          </w:rPr>
          <w:fldChar w:fldCharType="separate"/>
        </w:r>
        <w:r w:rsidR="00532C31">
          <w:rPr>
            <w:noProof/>
            <w:webHidden/>
          </w:rPr>
          <w:t>73</w:t>
        </w:r>
        <w:r w:rsidR="00532C31">
          <w:rPr>
            <w:noProof/>
            <w:webHidden/>
          </w:rPr>
          <w:fldChar w:fldCharType="end"/>
        </w:r>
      </w:hyperlink>
    </w:p>
    <w:p w14:paraId="1E8C1C4D" w14:textId="75A0899A" w:rsidR="00532C31" w:rsidRDefault="003A6D3C">
      <w:pPr>
        <w:pStyle w:val="TOC2"/>
        <w:tabs>
          <w:tab w:val="right" w:leader="dot" w:pos="9111"/>
        </w:tabs>
        <w:rPr>
          <w:rFonts w:asciiTheme="minorHAnsi" w:eastAsiaTheme="minorEastAsia" w:hAnsiTheme="minorHAnsi" w:cstheme="minorBidi"/>
          <w:noProof/>
          <w:sz w:val="22"/>
          <w:szCs w:val="22"/>
        </w:rPr>
      </w:pPr>
      <w:hyperlink w:anchor="_Toc92638221" w:history="1">
        <w:r w:rsidR="00532C31" w:rsidRPr="00D15D5E">
          <w:rPr>
            <w:rStyle w:val="Hyperlink"/>
            <w:noProof/>
          </w:rPr>
          <w:t>3.5 Sơ đồ lớp</w:t>
        </w:r>
        <w:r w:rsidR="00532C31">
          <w:rPr>
            <w:noProof/>
            <w:webHidden/>
          </w:rPr>
          <w:tab/>
        </w:r>
        <w:r w:rsidR="00532C31">
          <w:rPr>
            <w:noProof/>
            <w:webHidden/>
          </w:rPr>
          <w:fldChar w:fldCharType="begin"/>
        </w:r>
        <w:r w:rsidR="00532C31">
          <w:rPr>
            <w:noProof/>
            <w:webHidden/>
          </w:rPr>
          <w:instrText xml:space="preserve"> PAGEREF _Toc92638221 \h </w:instrText>
        </w:r>
        <w:r w:rsidR="00532C31">
          <w:rPr>
            <w:noProof/>
            <w:webHidden/>
          </w:rPr>
        </w:r>
        <w:r w:rsidR="00532C31">
          <w:rPr>
            <w:noProof/>
            <w:webHidden/>
          </w:rPr>
          <w:fldChar w:fldCharType="separate"/>
        </w:r>
        <w:r w:rsidR="00532C31">
          <w:rPr>
            <w:noProof/>
            <w:webHidden/>
          </w:rPr>
          <w:t>87</w:t>
        </w:r>
        <w:r w:rsidR="00532C31">
          <w:rPr>
            <w:noProof/>
            <w:webHidden/>
          </w:rPr>
          <w:fldChar w:fldCharType="end"/>
        </w:r>
      </w:hyperlink>
    </w:p>
    <w:p w14:paraId="00267BBC" w14:textId="40356944" w:rsidR="00532C31" w:rsidRDefault="003A6D3C">
      <w:pPr>
        <w:pStyle w:val="TOC2"/>
        <w:tabs>
          <w:tab w:val="right" w:leader="dot" w:pos="9111"/>
        </w:tabs>
        <w:rPr>
          <w:rFonts w:asciiTheme="minorHAnsi" w:eastAsiaTheme="minorEastAsia" w:hAnsiTheme="minorHAnsi" w:cstheme="minorBidi"/>
          <w:noProof/>
          <w:sz w:val="22"/>
          <w:szCs w:val="22"/>
        </w:rPr>
      </w:pPr>
      <w:hyperlink w:anchor="_Toc92638222" w:history="1">
        <w:r w:rsidR="00532C31" w:rsidRPr="00D15D5E">
          <w:rPr>
            <w:rStyle w:val="Hyperlink"/>
            <w:noProof/>
          </w:rPr>
          <w:t>3.6 Kết quả đạt được</w:t>
        </w:r>
        <w:r w:rsidR="00532C31">
          <w:rPr>
            <w:noProof/>
            <w:webHidden/>
          </w:rPr>
          <w:tab/>
        </w:r>
        <w:r w:rsidR="00532C31">
          <w:rPr>
            <w:noProof/>
            <w:webHidden/>
          </w:rPr>
          <w:fldChar w:fldCharType="begin"/>
        </w:r>
        <w:r w:rsidR="00532C31">
          <w:rPr>
            <w:noProof/>
            <w:webHidden/>
          </w:rPr>
          <w:instrText xml:space="preserve"> PAGEREF _Toc92638222 \h </w:instrText>
        </w:r>
        <w:r w:rsidR="00532C31">
          <w:rPr>
            <w:noProof/>
            <w:webHidden/>
          </w:rPr>
        </w:r>
        <w:r w:rsidR="00532C31">
          <w:rPr>
            <w:noProof/>
            <w:webHidden/>
          </w:rPr>
          <w:fldChar w:fldCharType="separate"/>
        </w:r>
        <w:r w:rsidR="00532C31">
          <w:rPr>
            <w:noProof/>
            <w:webHidden/>
          </w:rPr>
          <w:t>88</w:t>
        </w:r>
        <w:r w:rsidR="00532C31">
          <w:rPr>
            <w:noProof/>
            <w:webHidden/>
          </w:rPr>
          <w:fldChar w:fldCharType="end"/>
        </w:r>
      </w:hyperlink>
    </w:p>
    <w:p w14:paraId="5F6592E4" w14:textId="3FE0FF79" w:rsidR="00532C31" w:rsidRDefault="003A6D3C">
      <w:pPr>
        <w:pStyle w:val="TOC1"/>
        <w:tabs>
          <w:tab w:val="right" w:leader="dot" w:pos="9111"/>
        </w:tabs>
        <w:rPr>
          <w:rFonts w:asciiTheme="minorHAnsi" w:eastAsiaTheme="minorEastAsia" w:hAnsiTheme="minorHAnsi" w:cstheme="minorBidi"/>
          <w:noProof/>
          <w:sz w:val="22"/>
          <w:szCs w:val="22"/>
        </w:rPr>
      </w:pPr>
      <w:hyperlink w:anchor="_Toc92638223" w:history="1">
        <w:r w:rsidR="00532C31" w:rsidRPr="00D15D5E">
          <w:rPr>
            <w:rStyle w:val="Hyperlink"/>
            <w:noProof/>
          </w:rPr>
          <w:t>CHƯƠNG 4 – KẾT LUẬN</w:t>
        </w:r>
        <w:r w:rsidR="00532C31">
          <w:rPr>
            <w:noProof/>
            <w:webHidden/>
          </w:rPr>
          <w:tab/>
        </w:r>
        <w:r w:rsidR="00532C31">
          <w:rPr>
            <w:noProof/>
            <w:webHidden/>
          </w:rPr>
          <w:fldChar w:fldCharType="begin"/>
        </w:r>
        <w:r w:rsidR="00532C31">
          <w:rPr>
            <w:noProof/>
            <w:webHidden/>
          </w:rPr>
          <w:instrText xml:space="preserve"> PAGEREF _Toc92638223 \h </w:instrText>
        </w:r>
        <w:r w:rsidR="00532C31">
          <w:rPr>
            <w:noProof/>
            <w:webHidden/>
          </w:rPr>
        </w:r>
        <w:r w:rsidR="00532C31">
          <w:rPr>
            <w:noProof/>
            <w:webHidden/>
          </w:rPr>
          <w:fldChar w:fldCharType="separate"/>
        </w:r>
        <w:r w:rsidR="00532C31">
          <w:rPr>
            <w:noProof/>
            <w:webHidden/>
          </w:rPr>
          <w:t>100</w:t>
        </w:r>
        <w:r w:rsidR="00532C31">
          <w:rPr>
            <w:noProof/>
            <w:webHidden/>
          </w:rPr>
          <w:fldChar w:fldCharType="end"/>
        </w:r>
      </w:hyperlink>
    </w:p>
    <w:p w14:paraId="56C12C7D" w14:textId="4917A4DE" w:rsidR="00532C31" w:rsidRDefault="003A6D3C">
      <w:pPr>
        <w:pStyle w:val="TOC2"/>
        <w:tabs>
          <w:tab w:val="right" w:leader="dot" w:pos="9111"/>
        </w:tabs>
        <w:rPr>
          <w:rFonts w:asciiTheme="minorHAnsi" w:eastAsiaTheme="minorEastAsia" w:hAnsiTheme="minorHAnsi" w:cstheme="minorBidi"/>
          <w:noProof/>
          <w:sz w:val="22"/>
          <w:szCs w:val="22"/>
        </w:rPr>
      </w:pPr>
      <w:hyperlink w:anchor="_Toc92638224" w:history="1">
        <w:r w:rsidR="00532C31" w:rsidRPr="00D15D5E">
          <w:rPr>
            <w:rStyle w:val="Hyperlink"/>
            <w:noProof/>
          </w:rPr>
          <w:t>4.1 Ưu, nhược điểm</w:t>
        </w:r>
        <w:r w:rsidR="00532C31">
          <w:rPr>
            <w:noProof/>
            <w:webHidden/>
          </w:rPr>
          <w:tab/>
        </w:r>
        <w:r w:rsidR="00532C31">
          <w:rPr>
            <w:noProof/>
            <w:webHidden/>
          </w:rPr>
          <w:fldChar w:fldCharType="begin"/>
        </w:r>
        <w:r w:rsidR="00532C31">
          <w:rPr>
            <w:noProof/>
            <w:webHidden/>
          </w:rPr>
          <w:instrText xml:space="preserve"> PAGEREF _Toc92638224 \h </w:instrText>
        </w:r>
        <w:r w:rsidR="00532C31">
          <w:rPr>
            <w:noProof/>
            <w:webHidden/>
          </w:rPr>
        </w:r>
        <w:r w:rsidR="00532C31">
          <w:rPr>
            <w:noProof/>
            <w:webHidden/>
          </w:rPr>
          <w:fldChar w:fldCharType="separate"/>
        </w:r>
        <w:r w:rsidR="00532C31">
          <w:rPr>
            <w:noProof/>
            <w:webHidden/>
          </w:rPr>
          <w:t>100</w:t>
        </w:r>
        <w:r w:rsidR="00532C31">
          <w:rPr>
            <w:noProof/>
            <w:webHidden/>
          </w:rPr>
          <w:fldChar w:fldCharType="end"/>
        </w:r>
      </w:hyperlink>
    </w:p>
    <w:p w14:paraId="4BD4A2B5" w14:textId="2BC3F485" w:rsidR="00532C31" w:rsidRDefault="003A6D3C">
      <w:pPr>
        <w:pStyle w:val="TOC2"/>
        <w:tabs>
          <w:tab w:val="right" w:leader="dot" w:pos="9111"/>
        </w:tabs>
        <w:rPr>
          <w:rFonts w:asciiTheme="minorHAnsi" w:eastAsiaTheme="minorEastAsia" w:hAnsiTheme="minorHAnsi" w:cstheme="minorBidi"/>
          <w:noProof/>
          <w:sz w:val="22"/>
          <w:szCs w:val="22"/>
        </w:rPr>
      </w:pPr>
      <w:hyperlink w:anchor="_Toc92638225" w:history="1">
        <w:r w:rsidR="00532C31" w:rsidRPr="00D15D5E">
          <w:rPr>
            <w:rStyle w:val="Hyperlink"/>
            <w:noProof/>
          </w:rPr>
          <w:t>4.2 Định hướng phát triển</w:t>
        </w:r>
        <w:r w:rsidR="00532C31">
          <w:rPr>
            <w:noProof/>
            <w:webHidden/>
          </w:rPr>
          <w:tab/>
        </w:r>
        <w:r w:rsidR="00532C31">
          <w:rPr>
            <w:noProof/>
            <w:webHidden/>
          </w:rPr>
          <w:fldChar w:fldCharType="begin"/>
        </w:r>
        <w:r w:rsidR="00532C31">
          <w:rPr>
            <w:noProof/>
            <w:webHidden/>
          </w:rPr>
          <w:instrText xml:space="preserve"> PAGEREF _Toc92638225 \h </w:instrText>
        </w:r>
        <w:r w:rsidR="00532C31">
          <w:rPr>
            <w:noProof/>
            <w:webHidden/>
          </w:rPr>
        </w:r>
        <w:r w:rsidR="00532C31">
          <w:rPr>
            <w:noProof/>
            <w:webHidden/>
          </w:rPr>
          <w:fldChar w:fldCharType="separate"/>
        </w:r>
        <w:r w:rsidR="00532C31">
          <w:rPr>
            <w:noProof/>
            <w:webHidden/>
          </w:rPr>
          <w:t>100</w:t>
        </w:r>
        <w:r w:rsidR="00532C31">
          <w:rPr>
            <w:noProof/>
            <w:webHidden/>
          </w:rPr>
          <w:fldChar w:fldCharType="end"/>
        </w:r>
      </w:hyperlink>
    </w:p>
    <w:p w14:paraId="20FE6087" w14:textId="10A3FEEF" w:rsidR="00C75086" w:rsidRDefault="00C75086">
      <w:pPr>
        <w:spacing w:after="200" w:line="276" w:lineRule="auto"/>
        <w:rPr>
          <w:sz w:val="26"/>
          <w:szCs w:val="26"/>
        </w:rPr>
      </w:pPr>
      <w:r>
        <w:rPr>
          <w:sz w:val="26"/>
          <w:szCs w:val="26"/>
        </w:rPr>
        <w:fldChar w:fldCharType="end"/>
      </w:r>
    </w:p>
    <w:p w14:paraId="59C9D87C" w14:textId="77777777" w:rsidR="007E6AB9" w:rsidRDefault="007E6AB9">
      <w:pPr>
        <w:spacing w:after="200" w:line="276" w:lineRule="auto"/>
        <w:rPr>
          <w:sz w:val="26"/>
          <w:szCs w:val="26"/>
        </w:rPr>
      </w:pPr>
      <w:r>
        <w:rPr>
          <w:sz w:val="26"/>
          <w:szCs w:val="26"/>
        </w:rPr>
        <w:br w:type="page"/>
      </w:r>
    </w:p>
    <w:p w14:paraId="2F82E4CA" w14:textId="77777777" w:rsidR="007E6AB9" w:rsidRPr="007E6AB9" w:rsidRDefault="007E6AB9" w:rsidP="007E6AB9">
      <w:pPr>
        <w:tabs>
          <w:tab w:val="center" w:pos="6379"/>
        </w:tabs>
        <w:spacing w:after="200" w:line="276" w:lineRule="auto"/>
        <w:jc w:val="center"/>
        <w:rPr>
          <w:b/>
          <w:sz w:val="32"/>
          <w:szCs w:val="32"/>
        </w:rPr>
      </w:pPr>
      <w:r>
        <w:rPr>
          <w:b/>
          <w:sz w:val="32"/>
          <w:szCs w:val="32"/>
        </w:rPr>
        <w:lastRenderedPageBreak/>
        <w:t>DANH MỤC KÍ HIỆU VÀ CHỮ VIẾT TẮT</w:t>
      </w:r>
    </w:p>
    <w:p w14:paraId="4B8FE7C2" w14:textId="77777777" w:rsidR="00291721" w:rsidRDefault="00291721" w:rsidP="00291721">
      <w:pPr>
        <w:pStyle w:val="Nidungvnbn"/>
      </w:pPr>
    </w:p>
    <w:p w14:paraId="6ABAD72A" w14:textId="77777777" w:rsidR="00791EED" w:rsidRPr="00791EED" w:rsidRDefault="00791EED" w:rsidP="00791EED">
      <w:pPr>
        <w:spacing w:before="60" w:after="60" w:line="276" w:lineRule="auto"/>
        <w:jc w:val="both"/>
        <w:rPr>
          <w:b/>
          <w:sz w:val="28"/>
        </w:rPr>
      </w:pPr>
      <w:r w:rsidRPr="00791EED">
        <w:rPr>
          <w:b/>
          <w:sz w:val="28"/>
        </w:rPr>
        <w:t xml:space="preserve">CÁC </w:t>
      </w:r>
      <w:r>
        <w:rPr>
          <w:b/>
          <w:sz w:val="28"/>
        </w:rPr>
        <w:t>KÝ HIỆU</w:t>
      </w:r>
    </w:p>
    <w:p w14:paraId="213517C7" w14:textId="77777777" w:rsidR="00791EED" w:rsidRPr="006C3A2B" w:rsidRDefault="00791EED" w:rsidP="00791EED">
      <w:pPr>
        <w:spacing w:before="60" w:after="60" w:line="276" w:lineRule="auto"/>
        <w:ind w:firstLine="720"/>
        <w:jc w:val="both"/>
      </w:pPr>
    </w:p>
    <w:p w14:paraId="0CDE003E" w14:textId="77777777" w:rsidR="00791EED" w:rsidRPr="00791EED" w:rsidRDefault="00791EED" w:rsidP="00791EED">
      <w:pPr>
        <w:spacing w:before="60" w:after="60" w:line="276" w:lineRule="auto"/>
        <w:jc w:val="both"/>
        <w:rPr>
          <w:b/>
          <w:sz w:val="28"/>
        </w:rPr>
      </w:pPr>
      <w:r w:rsidRPr="00791EED">
        <w:rPr>
          <w:b/>
          <w:sz w:val="28"/>
        </w:rPr>
        <w:t xml:space="preserve">CÁC CHỮ VIẾT TẮT </w:t>
      </w:r>
    </w:p>
    <w:p w14:paraId="39E96982" w14:textId="77777777" w:rsidR="007E6AB9" w:rsidRPr="005D5C20" w:rsidRDefault="007E6AB9" w:rsidP="00291721">
      <w:pPr>
        <w:pStyle w:val="Nidungvnbn"/>
      </w:pPr>
    </w:p>
    <w:p w14:paraId="4A817C17" w14:textId="77777777" w:rsidR="007E6AB9" w:rsidRDefault="007E6AB9">
      <w:pPr>
        <w:spacing w:after="200" w:line="276" w:lineRule="auto"/>
        <w:rPr>
          <w:sz w:val="26"/>
          <w:szCs w:val="26"/>
        </w:rPr>
      </w:pPr>
      <w:r>
        <w:rPr>
          <w:sz w:val="26"/>
          <w:szCs w:val="26"/>
        </w:rPr>
        <w:br w:type="page"/>
      </w:r>
    </w:p>
    <w:p w14:paraId="64824C5B" w14:textId="77777777" w:rsidR="007E6AB9" w:rsidRPr="007E6AB9" w:rsidRDefault="007B1A23" w:rsidP="00DC2276">
      <w:pPr>
        <w:pStyle w:val="Chng"/>
        <w:jc w:val="center"/>
      </w:pPr>
      <w:bookmarkStart w:id="5" w:name="_Toc92638203"/>
      <w:r>
        <w:lastRenderedPageBreak/>
        <w:t>DANH MỤC CÁC BẢNG BIỂU, HÌNH VẼ, ĐỒ THỊ</w:t>
      </w:r>
      <w:bookmarkEnd w:id="5"/>
    </w:p>
    <w:p w14:paraId="21BC849E" w14:textId="5F4565D5" w:rsidR="00867C2D" w:rsidRDefault="00791EED" w:rsidP="007D14C4">
      <w:pPr>
        <w:rPr>
          <w:szCs w:val="26"/>
        </w:rPr>
      </w:pPr>
      <w:r w:rsidRPr="00791EED">
        <w:rPr>
          <w:b/>
          <w:sz w:val="28"/>
        </w:rPr>
        <w:t>DANH MỤC HÌNH</w:t>
      </w:r>
    </w:p>
    <w:p w14:paraId="7BB75EAC" w14:textId="29630E6E" w:rsidR="005358C1" w:rsidRDefault="007D14C4">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"Hình 3." </w:instrText>
      </w:r>
      <w:r>
        <w:rPr>
          <w:szCs w:val="26"/>
        </w:rPr>
        <w:fldChar w:fldCharType="separate"/>
      </w:r>
      <w:hyperlink w:anchor="_Toc92638014" w:history="1">
        <w:r w:rsidR="005358C1" w:rsidRPr="00242A3A">
          <w:rPr>
            <w:rStyle w:val="Hyperlink"/>
            <w:noProof/>
          </w:rPr>
          <w:t>Hình 3.1 Sơ đồ Usecase tổng quát</w:t>
        </w:r>
        <w:r w:rsidR="005358C1">
          <w:rPr>
            <w:noProof/>
            <w:webHidden/>
          </w:rPr>
          <w:tab/>
        </w:r>
        <w:r w:rsidR="005358C1">
          <w:rPr>
            <w:noProof/>
            <w:webHidden/>
          </w:rPr>
          <w:fldChar w:fldCharType="begin"/>
        </w:r>
        <w:r w:rsidR="005358C1">
          <w:rPr>
            <w:noProof/>
            <w:webHidden/>
          </w:rPr>
          <w:instrText xml:space="preserve"> PAGEREF _Toc92638014 \h </w:instrText>
        </w:r>
        <w:r w:rsidR="005358C1">
          <w:rPr>
            <w:noProof/>
            <w:webHidden/>
          </w:rPr>
        </w:r>
        <w:r w:rsidR="005358C1">
          <w:rPr>
            <w:noProof/>
            <w:webHidden/>
          </w:rPr>
          <w:fldChar w:fldCharType="separate"/>
        </w:r>
        <w:r w:rsidR="005358C1">
          <w:rPr>
            <w:noProof/>
            <w:webHidden/>
          </w:rPr>
          <w:t>13</w:t>
        </w:r>
        <w:r w:rsidR="005358C1">
          <w:rPr>
            <w:noProof/>
            <w:webHidden/>
          </w:rPr>
          <w:fldChar w:fldCharType="end"/>
        </w:r>
      </w:hyperlink>
    </w:p>
    <w:p w14:paraId="44B7E74B" w14:textId="64F0B624"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15" w:history="1">
        <w:r w:rsidR="005358C1" w:rsidRPr="00242A3A">
          <w:rPr>
            <w:rStyle w:val="Hyperlink"/>
            <w:noProof/>
          </w:rPr>
          <w:t>Hình 3.2 Sơ đồ hoạt động xóa danh mục</w:t>
        </w:r>
        <w:r w:rsidR="005358C1">
          <w:rPr>
            <w:noProof/>
            <w:webHidden/>
          </w:rPr>
          <w:tab/>
        </w:r>
        <w:r w:rsidR="005358C1">
          <w:rPr>
            <w:noProof/>
            <w:webHidden/>
          </w:rPr>
          <w:fldChar w:fldCharType="begin"/>
        </w:r>
        <w:r w:rsidR="005358C1">
          <w:rPr>
            <w:noProof/>
            <w:webHidden/>
          </w:rPr>
          <w:instrText xml:space="preserve"> PAGEREF _Toc92638015 \h </w:instrText>
        </w:r>
        <w:r w:rsidR="005358C1">
          <w:rPr>
            <w:noProof/>
            <w:webHidden/>
          </w:rPr>
        </w:r>
        <w:r w:rsidR="005358C1">
          <w:rPr>
            <w:noProof/>
            <w:webHidden/>
          </w:rPr>
          <w:fldChar w:fldCharType="separate"/>
        </w:r>
        <w:r w:rsidR="005358C1">
          <w:rPr>
            <w:noProof/>
            <w:webHidden/>
          </w:rPr>
          <w:t>51</w:t>
        </w:r>
        <w:r w:rsidR="005358C1">
          <w:rPr>
            <w:noProof/>
            <w:webHidden/>
          </w:rPr>
          <w:fldChar w:fldCharType="end"/>
        </w:r>
      </w:hyperlink>
    </w:p>
    <w:p w14:paraId="5E30F6FF" w14:textId="0C6ACD8C"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16" w:history="1">
        <w:r w:rsidR="005358C1" w:rsidRPr="00242A3A">
          <w:rPr>
            <w:rStyle w:val="Hyperlink"/>
            <w:noProof/>
          </w:rPr>
          <w:t>Hình 3.3 Sơ đồ hoạt động xóa bài viết</w:t>
        </w:r>
        <w:r w:rsidR="005358C1">
          <w:rPr>
            <w:noProof/>
            <w:webHidden/>
          </w:rPr>
          <w:tab/>
        </w:r>
        <w:r w:rsidR="005358C1">
          <w:rPr>
            <w:noProof/>
            <w:webHidden/>
          </w:rPr>
          <w:fldChar w:fldCharType="begin"/>
        </w:r>
        <w:r w:rsidR="005358C1">
          <w:rPr>
            <w:noProof/>
            <w:webHidden/>
          </w:rPr>
          <w:instrText xml:space="preserve"> PAGEREF _Toc92638016 \h </w:instrText>
        </w:r>
        <w:r w:rsidR="005358C1">
          <w:rPr>
            <w:noProof/>
            <w:webHidden/>
          </w:rPr>
        </w:r>
        <w:r w:rsidR="005358C1">
          <w:rPr>
            <w:noProof/>
            <w:webHidden/>
          </w:rPr>
          <w:fldChar w:fldCharType="separate"/>
        </w:r>
        <w:r w:rsidR="005358C1">
          <w:rPr>
            <w:noProof/>
            <w:webHidden/>
          </w:rPr>
          <w:t>52</w:t>
        </w:r>
        <w:r w:rsidR="005358C1">
          <w:rPr>
            <w:noProof/>
            <w:webHidden/>
          </w:rPr>
          <w:fldChar w:fldCharType="end"/>
        </w:r>
      </w:hyperlink>
    </w:p>
    <w:p w14:paraId="17806ACF" w14:textId="26B67812"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17" w:history="1">
        <w:r w:rsidR="005358C1" w:rsidRPr="00242A3A">
          <w:rPr>
            <w:rStyle w:val="Hyperlink"/>
            <w:noProof/>
          </w:rPr>
          <w:t>Hình 3.4 Sơ đồ hoạt động chi tiết bài viết</w:t>
        </w:r>
        <w:r w:rsidR="005358C1">
          <w:rPr>
            <w:noProof/>
            <w:webHidden/>
          </w:rPr>
          <w:tab/>
        </w:r>
        <w:r w:rsidR="005358C1">
          <w:rPr>
            <w:noProof/>
            <w:webHidden/>
          </w:rPr>
          <w:fldChar w:fldCharType="begin"/>
        </w:r>
        <w:r w:rsidR="005358C1">
          <w:rPr>
            <w:noProof/>
            <w:webHidden/>
          </w:rPr>
          <w:instrText xml:space="preserve"> PAGEREF _Toc92638017 \h </w:instrText>
        </w:r>
        <w:r w:rsidR="005358C1">
          <w:rPr>
            <w:noProof/>
            <w:webHidden/>
          </w:rPr>
        </w:r>
        <w:r w:rsidR="005358C1">
          <w:rPr>
            <w:noProof/>
            <w:webHidden/>
          </w:rPr>
          <w:fldChar w:fldCharType="separate"/>
        </w:r>
        <w:r w:rsidR="005358C1">
          <w:rPr>
            <w:noProof/>
            <w:webHidden/>
          </w:rPr>
          <w:t>53</w:t>
        </w:r>
        <w:r w:rsidR="005358C1">
          <w:rPr>
            <w:noProof/>
            <w:webHidden/>
          </w:rPr>
          <w:fldChar w:fldCharType="end"/>
        </w:r>
      </w:hyperlink>
    </w:p>
    <w:p w14:paraId="348E3655" w14:textId="3BCEE042"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18" w:history="1">
        <w:r w:rsidR="005358C1" w:rsidRPr="00242A3A">
          <w:rPr>
            <w:rStyle w:val="Hyperlink"/>
            <w:noProof/>
          </w:rPr>
          <w:t>Hình 3.5 Sơ đồ hoạt động thêm sản phẩm</w:t>
        </w:r>
        <w:r w:rsidR="005358C1">
          <w:rPr>
            <w:noProof/>
            <w:webHidden/>
          </w:rPr>
          <w:tab/>
        </w:r>
        <w:r w:rsidR="005358C1">
          <w:rPr>
            <w:noProof/>
            <w:webHidden/>
          </w:rPr>
          <w:fldChar w:fldCharType="begin"/>
        </w:r>
        <w:r w:rsidR="005358C1">
          <w:rPr>
            <w:noProof/>
            <w:webHidden/>
          </w:rPr>
          <w:instrText xml:space="preserve"> PAGEREF _Toc92638018 \h </w:instrText>
        </w:r>
        <w:r w:rsidR="005358C1">
          <w:rPr>
            <w:noProof/>
            <w:webHidden/>
          </w:rPr>
        </w:r>
        <w:r w:rsidR="005358C1">
          <w:rPr>
            <w:noProof/>
            <w:webHidden/>
          </w:rPr>
          <w:fldChar w:fldCharType="separate"/>
        </w:r>
        <w:r w:rsidR="005358C1">
          <w:rPr>
            <w:noProof/>
            <w:webHidden/>
          </w:rPr>
          <w:t>54</w:t>
        </w:r>
        <w:r w:rsidR="005358C1">
          <w:rPr>
            <w:noProof/>
            <w:webHidden/>
          </w:rPr>
          <w:fldChar w:fldCharType="end"/>
        </w:r>
      </w:hyperlink>
    </w:p>
    <w:p w14:paraId="4EC71805" w14:textId="02957C85"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19" w:history="1">
        <w:r w:rsidR="005358C1" w:rsidRPr="00242A3A">
          <w:rPr>
            <w:rStyle w:val="Hyperlink"/>
            <w:noProof/>
          </w:rPr>
          <w:t>Hình 3.6 Sơ đồ hoạt động thêm vào giỏ hàng</w:t>
        </w:r>
        <w:r w:rsidR="005358C1">
          <w:rPr>
            <w:noProof/>
            <w:webHidden/>
          </w:rPr>
          <w:tab/>
        </w:r>
        <w:r w:rsidR="005358C1">
          <w:rPr>
            <w:noProof/>
            <w:webHidden/>
          </w:rPr>
          <w:fldChar w:fldCharType="begin"/>
        </w:r>
        <w:r w:rsidR="005358C1">
          <w:rPr>
            <w:noProof/>
            <w:webHidden/>
          </w:rPr>
          <w:instrText xml:space="preserve"> PAGEREF _Toc92638019 \h </w:instrText>
        </w:r>
        <w:r w:rsidR="005358C1">
          <w:rPr>
            <w:noProof/>
            <w:webHidden/>
          </w:rPr>
        </w:r>
        <w:r w:rsidR="005358C1">
          <w:rPr>
            <w:noProof/>
            <w:webHidden/>
          </w:rPr>
          <w:fldChar w:fldCharType="separate"/>
        </w:r>
        <w:r w:rsidR="005358C1">
          <w:rPr>
            <w:noProof/>
            <w:webHidden/>
          </w:rPr>
          <w:t>55</w:t>
        </w:r>
        <w:r w:rsidR="005358C1">
          <w:rPr>
            <w:noProof/>
            <w:webHidden/>
          </w:rPr>
          <w:fldChar w:fldCharType="end"/>
        </w:r>
      </w:hyperlink>
    </w:p>
    <w:p w14:paraId="46F15A0C" w14:textId="643880E1"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20" w:history="1">
        <w:r w:rsidR="005358C1" w:rsidRPr="00242A3A">
          <w:rPr>
            <w:rStyle w:val="Hyperlink"/>
            <w:noProof/>
          </w:rPr>
          <w:t>Hình 3.7 Sơ đồ hoạt động thêm danh mục</w:t>
        </w:r>
        <w:r w:rsidR="005358C1">
          <w:rPr>
            <w:noProof/>
            <w:webHidden/>
          </w:rPr>
          <w:tab/>
        </w:r>
        <w:r w:rsidR="005358C1">
          <w:rPr>
            <w:noProof/>
            <w:webHidden/>
          </w:rPr>
          <w:fldChar w:fldCharType="begin"/>
        </w:r>
        <w:r w:rsidR="005358C1">
          <w:rPr>
            <w:noProof/>
            <w:webHidden/>
          </w:rPr>
          <w:instrText xml:space="preserve"> PAGEREF _Toc92638020 \h </w:instrText>
        </w:r>
        <w:r w:rsidR="005358C1">
          <w:rPr>
            <w:noProof/>
            <w:webHidden/>
          </w:rPr>
        </w:r>
        <w:r w:rsidR="005358C1">
          <w:rPr>
            <w:noProof/>
            <w:webHidden/>
          </w:rPr>
          <w:fldChar w:fldCharType="separate"/>
        </w:r>
        <w:r w:rsidR="005358C1">
          <w:rPr>
            <w:noProof/>
            <w:webHidden/>
          </w:rPr>
          <w:t>56</w:t>
        </w:r>
        <w:r w:rsidR="005358C1">
          <w:rPr>
            <w:noProof/>
            <w:webHidden/>
          </w:rPr>
          <w:fldChar w:fldCharType="end"/>
        </w:r>
      </w:hyperlink>
    </w:p>
    <w:p w14:paraId="34185D38" w14:textId="04F9155B"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21" w:history="1">
        <w:r w:rsidR="005358C1" w:rsidRPr="00242A3A">
          <w:rPr>
            <w:rStyle w:val="Hyperlink"/>
            <w:noProof/>
          </w:rPr>
          <w:t>Hình 3.8 Sơ đồ hoạt động thêm bài viết</w:t>
        </w:r>
        <w:r w:rsidR="005358C1">
          <w:rPr>
            <w:noProof/>
            <w:webHidden/>
          </w:rPr>
          <w:tab/>
        </w:r>
        <w:r w:rsidR="005358C1">
          <w:rPr>
            <w:noProof/>
            <w:webHidden/>
          </w:rPr>
          <w:fldChar w:fldCharType="begin"/>
        </w:r>
        <w:r w:rsidR="005358C1">
          <w:rPr>
            <w:noProof/>
            <w:webHidden/>
          </w:rPr>
          <w:instrText xml:space="preserve"> PAGEREF _Toc92638021 \h </w:instrText>
        </w:r>
        <w:r w:rsidR="005358C1">
          <w:rPr>
            <w:noProof/>
            <w:webHidden/>
          </w:rPr>
        </w:r>
        <w:r w:rsidR="005358C1">
          <w:rPr>
            <w:noProof/>
            <w:webHidden/>
          </w:rPr>
          <w:fldChar w:fldCharType="separate"/>
        </w:r>
        <w:r w:rsidR="005358C1">
          <w:rPr>
            <w:noProof/>
            <w:webHidden/>
          </w:rPr>
          <w:t>57</w:t>
        </w:r>
        <w:r w:rsidR="005358C1">
          <w:rPr>
            <w:noProof/>
            <w:webHidden/>
          </w:rPr>
          <w:fldChar w:fldCharType="end"/>
        </w:r>
      </w:hyperlink>
    </w:p>
    <w:p w14:paraId="25BD0589" w14:textId="7F1B280E"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22" w:history="1">
        <w:r w:rsidR="005358C1" w:rsidRPr="00242A3A">
          <w:rPr>
            <w:rStyle w:val="Hyperlink"/>
            <w:noProof/>
          </w:rPr>
          <w:t>Hình 3.9 Sơ đồ hoạt động sửa đơn hàng</w:t>
        </w:r>
        <w:r w:rsidR="005358C1">
          <w:rPr>
            <w:noProof/>
            <w:webHidden/>
          </w:rPr>
          <w:tab/>
        </w:r>
        <w:r w:rsidR="005358C1">
          <w:rPr>
            <w:noProof/>
            <w:webHidden/>
          </w:rPr>
          <w:fldChar w:fldCharType="begin"/>
        </w:r>
        <w:r w:rsidR="005358C1">
          <w:rPr>
            <w:noProof/>
            <w:webHidden/>
          </w:rPr>
          <w:instrText xml:space="preserve"> PAGEREF _Toc92638022 \h </w:instrText>
        </w:r>
        <w:r w:rsidR="005358C1">
          <w:rPr>
            <w:noProof/>
            <w:webHidden/>
          </w:rPr>
        </w:r>
        <w:r w:rsidR="005358C1">
          <w:rPr>
            <w:noProof/>
            <w:webHidden/>
          </w:rPr>
          <w:fldChar w:fldCharType="separate"/>
        </w:r>
        <w:r w:rsidR="005358C1">
          <w:rPr>
            <w:noProof/>
            <w:webHidden/>
          </w:rPr>
          <w:t>58</w:t>
        </w:r>
        <w:r w:rsidR="005358C1">
          <w:rPr>
            <w:noProof/>
            <w:webHidden/>
          </w:rPr>
          <w:fldChar w:fldCharType="end"/>
        </w:r>
      </w:hyperlink>
    </w:p>
    <w:p w14:paraId="5F8A2A97" w14:textId="619E40E0"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23" w:history="1">
        <w:r w:rsidR="005358C1" w:rsidRPr="00242A3A">
          <w:rPr>
            <w:rStyle w:val="Hyperlink"/>
            <w:noProof/>
          </w:rPr>
          <w:t>Hình 3.10 Sơ đồ hoạt động sửa thông tin tài khoản</w:t>
        </w:r>
        <w:r w:rsidR="005358C1">
          <w:rPr>
            <w:noProof/>
            <w:webHidden/>
          </w:rPr>
          <w:tab/>
        </w:r>
        <w:r w:rsidR="005358C1">
          <w:rPr>
            <w:noProof/>
            <w:webHidden/>
          </w:rPr>
          <w:fldChar w:fldCharType="begin"/>
        </w:r>
        <w:r w:rsidR="005358C1">
          <w:rPr>
            <w:noProof/>
            <w:webHidden/>
          </w:rPr>
          <w:instrText xml:space="preserve"> PAGEREF _Toc92638023 \h </w:instrText>
        </w:r>
        <w:r w:rsidR="005358C1">
          <w:rPr>
            <w:noProof/>
            <w:webHidden/>
          </w:rPr>
        </w:r>
        <w:r w:rsidR="005358C1">
          <w:rPr>
            <w:noProof/>
            <w:webHidden/>
          </w:rPr>
          <w:fldChar w:fldCharType="separate"/>
        </w:r>
        <w:r w:rsidR="005358C1">
          <w:rPr>
            <w:noProof/>
            <w:webHidden/>
          </w:rPr>
          <w:t>59</w:t>
        </w:r>
        <w:r w:rsidR="005358C1">
          <w:rPr>
            <w:noProof/>
            <w:webHidden/>
          </w:rPr>
          <w:fldChar w:fldCharType="end"/>
        </w:r>
      </w:hyperlink>
    </w:p>
    <w:p w14:paraId="5290CA2E" w14:textId="41E2FC03"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24" w:history="1">
        <w:r w:rsidR="005358C1" w:rsidRPr="00242A3A">
          <w:rPr>
            <w:rStyle w:val="Hyperlink"/>
            <w:noProof/>
          </w:rPr>
          <w:t>Hình 3.11 Sơ đồ hoạt động sửa sản phẩm</w:t>
        </w:r>
        <w:r w:rsidR="005358C1">
          <w:rPr>
            <w:noProof/>
            <w:webHidden/>
          </w:rPr>
          <w:tab/>
        </w:r>
        <w:r w:rsidR="005358C1">
          <w:rPr>
            <w:noProof/>
            <w:webHidden/>
          </w:rPr>
          <w:fldChar w:fldCharType="begin"/>
        </w:r>
        <w:r w:rsidR="005358C1">
          <w:rPr>
            <w:noProof/>
            <w:webHidden/>
          </w:rPr>
          <w:instrText xml:space="preserve"> PAGEREF _Toc92638024 \h </w:instrText>
        </w:r>
        <w:r w:rsidR="005358C1">
          <w:rPr>
            <w:noProof/>
            <w:webHidden/>
          </w:rPr>
        </w:r>
        <w:r w:rsidR="005358C1">
          <w:rPr>
            <w:noProof/>
            <w:webHidden/>
          </w:rPr>
          <w:fldChar w:fldCharType="separate"/>
        </w:r>
        <w:r w:rsidR="005358C1">
          <w:rPr>
            <w:noProof/>
            <w:webHidden/>
          </w:rPr>
          <w:t>60</w:t>
        </w:r>
        <w:r w:rsidR="005358C1">
          <w:rPr>
            <w:noProof/>
            <w:webHidden/>
          </w:rPr>
          <w:fldChar w:fldCharType="end"/>
        </w:r>
      </w:hyperlink>
    </w:p>
    <w:p w14:paraId="17A9330F" w14:textId="4D216358"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25" w:history="1">
        <w:r w:rsidR="005358C1" w:rsidRPr="00242A3A">
          <w:rPr>
            <w:rStyle w:val="Hyperlink"/>
            <w:noProof/>
          </w:rPr>
          <w:t>Hình 3.12 Sơ đồ hoạt động sửa danh mục</w:t>
        </w:r>
        <w:r w:rsidR="005358C1">
          <w:rPr>
            <w:noProof/>
            <w:webHidden/>
          </w:rPr>
          <w:tab/>
        </w:r>
        <w:r w:rsidR="005358C1">
          <w:rPr>
            <w:noProof/>
            <w:webHidden/>
          </w:rPr>
          <w:fldChar w:fldCharType="begin"/>
        </w:r>
        <w:r w:rsidR="005358C1">
          <w:rPr>
            <w:noProof/>
            <w:webHidden/>
          </w:rPr>
          <w:instrText xml:space="preserve"> PAGEREF _Toc92638025 \h </w:instrText>
        </w:r>
        <w:r w:rsidR="005358C1">
          <w:rPr>
            <w:noProof/>
            <w:webHidden/>
          </w:rPr>
        </w:r>
        <w:r w:rsidR="005358C1">
          <w:rPr>
            <w:noProof/>
            <w:webHidden/>
          </w:rPr>
          <w:fldChar w:fldCharType="separate"/>
        </w:r>
        <w:r w:rsidR="005358C1">
          <w:rPr>
            <w:noProof/>
            <w:webHidden/>
          </w:rPr>
          <w:t>61</w:t>
        </w:r>
        <w:r w:rsidR="005358C1">
          <w:rPr>
            <w:noProof/>
            <w:webHidden/>
          </w:rPr>
          <w:fldChar w:fldCharType="end"/>
        </w:r>
      </w:hyperlink>
    </w:p>
    <w:p w14:paraId="511892F3" w14:textId="471DBE54"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26" w:history="1">
        <w:r w:rsidR="005358C1" w:rsidRPr="00242A3A">
          <w:rPr>
            <w:rStyle w:val="Hyperlink"/>
            <w:noProof/>
          </w:rPr>
          <w:t>Hình 3.13 Sơ đồ hoạt động sửa bài viết</w:t>
        </w:r>
        <w:r w:rsidR="005358C1">
          <w:rPr>
            <w:noProof/>
            <w:webHidden/>
          </w:rPr>
          <w:tab/>
        </w:r>
        <w:r w:rsidR="005358C1">
          <w:rPr>
            <w:noProof/>
            <w:webHidden/>
          </w:rPr>
          <w:fldChar w:fldCharType="begin"/>
        </w:r>
        <w:r w:rsidR="005358C1">
          <w:rPr>
            <w:noProof/>
            <w:webHidden/>
          </w:rPr>
          <w:instrText xml:space="preserve"> PAGEREF _Toc92638026 \h </w:instrText>
        </w:r>
        <w:r w:rsidR="005358C1">
          <w:rPr>
            <w:noProof/>
            <w:webHidden/>
          </w:rPr>
        </w:r>
        <w:r w:rsidR="005358C1">
          <w:rPr>
            <w:noProof/>
            <w:webHidden/>
          </w:rPr>
          <w:fldChar w:fldCharType="separate"/>
        </w:r>
        <w:r w:rsidR="005358C1">
          <w:rPr>
            <w:noProof/>
            <w:webHidden/>
          </w:rPr>
          <w:t>62</w:t>
        </w:r>
        <w:r w:rsidR="005358C1">
          <w:rPr>
            <w:noProof/>
            <w:webHidden/>
          </w:rPr>
          <w:fldChar w:fldCharType="end"/>
        </w:r>
      </w:hyperlink>
    </w:p>
    <w:p w14:paraId="36CA5F93" w14:textId="717CBD56"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27" w:history="1">
        <w:r w:rsidR="005358C1" w:rsidRPr="00242A3A">
          <w:rPr>
            <w:rStyle w:val="Hyperlink"/>
            <w:noProof/>
          </w:rPr>
          <w:t>Hình 3.14 Sơ đồ hoạt động phân quyền</w:t>
        </w:r>
        <w:r w:rsidR="005358C1">
          <w:rPr>
            <w:noProof/>
            <w:webHidden/>
          </w:rPr>
          <w:tab/>
        </w:r>
        <w:r w:rsidR="005358C1">
          <w:rPr>
            <w:noProof/>
            <w:webHidden/>
          </w:rPr>
          <w:fldChar w:fldCharType="begin"/>
        </w:r>
        <w:r w:rsidR="005358C1">
          <w:rPr>
            <w:noProof/>
            <w:webHidden/>
          </w:rPr>
          <w:instrText xml:space="preserve"> PAGEREF _Toc92638027 \h </w:instrText>
        </w:r>
        <w:r w:rsidR="005358C1">
          <w:rPr>
            <w:noProof/>
            <w:webHidden/>
          </w:rPr>
        </w:r>
        <w:r w:rsidR="005358C1">
          <w:rPr>
            <w:noProof/>
            <w:webHidden/>
          </w:rPr>
          <w:fldChar w:fldCharType="separate"/>
        </w:r>
        <w:r w:rsidR="005358C1">
          <w:rPr>
            <w:noProof/>
            <w:webHidden/>
          </w:rPr>
          <w:t>63</w:t>
        </w:r>
        <w:r w:rsidR="005358C1">
          <w:rPr>
            <w:noProof/>
            <w:webHidden/>
          </w:rPr>
          <w:fldChar w:fldCharType="end"/>
        </w:r>
      </w:hyperlink>
    </w:p>
    <w:p w14:paraId="0CC16871" w14:textId="18C001ED"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28" w:history="1">
        <w:r w:rsidR="005358C1" w:rsidRPr="00242A3A">
          <w:rPr>
            <w:rStyle w:val="Hyperlink"/>
            <w:noProof/>
          </w:rPr>
          <w:t>Hình 3.15 Sơ đồ hoạt động lọc sản phẩm</w:t>
        </w:r>
        <w:r w:rsidR="005358C1">
          <w:rPr>
            <w:noProof/>
            <w:webHidden/>
          </w:rPr>
          <w:tab/>
        </w:r>
        <w:r w:rsidR="005358C1">
          <w:rPr>
            <w:noProof/>
            <w:webHidden/>
          </w:rPr>
          <w:fldChar w:fldCharType="begin"/>
        </w:r>
        <w:r w:rsidR="005358C1">
          <w:rPr>
            <w:noProof/>
            <w:webHidden/>
          </w:rPr>
          <w:instrText xml:space="preserve"> PAGEREF _Toc92638028 \h </w:instrText>
        </w:r>
        <w:r w:rsidR="005358C1">
          <w:rPr>
            <w:noProof/>
            <w:webHidden/>
          </w:rPr>
        </w:r>
        <w:r w:rsidR="005358C1">
          <w:rPr>
            <w:noProof/>
            <w:webHidden/>
          </w:rPr>
          <w:fldChar w:fldCharType="separate"/>
        </w:r>
        <w:r w:rsidR="005358C1">
          <w:rPr>
            <w:noProof/>
            <w:webHidden/>
          </w:rPr>
          <w:t>64</w:t>
        </w:r>
        <w:r w:rsidR="005358C1">
          <w:rPr>
            <w:noProof/>
            <w:webHidden/>
          </w:rPr>
          <w:fldChar w:fldCharType="end"/>
        </w:r>
      </w:hyperlink>
    </w:p>
    <w:p w14:paraId="72D068F3" w14:textId="4689D862"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29" w:history="1">
        <w:r w:rsidR="005358C1" w:rsidRPr="00242A3A">
          <w:rPr>
            <w:rStyle w:val="Hyperlink"/>
            <w:noProof/>
          </w:rPr>
          <w:t>Hình 3.16 Sơ đồ hoạt động xem giỏ hàng</w:t>
        </w:r>
        <w:r w:rsidR="005358C1">
          <w:rPr>
            <w:noProof/>
            <w:webHidden/>
          </w:rPr>
          <w:tab/>
        </w:r>
        <w:r w:rsidR="005358C1">
          <w:rPr>
            <w:noProof/>
            <w:webHidden/>
          </w:rPr>
          <w:fldChar w:fldCharType="begin"/>
        </w:r>
        <w:r w:rsidR="005358C1">
          <w:rPr>
            <w:noProof/>
            <w:webHidden/>
          </w:rPr>
          <w:instrText xml:space="preserve"> PAGEREF _Toc92638029 \h </w:instrText>
        </w:r>
        <w:r w:rsidR="005358C1">
          <w:rPr>
            <w:noProof/>
            <w:webHidden/>
          </w:rPr>
        </w:r>
        <w:r w:rsidR="005358C1">
          <w:rPr>
            <w:noProof/>
            <w:webHidden/>
          </w:rPr>
          <w:fldChar w:fldCharType="separate"/>
        </w:r>
        <w:r w:rsidR="005358C1">
          <w:rPr>
            <w:noProof/>
            <w:webHidden/>
          </w:rPr>
          <w:t>65</w:t>
        </w:r>
        <w:r w:rsidR="005358C1">
          <w:rPr>
            <w:noProof/>
            <w:webHidden/>
          </w:rPr>
          <w:fldChar w:fldCharType="end"/>
        </w:r>
      </w:hyperlink>
    </w:p>
    <w:p w14:paraId="4057316E" w14:textId="6352101B"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30" w:history="1">
        <w:r w:rsidR="005358C1" w:rsidRPr="00242A3A">
          <w:rPr>
            <w:rStyle w:val="Hyperlink"/>
            <w:noProof/>
          </w:rPr>
          <w:t>Hình 3.17 Sơ đồ hoạt động đăng xuất</w:t>
        </w:r>
        <w:r w:rsidR="005358C1">
          <w:rPr>
            <w:noProof/>
            <w:webHidden/>
          </w:rPr>
          <w:tab/>
        </w:r>
        <w:r w:rsidR="005358C1">
          <w:rPr>
            <w:noProof/>
            <w:webHidden/>
          </w:rPr>
          <w:fldChar w:fldCharType="begin"/>
        </w:r>
        <w:r w:rsidR="005358C1">
          <w:rPr>
            <w:noProof/>
            <w:webHidden/>
          </w:rPr>
          <w:instrText xml:space="preserve"> PAGEREF _Toc92638030 \h </w:instrText>
        </w:r>
        <w:r w:rsidR="005358C1">
          <w:rPr>
            <w:noProof/>
            <w:webHidden/>
          </w:rPr>
        </w:r>
        <w:r w:rsidR="005358C1">
          <w:rPr>
            <w:noProof/>
            <w:webHidden/>
          </w:rPr>
          <w:fldChar w:fldCharType="separate"/>
        </w:r>
        <w:r w:rsidR="005358C1">
          <w:rPr>
            <w:noProof/>
            <w:webHidden/>
          </w:rPr>
          <w:t>66</w:t>
        </w:r>
        <w:r w:rsidR="005358C1">
          <w:rPr>
            <w:noProof/>
            <w:webHidden/>
          </w:rPr>
          <w:fldChar w:fldCharType="end"/>
        </w:r>
      </w:hyperlink>
    </w:p>
    <w:p w14:paraId="6C102C3D" w14:textId="6EA13F1D"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31" w:history="1">
        <w:r w:rsidR="005358C1" w:rsidRPr="00242A3A">
          <w:rPr>
            <w:rStyle w:val="Hyperlink"/>
            <w:noProof/>
          </w:rPr>
          <w:t>Hình 3.18 Sơ đồ hoạt động đăng nhập</w:t>
        </w:r>
        <w:r w:rsidR="005358C1">
          <w:rPr>
            <w:noProof/>
            <w:webHidden/>
          </w:rPr>
          <w:tab/>
        </w:r>
        <w:r w:rsidR="005358C1">
          <w:rPr>
            <w:noProof/>
            <w:webHidden/>
          </w:rPr>
          <w:fldChar w:fldCharType="begin"/>
        </w:r>
        <w:r w:rsidR="005358C1">
          <w:rPr>
            <w:noProof/>
            <w:webHidden/>
          </w:rPr>
          <w:instrText xml:space="preserve"> PAGEREF _Toc92638031 \h </w:instrText>
        </w:r>
        <w:r w:rsidR="005358C1">
          <w:rPr>
            <w:noProof/>
            <w:webHidden/>
          </w:rPr>
        </w:r>
        <w:r w:rsidR="005358C1">
          <w:rPr>
            <w:noProof/>
            <w:webHidden/>
          </w:rPr>
          <w:fldChar w:fldCharType="separate"/>
        </w:r>
        <w:r w:rsidR="005358C1">
          <w:rPr>
            <w:noProof/>
            <w:webHidden/>
          </w:rPr>
          <w:t>67</w:t>
        </w:r>
        <w:r w:rsidR="005358C1">
          <w:rPr>
            <w:noProof/>
            <w:webHidden/>
          </w:rPr>
          <w:fldChar w:fldCharType="end"/>
        </w:r>
      </w:hyperlink>
    </w:p>
    <w:p w14:paraId="437E13D9" w14:textId="0D9A3A9B"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32" w:history="1">
        <w:r w:rsidR="005358C1" w:rsidRPr="00242A3A">
          <w:rPr>
            <w:rStyle w:val="Hyperlink"/>
            <w:noProof/>
          </w:rPr>
          <w:t>Hình 3.19 Sơ đồ hoạt động đăng kí</w:t>
        </w:r>
        <w:r w:rsidR="005358C1">
          <w:rPr>
            <w:noProof/>
            <w:webHidden/>
          </w:rPr>
          <w:tab/>
        </w:r>
        <w:r w:rsidR="005358C1">
          <w:rPr>
            <w:noProof/>
            <w:webHidden/>
          </w:rPr>
          <w:fldChar w:fldCharType="begin"/>
        </w:r>
        <w:r w:rsidR="005358C1">
          <w:rPr>
            <w:noProof/>
            <w:webHidden/>
          </w:rPr>
          <w:instrText xml:space="preserve"> PAGEREF _Toc92638032 \h </w:instrText>
        </w:r>
        <w:r w:rsidR="005358C1">
          <w:rPr>
            <w:noProof/>
            <w:webHidden/>
          </w:rPr>
        </w:r>
        <w:r w:rsidR="005358C1">
          <w:rPr>
            <w:noProof/>
            <w:webHidden/>
          </w:rPr>
          <w:fldChar w:fldCharType="separate"/>
        </w:r>
        <w:r w:rsidR="005358C1">
          <w:rPr>
            <w:noProof/>
            <w:webHidden/>
          </w:rPr>
          <w:t>68</w:t>
        </w:r>
        <w:r w:rsidR="005358C1">
          <w:rPr>
            <w:noProof/>
            <w:webHidden/>
          </w:rPr>
          <w:fldChar w:fldCharType="end"/>
        </w:r>
      </w:hyperlink>
    </w:p>
    <w:p w14:paraId="56CC570E" w14:textId="343EF155"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33" w:history="1">
        <w:r w:rsidR="005358C1" w:rsidRPr="00242A3A">
          <w:rPr>
            <w:rStyle w:val="Hyperlink"/>
            <w:noProof/>
          </w:rPr>
          <w:t>Hình 3.20 Sơ đồ hoạt động chi tiết bài viết</w:t>
        </w:r>
        <w:r w:rsidR="005358C1">
          <w:rPr>
            <w:noProof/>
            <w:webHidden/>
          </w:rPr>
          <w:tab/>
        </w:r>
        <w:r w:rsidR="005358C1">
          <w:rPr>
            <w:noProof/>
            <w:webHidden/>
          </w:rPr>
          <w:fldChar w:fldCharType="begin"/>
        </w:r>
        <w:r w:rsidR="005358C1">
          <w:rPr>
            <w:noProof/>
            <w:webHidden/>
          </w:rPr>
          <w:instrText xml:space="preserve"> PAGEREF _Toc92638033 \h </w:instrText>
        </w:r>
        <w:r w:rsidR="005358C1">
          <w:rPr>
            <w:noProof/>
            <w:webHidden/>
          </w:rPr>
        </w:r>
        <w:r w:rsidR="005358C1">
          <w:rPr>
            <w:noProof/>
            <w:webHidden/>
          </w:rPr>
          <w:fldChar w:fldCharType="separate"/>
        </w:r>
        <w:r w:rsidR="005358C1">
          <w:rPr>
            <w:noProof/>
            <w:webHidden/>
          </w:rPr>
          <w:t>69</w:t>
        </w:r>
        <w:r w:rsidR="005358C1">
          <w:rPr>
            <w:noProof/>
            <w:webHidden/>
          </w:rPr>
          <w:fldChar w:fldCharType="end"/>
        </w:r>
      </w:hyperlink>
    </w:p>
    <w:p w14:paraId="78348B26" w14:textId="364153BF"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34" w:history="1">
        <w:r w:rsidR="005358C1" w:rsidRPr="00242A3A">
          <w:rPr>
            <w:rStyle w:val="Hyperlink"/>
            <w:noProof/>
          </w:rPr>
          <w:t>Hình 3.21 Sơ đồ hoạt động chi tiết sản phẩm</w:t>
        </w:r>
        <w:r w:rsidR="005358C1">
          <w:rPr>
            <w:noProof/>
            <w:webHidden/>
          </w:rPr>
          <w:tab/>
        </w:r>
        <w:r w:rsidR="005358C1">
          <w:rPr>
            <w:noProof/>
            <w:webHidden/>
          </w:rPr>
          <w:fldChar w:fldCharType="begin"/>
        </w:r>
        <w:r w:rsidR="005358C1">
          <w:rPr>
            <w:noProof/>
            <w:webHidden/>
          </w:rPr>
          <w:instrText xml:space="preserve"> PAGEREF _Toc92638034 \h </w:instrText>
        </w:r>
        <w:r w:rsidR="005358C1">
          <w:rPr>
            <w:noProof/>
            <w:webHidden/>
          </w:rPr>
        </w:r>
        <w:r w:rsidR="005358C1">
          <w:rPr>
            <w:noProof/>
            <w:webHidden/>
          </w:rPr>
          <w:fldChar w:fldCharType="separate"/>
        </w:r>
        <w:r w:rsidR="005358C1">
          <w:rPr>
            <w:noProof/>
            <w:webHidden/>
          </w:rPr>
          <w:t>69</w:t>
        </w:r>
        <w:r w:rsidR="005358C1">
          <w:rPr>
            <w:noProof/>
            <w:webHidden/>
          </w:rPr>
          <w:fldChar w:fldCharType="end"/>
        </w:r>
      </w:hyperlink>
    </w:p>
    <w:p w14:paraId="12CB338F" w14:textId="63C57971"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35" w:history="1">
        <w:r w:rsidR="005358C1" w:rsidRPr="00242A3A">
          <w:rPr>
            <w:rStyle w:val="Hyperlink"/>
            <w:noProof/>
          </w:rPr>
          <w:t>Hình 3.22 Sơ đồ hoạt động chi tiết danh mục</w:t>
        </w:r>
        <w:r w:rsidR="005358C1">
          <w:rPr>
            <w:noProof/>
            <w:webHidden/>
          </w:rPr>
          <w:tab/>
        </w:r>
        <w:r w:rsidR="005358C1">
          <w:rPr>
            <w:noProof/>
            <w:webHidden/>
          </w:rPr>
          <w:fldChar w:fldCharType="begin"/>
        </w:r>
        <w:r w:rsidR="005358C1">
          <w:rPr>
            <w:noProof/>
            <w:webHidden/>
          </w:rPr>
          <w:instrText xml:space="preserve"> PAGEREF _Toc92638035 \h </w:instrText>
        </w:r>
        <w:r w:rsidR="005358C1">
          <w:rPr>
            <w:noProof/>
            <w:webHidden/>
          </w:rPr>
        </w:r>
        <w:r w:rsidR="005358C1">
          <w:rPr>
            <w:noProof/>
            <w:webHidden/>
          </w:rPr>
          <w:fldChar w:fldCharType="separate"/>
        </w:r>
        <w:r w:rsidR="005358C1">
          <w:rPr>
            <w:noProof/>
            <w:webHidden/>
          </w:rPr>
          <w:t>70</w:t>
        </w:r>
        <w:r w:rsidR="005358C1">
          <w:rPr>
            <w:noProof/>
            <w:webHidden/>
          </w:rPr>
          <w:fldChar w:fldCharType="end"/>
        </w:r>
      </w:hyperlink>
    </w:p>
    <w:p w14:paraId="1885A714" w14:textId="0D6333FA"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36" w:history="1">
        <w:r w:rsidR="005358C1" w:rsidRPr="00242A3A">
          <w:rPr>
            <w:rStyle w:val="Hyperlink"/>
            <w:noProof/>
          </w:rPr>
          <w:t>Hình 3.23 Sơ đồ hoạt động chi tiết đơn hàng</w:t>
        </w:r>
        <w:r w:rsidR="005358C1">
          <w:rPr>
            <w:noProof/>
            <w:webHidden/>
          </w:rPr>
          <w:tab/>
        </w:r>
        <w:r w:rsidR="005358C1">
          <w:rPr>
            <w:noProof/>
            <w:webHidden/>
          </w:rPr>
          <w:fldChar w:fldCharType="begin"/>
        </w:r>
        <w:r w:rsidR="005358C1">
          <w:rPr>
            <w:noProof/>
            <w:webHidden/>
          </w:rPr>
          <w:instrText xml:space="preserve"> PAGEREF _Toc92638036 \h </w:instrText>
        </w:r>
        <w:r w:rsidR="005358C1">
          <w:rPr>
            <w:noProof/>
            <w:webHidden/>
          </w:rPr>
        </w:r>
        <w:r w:rsidR="005358C1">
          <w:rPr>
            <w:noProof/>
            <w:webHidden/>
          </w:rPr>
          <w:fldChar w:fldCharType="separate"/>
        </w:r>
        <w:r w:rsidR="005358C1">
          <w:rPr>
            <w:noProof/>
            <w:webHidden/>
          </w:rPr>
          <w:t>70</w:t>
        </w:r>
        <w:r w:rsidR="005358C1">
          <w:rPr>
            <w:noProof/>
            <w:webHidden/>
          </w:rPr>
          <w:fldChar w:fldCharType="end"/>
        </w:r>
      </w:hyperlink>
    </w:p>
    <w:p w14:paraId="5A677199" w14:textId="02E6E64E"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37" w:history="1">
        <w:r w:rsidR="005358C1" w:rsidRPr="00242A3A">
          <w:rPr>
            <w:rStyle w:val="Hyperlink"/>
            <w:noProof/>
          </w:rPr>
          <w:t>Hình 3.24 Sơ đồ hoạt động chi tiết bài viết</w:t>
        </w:r>
        <w:r w:rsidR="005358C1">
          <w:rPr>
            <w:noProof/>
            <w:webHidden/>
          </w:rPr>
          <w:tab/>
        </w:r>
        <w:r w:rsidR="005358C1">
          <w:rPr>
            <w:noProof/>
            <w:webHidden/>
          </w:rPr>
          <w:fldChar w:fldCharType="begin"/>
        </w:r>
        <w:r w:rsidR="005358C1">
          <w:rPr>
            <w:noProof/>
            <w:webHidden/>
          </w:rPr>
          <w:instrText xml:space="preserve"> PAGEREF _Toc92638037 \h </w:instrText>
        </w:r>
        <w:r w:rsidR="005358C1">
          <w:rPr>
            <w:noProof/>
            <w:webHidden/>
          </w:rPr>
        </w:r>
        <w:r w:rsidR="005358C1">
          <w:rPr>
            <w:noProof/>
            <w:webHidden/>
          </w:rPr>
          <w:fldChar w:fldCharType="separate"/>
        </w:r>
        <w:r w:rsidR="005358C1">
          <w:rPr>
            <w:noProof/>
            <w:webHidden/>
          </w:rPr>
          <w:t>71</w:t>
        </w:r>
        <w:r w:rsidR="005358C1">
          <w:rPr>
            <w:noProof/>
            <w:webHidden/>
          </w:rPr>
          <w:fldChar w:fldCharType="end"/>
        </w:r>
      </w:hyperlink>
    </w:p>
    <w:p w14:paraId="4D7DD16C" w14:textId="12623CC7"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38" w:history="1">
        <w:r w:rsidR="005358C1" w:rsidRPr="00242A3A">
          <w:rPr>
            <w:rStyle w:val="Hyperlink"/>
            <w:noProof/>
          </w:rPr>
          <w:t>Hình 3.25 Sơ đồ hoạt động xóa sản phẩm</w:t>
        </w:r>
        <w:r w:rsidR="005358C1">
          <w:rPr>
            <w:noProof/>
            <w:webHidden/>
          </w:rPr>
          <w:tab/>
        </w:r>
        <w:r w:rsidR="005358C1">
          <w:rPr>
            <w:noProof/>
            <w:webHidden/>
          </w:rPr>
          <w:fldChar w:fldCharType="begin"/>
        </w:r>
        <w:r w:rsidR="005358C1">
          <w:rPr>
            <w:noProof/>
            <w:webHidden/>
          </w:rPr>
          <w:instrText xml:space="preserve"> PAGEREF _Toc92638038 \h </w:instrText>
        </w:r>
        <w:r w:rsidR="005358C1">
          <w:rPr>
            <w:noProof/>
            <w:webHidden/>
          </w:rPr>
        </w:r>
        <w:r w:rsidR="005358C1">
          <w:rPr>
            <w:noProof/>
            <w:webHidden/>
          </w:rPr>
          <w:fldChar w:fldCharType="separate"/>
        </w:r>
        <w:r w:rsidR="005358C1">
          <w:rPr>
            <w:noProof/>
            <w:webHidden/>
          </w:rPr>
          <w:t>72</w:t>
        </w:r>
        <w:r w:rsidR="005358C1">
          <w:rPr>
            <w:noProof/>
            <w:webHidden/>
          </w:rPr>
          <w:fldChar w:fldCharType="end"/>
        </w:r>
      </w:hyperlink>
    </w:p>
    <w:p w14:paraId="6ED80A14" w14:textId="60BDBBCB"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39" w:history="1">
        <w:r w:rsidR="005358C1" w:rsidRPr="00242A3A">
          <w:rPr>
            <w:rStyle w:val="Hyperlink"/>
            <w:noProof/>
          </w:rPr>
          <w:t>Hình 3.26 Sơ đồ tuần tự chi tiết tài khoản</w:t>
        </w:r>
        <w:r w:rsidR="005358C1">
          <w:rPr>
            <w:noProof/>
            <w:webHidden/>
          </w:rPr>
          <w:tab/>
        </w:r>
        <w:r w:rsidR="005358C1">
          <w:rPr>
            <w:noProof/>
            <w:webHidden/>
          </w:rPr>
          <w:fldChar w:fldCharType="begin"/>
        </w:r>
        <w:r w:rsidR="005358C1">
          <w:rPr>
            <w:noProof/>
            <w:webHidden/>
          </w:rPr>
          <w:instrText xml:space="preserve"> PAGEREF _Toc92638039 \h </w:instrText>
        </w:r>
        <w:r w:rsidR="005358C1">
          <w:rPr>
            <w:noProof/>
            <w:webHidden/>
          </w:rPr>
        </w:r>
        <w:r w:rsidR="005358C1">
          <w:rPr>
            <w:noProof/>
            <w:webHidden/>
          </w:rPr>
          <w:fldChar w:fldCharType="separate"/>
        </w:r>
        <w:r w:rsidR="005358C1">
          <w:rPr>
            <w:noProof/>
            <w:webHidden/>
          </w:rPr>
          <w:t>73</w:t>
        </w:r>
        <w:r w:rsidR="005358C1">
          <w:rPr>
            <w:noProof/>
            <w:webHidden/>
          </w:rPr>
          <w:fldChar w:fldCharType="end"/>
        </w:r>
      </w:hyperlink>
    </w:p>
    <w:p w14:paraId="7107860B" w14:textId="15B1BD11"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40" w:history="1">
        <w:r w:rsidR="005358C1" w:rsidRPr="00242A3A">
          <w:rPr>
            <w:rStyle w:val="Hyperlink"/>
            <w:noProof/>
          </w:rPr>
          <w:t>Hình 3.27 Sơ đồ tuần tự chi tiết bài viết</w:t>
        </w:r>
        <w:r w:rsidR="005358C1">
          <w:rPr>
            <w:noProof/>
            <w:webHidden/>
          </w:rPr>
          <w:tab/>
        </w:r>
        <w:r w:rsidR="005358C1">
          <w:rPr>
            <w:noProof/>
            <w:webHidden/>
          </w:rPr>
          <w:fldChar w:fldCharType="begin"/>
        </w:r>
        <w:r w:rsidR="005358C1">
          <w:rPr>
            <w:noProof/>
            <w:webHidden/>
          </w:rPr>
          <w:instrText xml:space="preserve"> PAGEREF _Toc92638040 \h </w:instrText>
        </w:r>
        <w:r w:rsidR="005358C1">
          <w:rPr>
            <w:noProof/>
            <w:webHidden/>
          </w:rPr>
        </w:r>
        <w:r w:rsidR="005358C1">
          <w:rPr>
            <w:noProof/>
            <w:webHidden/>
          </w:rPr>
          <w:fldChar w:fldCharType="separate"/>
        </w:r>
        <w:r w:rsidR="005358C1">
          <w:rPr>
            <w:noProof/>
            <w:webHidden/>
          </w:rPr>
          <w:t>73</w:t>
        </w:r>
        <w:r w:rsidR="005358C1">
          <w:rPr>
            <w:noProof/>
            <w:webHidden/>
          </w:rPr>
          <w:fldChar w:fldCharType="end"/>
        </w:r>
      </w:hyperlink>
    </w:p>
    <w:p w14:paraId="48AE39AC" w14:textId="2E6B95F2"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41" w:history="1">
        <w:r w:rsidR="005358C1" w:rsidRPr="00242A3A">
          <w:rPr>
            <w:rStyle w:val="Hyperlink"/>
            <w:noProof/>
          </w:rPr>
          <w:t>Hình 3.28 Sơ đồ tuần tự xóa bài viết</w:t>
        </w:r>
        <w:r w:rsidR="005358C1">
          <w:rPr>
            <w:noProof/>
            <w:webHidden/>
          </w:rPr>
          <w:tab/>
        </w:r>
        <w:r w:rsidR="005358C1">
          <w:rPr>
            <w:noProof/>
            <w:webHidden/>
          </w:rPr>
          <w:fldChar w:fldCharType="begin"/>
        </w:r>
        <w:r w:rsidR="005358C1">
          <w:rPr>
            <w:noProof/>
            <w:webHidden/>
          </w:rPr>
          <w:instrText xml:space="preserve"> PAGEREF _Toc92638041 \h </w:instrText>
        </w:r>
        <w:r w:rsidR="005358C1">
          <w:rPr>
            <w:noProof/>
            <w:webHidden/>
          </w:rPr>
        </w:r>
        <w:r w:rsidR="005358C1">
          <w:rPr>
            <w:noProof/>
            <w:webHidden/>
          </w:rPr>
          <w:fldChar w:fldCharType="separate"/>
        </w:r>
        <w:r w:rsidR="005358C1">
          <w:rPr>
            <w:noProof/>
            <w:webHidden/>
          </w:rPr>
          <w:t>74</w:t>
        </w:r>
        <w:r w:rsidR="005358C1">
          <w:rPr>
            <w:noProof/>
            <w:webHidden/>
          </w:rPr>
          <w:fldChar w:fldCharType="end"/>
        </w:r>
      </w:hyperlink>
    </w:p>
    <w:p w14:paraId="5EE7680E" w14:textId="74368E27"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42" w:history="1">
        <w:r w:rsidR="005358C1" w:rsidRPr="00242A3A">
          <w:rPr>
            <w:rStyle w:val="Hyperlink"/>
            <w:noProof/>
          </w:rPr>
          <w:t>Hình 3.29 Sơ đồ tuần tự chỉnh sửa bài viết</w:t>
        </w:r>
        <w:r w:rsidR="005358C1">
          <w:rPr>
            <w:noProof/>
            <w:webHidden/>
          </w:rPr>
          <w:tab/>
        </w:r>
        <w:r w:rsidR="005358C1">
          <w:rPr>
            <w:noProof/>
            <w:webHidden/>
          </w:rPr>
          <w:fldChar w:fldCharType="begin"/>
        </w:r>
        <w:r w:rsidR="005358C1">
          <w:rPr>
            <w:noProof/>
            <w:webHidden/>
          </w:rPr>
          <w:instrText xml:space="preserve"> PAGEREF _Toc92638042 \h </w:instrText>
        </w:r>
        <w:r w:rsidR="005358C1">
          <w:rPr>
            <w:noProof/>
            <w:webHidden/>
          </w:rPr>
        </w:r>
        <w:r w:rsidR="005358C1">
          <w:rPr>
            <w:noProof/>
            <w:webHidden/>
          </w:rPr>
          <w:fldChar w:fldCharType="separate"/>
        </w:r>
        <w:r w:rsidR="005358C1">
          <w:rPr>
            <w:noProof/>
            <w:webHidden/>
          </w:rPr>
          <w:t>74</w:t>
        </w:r>
        <w:r w:rsidR="005358C1">
          <w:rPr>
            <w:noProof/>
            <w:webHidden/>
          </w:rPr>
          <w:fldChar w:fldCharType="end"/>
        </w:r>
      </w:hyperlink>
    </w:p>
    <w:p w14:paraId="6E8FC27D" w14:textId="4AAA453E"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43" w:history="1">
        <w:r w:rsidR="005358C1" w:rsidRPr="00242A3A">
          <w:rPr>
            <w:rStyle w:val="Hyperlink"/>
            <w:noProof/>
          </w:rPr>
          <w:t>Hình 3.30 Sơ đồ tuần tự thêm bài biết</w:t>
        </w:r>
        <w:r w:rsidR="005358C1">
          <w:rPr>
            <w:noProof/>
            <w:webHidden/>
          </w:rPr>
          <w:tab/>
        </w:r>
        <w:r w:rsidR="005358C1">
          <w:rPr>
            <w:noProof/>
            <w:webHidden/>
          </w:rPr>
          <w:fldChar w:fldCharType="begin"/>
        </w:r>
        <w:r w:rsidR="005358C1">
          <w:rPr>
            <w:noProof/>
            <w:webHidden/>
          </w:rPr>
          <w:instrText xml:space="preserve"> PAGEREF _Toc92638043 \h </w:instrText>
        </w:r>
        <w:r w:rsidR="005358C1">
          <w:rPr>
            <w:noProof/>
            <w:webHidden/>
          </w:rPr>
        </w:r>
        <w:r w:rsidR="005358C1">
          <w:rPr>
            <w:noProof/>
            <w:webHidden/>
          </w:rPr>
          <w:fldChar w:fldCharType="separate"/>
        </w:r>
        <w:r w:rsidR="005358C1">
          <w:rPr>
            <w:noProof/>
            <w:webHidden/>
          </w:rPr>
          <w:t>75</w:t>
        </w:r>
        <w:r w:rsidR="005358C1">
          <w:rPr>
            <w:noProof/>
            <w:webHidden/>
          </w:rPr>
          <w:fldChar w:fldCharType="end"/>
        </w:r>
      </w:hyperlink>
    </w:p>
    <w:p w14:paraId="1C253AB6" w14:textId="71C765A0"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44" w:history="1">
        <w:r w:rsidR="005358C1" w:rsidRPr="00242A3A">
          <w:rPr>
            <w:rStyle w:val="Hyperlink"/>
            <w:noProof/>
          </w:rPr>
          <w:t>Hình 3.31 Sơ đồ tuần tự quản lí bài viết</w:t>
        </w:r>
        <w:r w:rsidR="005358C1">
          <w:rPr>
            <w:noProof/>
            <w:webHidden/>
          </w:rPr>
          <w:tab/>
        </w:r>
        <w:r w:rsidR="005358C1">
          <w:rPr>
            <w:noProof/>
            <w:webHidden/>
          </w:rPr>
          <w:fldChar w:fldCharType="begin"/>
        </w:r>
        <w:r w:rsidR="005358C1">
          <w:rPr>
            <w:noProof/>
            <w:webHidden/>
          </w:rPr>
          <w:instrText xml:space="preserve"> PAGEREF _Toc92638044 \h </w:instrText>
        </w:r>
        <w:r w:rsidR="005358C1">
          <w:rPr>
            <w:noProof/>
            <w:webHidden/>
          </w:rPr>
        </w:r>
        <w:r w:rsidR="005358C1">
          <w:rPr>
            <w:noProof/>
            <w:webHidden/>
          </w:rPr>
          <w:fldChar w:fldCharType="separate"/>
        </w:r>
        <w:r w:rsidR="005358C1">
          <w:rPr>
            <w:noProof/>
            <w:webHidden/>
          </w:rPr>
          <w:t>75</w:t>
        </w:r>
        <w:r w:rsidR="005358C1">
          <w:rPr>
            <w:noProof/>
            <w:webHidden/>
          </w:rPr>
          <w:fldChar w:fldCharType="end"/>
        </w:r>
      </w:hyperlink>
    </w:p>
    <w:p w14:paraId="5B4A10FD" w14:textId="4E345D44"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45" w:history="1">
        <w:r w:rsidR="005358C1" w:rsidRPr="00242A3A">
          <w:rPr>
            <w:rStyle w:val="Hyperlink"/>
            <w:noProof/>
          </w:rPr>
          <w:t>Hình 3.32 Sơ đồ tuần tự quản lí danh mục</w:t>
        </w:r>
        <w:r w:rsidR="005358C1">
          <w:rPr>
            <w:noProof/>
            <w:webHidden/>
          </w:rPr>
          <w:tab/>
        </w:r>
        <w:r w:rsidR="005358C1">
          <w:rPr>
            <w:noProof/>
            <w:webHidden/>
          </w:rPr>
          <w:fldChar w:fldCharType="begin"/>
        </w:r>
        <w:r w:rsidR="005358C1">
          <w:rPr>
            <w:noProof/>
            <w:webHidden/>
          </w:rPr>
          <w:instrText xml:space="preserve"> PAGEREF _Toc92638045 \h </w:instrText>
        </w:r>
        <w:r w:rsidR="005358C1">
          <w:rPr>
            <w:noProof/>
            <w:webHidden/>
          </w:rPr>
        </w:r>
        <w:r w:rsidR="005358C1">
          <w:rPr>
            <w:noProof/>
            <w:webHidden/>
          </w:rPr>
          <w:fldChar w:fldCharType="separate"/>
        </w:r>
        <w:r w:rsidR="005358C1">
          <w:rPr>
            <w:noProof/>
            <w:webHidden/>
          </w:rPr>
          <w:t>76</w:t>
        </w:r>
        <w:r w:rsidR="005358C1">
          <w:rPr>
            <w:noProof/>
            <w:webHidden/>
          </w:rPr>
          <w:fldChar w:fldCharType="end"/>
        </w:r>
      </w:hyperlink>
    </w:p>
    <w:p w14:paraId="437A8E94" w14:textId="72CF8A7A"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46" w:history="1">
        <w:r w:rsidR="005358C1" w:rsidRPr="00242A3A">
          <w:rPr>
            <w:rStyle w:val="Hyperlink"/>
            <w:noProof/>
          </w:rPr>
          <w:t>Hình 3.33 Sơ đồ tuần tự xóa danh mục</w:t>
        </w:r>
        <w:r w:rsidR="005358C1">
          <w:rPr>
            <w:noProof/>
            <w:webHidden/>
          </w:rPr>
          <w:tab/>
        </w:r>
        <w:r w:rsidR="005358C1">
          <w:rPr>
            <w:noProof/>
            <w:webHidden/>
          </w:rPr>
          <w:fldChar w:fldCharType="begin"/>
        </w:r>
        <w:r w:rsidR="005358C1">
          <w:rPr>
            <w:noProof/>
            <w:webHidden/>
          </w:rPr>
          <w:instrText xml:space="preserve"> PAGEREF _Toc92638046 \h </w:instrText>
        </w:r>
        <w:r w:rsidR="005358C1">
          <w:rPr>
            <w:noProof/>
            <w:webHidden/>
          </w:rPr>
        </w:r>
        <w:r w:rsidR="005358C1">
          <w:rPr>
            <w:noProof/>
            <w:webHidden/>
          </w:rPr>
          <w:fldChar w:fldCharType="separate"/>
        </w:r>
        <w:r w:rsidR="005358C1">
          <w:rPr>
            <w:noProof/>
            <w:webHidden/>
          </w:rPr>
          <w:t>76</w:t>
        </w:r>
        <w:r w:rsidR="005358C1">
          <w:rPr>
            <w:noProof/>
            <w:webHidden/>
          </w:rPr>
          <w:fldChar w:fldCharType="end"/>
        </w:r>
      </w:hyperlink>
    </w:p>
    <w:p w14:paraId="4FBCA758" w14:textId="59014DF6"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47" w:history="1">
        <w:r w:rsidR="005358C1" w:rsidRPr="00242A3A">
          <w:rPr>
            <w:rStyle w:val="Hyperlink"/>
            <w:noProof/>
          </w:rPr>
          <w:t>Hình 3.34 Sơ đồ tuần tự chỉnh sửa danh mục</w:t>
        </w:r>
        <w:r w:rsidR="005358C1">
          <w:rPr>
            <w:noProof/>
            <w:webHidden/>
          </w:rPr>
          <w:tab/>
        </w:r>
        <w:r w:rsidR="005358C1">
          <w:rPr>
            <w:noProof/>
            <w:webHidden/>
          </w:rPr>
          <w:fldChar w:fldCharType="begin"/>
        </w:r>
        <w:r w:rsidR="005358C1">
          <w:rPr>
            <w:noProof/>
            <w:webHidden/>
          </w:rPr>
          <w:instrText xml:space="preserve"> PAGEREF _Toc92638047 \h </w:instrText>
        </w:r>
        <w:r w:rsidR="005358C1">
          <w:rPr>
            <w:noProof/>
            <w:webHidden/>
          </w:rPr>
        </w:r>
        <w:r w:rsidR="005358C1">
          <w:rPr>
            <w:noProof/>
            <w:webHidden/>
          </w:rPr>
          <w:fldChar w:fldCharType="separate"/>
        </w:r>
        <w:r w:rsidR="005358C1">
          <w:rPr>
            <w:noProof/>
            <w:webHidden/>
          </w:rPr>
          <w:t>77</w:t>
        </w:r>
        <w:r w:rsidR="005358C1">
          <w:rPr>
            <w:noProof/>
            <w:webHidden/>
          </w:rPr>
          <w:fldChar w:fldCharType="end"/>
        </w:r>
      </w:hyperlink>
    </w:p>
    <w:p w14:paraId="136CC42C" w14:textId="2809B6CA"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48" w:history="1">
        <w:r w:rsidR="005358C1" w:rsidRPr="00242A3A">
          <w:rPr>
            <w:rStyle w:val="Hyperlink"/>
            <w:noProof/>
          </w:rPr>
          <w:t>Hình 3.35 Sơ đồ tuần tự thêm danh mục</w:t>
        </w:r>
        <w:r w:rsidR="005358C1">
          <w:rPr>
            <w:noProof/>
            <w:webHidden/>
          </w:rPr>
          <w:tab/>
        </w:r>
        <w:r w:rsidR="005358C1">
          <w:rPr>
            <w:noProof/>
            <w:webHidden/>
          </w:rPr>
          <w:fldChar w:fldCharType="begin"/>
        </w:r>
        <w:r w:rsidR="005358C1">
          <w:rPr>
            <w:noProof/>
            <w:webHidden/>
          </w:rPr>
          <w:instrText xml:space="preserve"> PAGEREF _Toc92638048 \h </w:instrText>
        </w:r>
        <w:r w:rsidR="005358C1">
          <w:rPr>
            <w:noProof/>
            <w:webHidden/>
          </w:rPr>
        </w:r>
        <w:r w:rsidR="005358C1">
          <w:rPr>
            <w:noProof/>
            <w:webHidden/>
          </w:rPr>
          <w:fldChar w:fldCharType="separate"/>
        </w:r>
        <w:r w:rsidR="005358C1">
          <w:rPr>
            <w:noProof/>
            <w:webHidden/>
          </w:rPr>
          <w:t>78</w:t>
        </w:r>
        <w:r w:rsidR="005358C1">
          <w:rPr>
            <w:noProof/>
            <w:webHidden/>
          </w:rPr>
          <w:fldChar w:fldCharType="end"/>
        </w:r>
      </w:hyperlink>
    </w:p>
    <w:p w14:paraId="4EAE805C" w14:textId="5A2AEFB3"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49" w:history="1">
        <w:r w:rsidR="005358C1" w:rsidRPr="00242A3A">
          <w:rPr>
            <w:rStyle w:val="Hyperlink"/>
            <w:noProof/>
          </w:rPr>
          <w:t>Hình 3.36 Sơ đồ tuần tự quản lí danh mục</w:t>
        </w:r>
        <w:r w:rsidR="005358C1">
          <w:rPr>
            <w:noProof/>
            <w:webHidden/>
          </w:rPr>
          <w:tab/>
        </w:r>
        <w:r w:rsidR="005358C1">
          <w:rPr>
            <w:noProof/>
            <w:webHidden/>
          </w:rPr>
          <w:fldChar w:fldCharType="begin"/>
        </w:r>
        <w:r w:rsidR="005358C1">
          <w:rPr>
            <w:noProof/>
            <w:webHidden/>
          </w:rPr>
          <w:instrText xml:space="preserve"> PAGEREF _Toc92638049 \h </w:instrText>
        </w:r>
        <w:r w:rsidR="005358C1">
          <w:rPr>
            <w:noProof/>
            <w:webHidden/>
          </w:rPr>
        </w:r>
        <w:r w:rsidR="005358C1">
          <w:rPr>
            <w:noProof/>
            <w:webHidden/>
          </w:rPr>
          <w:fldChar w:fldCharType="separate"/>
        </w:r>
        <w:r w:rsidR="005358C1">
          <w:rPr>
            <w:noProof/>
            <w:webHidden/>
          </w:rPr>
          <w:t>78</w:t>
        </w:r>
        <w:r w:rsidR="005358C1">
          <w:rPr>
            <w:noProof/>
            <w:webHidden/>
          </w:rPr>
          <w:fldChar w:fldCharType="end"/>
        </w:r>
      </w:hyperlink>
    </w:p>
    <w:p w14:paraId="177F21FD" w14:textId="55A6FE71"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50" w:history="1">
        <w:r w:rsidR="005358C1" w:rsidRPr="00242A3A">
          <w:rPr>
            <w:rStyle w:val="Hyperlink"/>
            <w:noProof/>
          </w:rPr>
          <w:t>Hình 3.37 Sơ đồ tuần tự chi tiết sản phẩm</w:t>
        </w:r>
        <w:r w:rsidR="005358C1">
          <w:rPr>
            <w:noProof/>
            <w:webHidden/>
          </w:rPr>
          <w:tab/>
        </w:r>
        <w:r w:rsidR="005358C1">
          <w:rPr>
            <w:noProof/>
            <w:webHidden/>
          </w:rPr>
          <w:fldChar w:fldCharType="begin"/>
        </w:r>
        <w:r w:rsidR="005358C1">
          <w:rPr>
            <w:noProof/>
            <w:webHidden/>
          </w:rPr>
          <w:instrText xml:space="preserve"> PAGEREF _Toc92638050 \h </w:instrText>
        </w:r>
        <w:r w:rsidR="005358C1">
          <w:rPr>
            <w:noProof/>
            <w:webHidden/>
          </w:rPr>
        </w:r>
        <w:r w:rsidR="005358C1">
          <w:rPr>
            <w:noProof/>
            <w:webHidden/>
          </w:rPr>
          <w:fldChar w:fldCharType="separate"/>
        </w:r>
        <w:r w:rsidR="005358C1">
          <w:rPr>
            <w:noProof/>
            <w:webHidden/>
          </w:rPr>
          <w:t>79</w:t>
        </w:r>
        <w:r w:rsidR="005358C1">
          <w:rPr>
            <w:noProof/>
            <w:webHidden/>
          </w:rPr>
          <w:fldChar w:fldCharType="end"/>
        </w:r>
      </w:hyperlink>
    </w:p>
    <w:p w14:paraId="0347B537" w14:textId="6E463203"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51" w:history="1">
        <w:r w:rsidR="005358C1" w:rsidRPr="00242A3A">
          <w:rPr>
            <w:rStyle w:val="Hyperlink"/>
            <w:noProof/>
          </w:rPr>
          <w:t>Hình 3.38 Sơ đồ tuần tự xóa sản phẩm</w:t>
        </w:r>
        <w:r w:rsidR="005358C1">
          <w:rPr>
            <w:noProof/>
            <w:webHidden/>
          </w:rPr>
          <w:tab/>
        </w:r>
        <w:r w:rsidR="005358C1">
          <w:rPr>
            <w:noProof/>
            <w:webHidden/>
          </w:rPr>
          <w:fldChar w:fldCharType="begin"/>
        </w:r>
        <w:r w:rsidR="005358C1">
          <w:rPr>
            <w:noProof/>
            <w:webHidden/>
          </w:rPr>
          <w:instrText xml:space="preserve"> PAGEREF _Toc92638051 \h </w:instrText>
        </w:r>
        <w:r w:rsidR="005358C1">
          <w:rPr>
            <w:noProof/>
            <w:webHidden/>
          </w:rPr>
        </w:r>
        <w:r w:rsidR="005358C1">
          <w:rPr>
            <w:noProof/>
            <w:webHidden/>
          </w:rPr>
          <w:fldChar w:fldCharType="separate"/>
        </w:r>
        <w:r w:rsidR="005358C1">
          <w:rPr>
            <w:noProof/>
            <w:webHidden/>
          </w:rPr>
          <w:t>79</w:t>
        </w:r>
        <w:r w:rsidR="005358C1">
          <w:rPr>
            <w:noProof/>
            <w:webHidden/>
          </w:rPr>
          <w:fldChar w:fldCharType="end"/>
        </w:r>
      </w:hyperlink>
    </w:p>
    <w:p w14:paraId="70FFAB56" w14:textId="2607BED3"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52" w:history="1">
        <w:r w:rsidR="005358C1" w:rsidRPr="00242A3A">
          <w:rPr>
            <w:rStyle w:val="Hyperlink"/>
            <w:noProof/>
          </w:rPr>
          <w:t>Hình 3.39 Sơ đồ tuần tự chỉnh sửa sản phẩm</w:t>
        </w:r>
        <w:r w:rsidR="005358C1">
          <w:rPr>
            <w:noProof/>
            <w:webHidden/>
          </w:rPr>
          <w:tab/>
        </w:r>
        <w:r w:rsidR="005358C1">
          <w:rPr>
            <w:noProof/>
            <w:webHidden/>
          </w:rPr>
          <w:fldChar w:fldCharType="begin"/>
        </w:r>
        <w:r w:rsidR="005358C1">
          <w:rPr>
            <w:noProof/>
            <w:webHidden/>
          </w:rPr>
          <w:instrText xml:space="preserve"> PAGEREF _Toc92638052 \h </w:instrText>
        </w:r>
        <w:r w:rsidR="005358C1">
          <w:rPr>
            <w:noProof/>
            <w:webHidden/>
          </w:rPr>
        </w:r>
        <w:r w:rsidR="005358C1">
          <w:rPr>
            <w:noProof/>
            <w:webHidden/>
          </w:rPr>
          <w:fldChar w:fldCharType="separate"/>
        </w:r>
        <w:r w:rsidR="005358C1">
          <w:rPr>
            <w:noProof/>
            <w:webHidden/>
          </w:rPr>
          <w:t>80</w:t>
        </w:r>
        <w:r w:rsidR="005358C1">
          <w:rPr>
            <w:noProof/>
            <w:webHidden/>
          </w:rPr>
          <w:fldChar w:fldCharType="end"/>
        </w:r>
      </w:hyperlink>
    </w:p>
    <w:p w14:paraId="1B5CF077" w14:textId="3C581FB1"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53" w:history="1">
        <w:r w:rsidR="005358C1" w:rsidRPr="00242A3A">
          <w:rPr>
            <w:rStyle w:val="Hyperlink"/>
            <w:noProof/>
          </w:rPr>
          <w:t>Hình 3.40 Sơ đồ tuần tự thêm sản phẩm</w:t>
        </w:r>
        <w:r w:rsidR="005358C1">
          <w:rPr>
            <w:noProof/>
            <w:webHidden/>
          </w:rPr>
          <w:tab/>
        </w:r>
        <w:r w:rsidR="005358C1">
          <w:rPr>
            <w:noProof/>
            <w:webHidden/>
          </w:rPr>
          <w:fldChar w:fldCharType="begin"/>
        </w:r>
        <w:r w:rsidR="005358C1">
          <w:rPr>
            <w:noProof/>
            <w:webHidden/>
          </w:rPr>
          <w:instrText xml:space="preserve"> PAGEREF _Toc92638053 \h </w:instrText>
        </w:r>
        <w:r w:rsidR="005358C1">
          <w:rPr>
            <w:noProof/>
            <w:webHidden/>
          </w:rPr>
        </w:r>
        <w:r w:rsidR="005358C1">
          <w:rPr>
            <w:noProof/>
            <w:webHidden/>
          </w:rPr>
          <w:fldChar w:fldCharType="separate"/>
        </w:r>
        <w:r w:rsidR="005358C1">
          <w:rPr>
            <w:noProof/>
            <w:webHidden/>
          </w:rPr>
          <w:t>81</w:t>
        </w:r>
        <w:r w:rsidR="005358C1">
          <w:rPr>
            <w:noProof/>
            <w:webHidden/>
          </w:rPr>
          <w:fldChar w:fldCharType="end"/>
        </w:r>
      </w:hyperlink>
    </w:p>
    <w:p w14:paraId="5781D720" w14:textId="1F299CA1"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54" w:history="1">
        <w:r w:rsidR="005358C1" w:rsidRPr="00242A3A">
          <w:rPr>
            <w:rStyle w:val="Hyperlink"/>
            <w:noProof/>
          </w:rPr>
          <w:t>Hình 3.41 Sơ đồ tuần tự quản lí sản phẩm</w:t>
        </w:r>
        <w:r w:rsidR="005358C1">
          <w:rPr>
            <w:noProof/>
            <w:webHidden/>
          </w:rPr>
          <w:tab/>
        </w:r>
        <w:r w:rsidR="005358C1">
          <w:rPr>
            <w:noProof/>
            <w:webHidden/>
          </w:rPr>
          <w:fldChar w:fldCharType="begin"/>
        </w:r>
        <w:r w:rsidR="005358C1">
          <w:rPr>
            <w:noProof/>
            <w:webHidden/>
          </w:rPr>
          <w:instrText xml:space="preserve"> PAGEREF _Toc92638054 \h </w:instrText>
        </w:r>
        <w:r w:rsidR="005358C1">
          <w:rPr>
            <w:noProof/>
            <w:webHidden/>
          </w:rPr>
        </w:r>
        <w:r w:rsidR="005358C1">
          <w:rPr>
            <w:noProof/>
            <w:webHidden/>
          </w:rPr>
          <w:fldChar w:fldCharType="separate"/>
        </w:r>
        <w:r w:rsidR="005358C1">
          <w:rPr>
            <w:noProof/>
            <w:webHidden/>
          </w:rPr>
          <w:t>81</w:t>
        </w:r>
        <w:r w:rsidR="005358C1">
          <w:rPr>
            <w:noProof/>
            <w:webHidden/>
          </w:rPr>
          <w:fldChar w:fldCharType="end"/>
        </w:r>
      </w:hyperlink>
    </w:p>
    <w:p w14:paraId="2B26D4EC" w14:textId="03BEE38E"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55" w:history="1">
        <w:r w:rsidR="005358C1" w:rsidRPr="00242A3A">
          <w:rPr>
            <w:rStyle w:val="Hyperlink"/>
            <w:noProof/>
          </w:rPr>
          <w:t>Hình 3.42 Sơ đồ tuần tự đăng xuất</w:t>
        </w:r>
        <w:r w:rsidR="005358C1">
          <w:rPr>
            <w:noProof/>
            <w:webHidden/>
          </w:rPr>
          <w:tab/>
        </w:r>
        <w:r w:rsidR="005358C1">
          <w:rPr>
            <w:noProof/>
            <w:webHidden/>
          </w:rPr>
          <w:fldChar w:fldCharType="begin"/>
        </w:r>
        <w:r w:rsidR="005358C1">
          <w:rPr>
            <w:noProof/>
            <w:webHidden/>
          </w:rPr>
          <w:instrText xml:space="preserve"> PAGEREF _Toc92638055 \h </w:instrText>
        </w:r>
        <w:r w:rsidR="005358C1">
          <w:rPr>
            <w:noProof/>
            <w:webHidden/>
          </w:rPr>
        </w:r>
        <w:r w:rsidR="005358C1">
          <w:rPr>
            <w:noProof/>
            <w:webHidden/>
          </w:rPr>
          <w:fldChar w:fldCharType="separate"/>
        </w:r>
        <w:r w:rsidR="005358C1">
          <w:rPr>
            <w:noProof/>
            <w:webHidden/>
          </w:rPr>
          <w:t>82</w:t>
        </w:r>
        <w:r w:rsidR="005358C1">
          <w:rPr>
            <w:noProof/>
            <w:webHidden/>
          </w:rPr>
          <w:fldChar w:fldCharType="end"/>
        </w:r>
      </w:hyperlink>
    </w:p>
    <w:p w14:paraId="0BC3239A" w14:textId="39EC2E09"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56" w:history="1">
        <w:r w:rsidR="005358C1" w:rsidRPr="00242A3A">
          <w:rPr>
            <w:rStyle w:val="Hyperlink"/>
            <w:noProof/>
          </w:rPr>
          <w:t>Hình 3.43 Sơ đồ tuần tự đăng kí</w:t>
        </w:r>
        <w:r w:rsidR="005358C1">
          <w:rPr>
            <w:noProof/>
            <w:webHidden/>
          </w:rPr>
          <w:tab/>
        </w:r>
        <w:r w:rsidR="005358C1">
          <w:rPr>
            <w:noProof/>
            <w:webHidden/>
          </w:rPr>
          <w:fldChar w:fldCharType="begin"/>
        </w:r>
        <w:r w:rsidR="005358C1">
          <w:rPr>
            <w:noProof/>
            <w:webHidden/>
          </w:rPr>
          <w:instrText xml:space="preserve"> PAGEREF _Toc92638056 \h </w:instrText>
        </w:r>
        <w:r w:rsidR="005358C1">
          <w:rPr>
            <w:noProof/>
            <w:webHidden/>
          </w:rPr>
        </w:r>
        <w:r w:rsidR="005358C1">
          <w:rPr>
            <w:noProof/>
            <w:webHidden/>
          </w:rPr>
          <w:fldChar w:fldCharType="separate"/>
        </w:r>
        <w:r w:rsidR="005358C1">
          <w:rPr>
            <w:noProof/>
            <w:webHidden/>
          </w:rPr>
          <w:t>83</w:t>
        </w:r>
        <w:r w:rsidR="005358C1">
          <w:rPr>
            <w:noProof/>
            <w:webHidden/>
          </w:rPr>
          <w:fldChar w:fldCharType="end"/>
        </w:r>
      </w:hyperlink>
    </w:p>
    <w:p w14:paraId="58397175" w14:textId="2F26A5BC"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57" w:history="1">
        <w:r w:rsidR="005358C1" w:rsidRPr="00242A3A">
          <w:rPr>
            <w:rStyle w:val="Hyperlink"/>
            <w:noProof/>
          </w:rPr>
          <w:t>Hình 3.44 Sơ đồ tuần tự đăng nhập</w:t>
        </w:r>
        <w:r w:rsidR="005358C1">
          <w:rPr>
            <w:noProof/>
            <w:webHidden/>
          </w:rPr>
          <w:tab/>
        </w:r>
        <w:r w:rsidR="005358C1">
          <w:rPr>
            <w:noProof/>
            <w:webHidden/>
          </w:rPr>
          <w:fldChar w:fldCharType="begin"/>
        </w:r>
        <w:r w:rsidR="005358C1">
          <w:rPr>
            <w:noProof/>
            <w:webHidden/>
          </w:rPr>
          <w:instrText xml:space="preserve"> PAGEREF _Toc92638057 \h </w:instrText>
        </w:r>
        <w:r w:rsidR="005358C1">
          <w:rPr>
            <w:noProof/>
            <w:webHidden/>
          </w:rPr>
        </w:r>
        <w:r w:rsidR="005358C1">
          <w:rPr>
            <w:noProof/>
            <w:webHidden/>
          </w:rPr>
          <w:fldChar w:fldCharType="separate"/>
        </w:r>
        <w:r w:rsidR="005358C1">
          <w:rPr>
            <w:noProof/>
            <w:webHidden/>
          </w:rPr>
          <w:t>84</w:t>
        </w:r>
        <w:r w:rsidR="005358C1">
          <w:rPr>
            <w:noProof/>
            <w:webHidden/>
          </w:rPr>
          <w:fldChar w:fldCharType="end"/>
        </w:r>
      </w:hyperlink>
    </w:p>
    <w:p w14:paraId="2EC27D48" w14:textId="5304F6D1"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58" w:history="1">
        <w:r w:rsidR="005358C1" w:rsidRPr="00242A3A">
          <w:rPr>
            <w:rStyle w:val="Hyperlink"/>
            <w:noProof/>
          </w:rPr>
          <w:t>Hình 3.45 Sơ đồ tuần tự xóa bài viết</w:t>
        </w:r>
        <w:r w:rsidR="005358C1">
          <w:rPr>
            <w:noProof/>
            <w:webHidden/>
          </w:rPr>
          <w:tab/>
        </w:r>
        <w:r w:rsidR="005358C1">
          <w:rPr>
            <w:noProof/>
            <w:webHidden/>
          </w:rPr>
          <w:fldChar w:fldCharType="begin"/>
        </w:r>
        <w:r w:rsidR="005358C1">
          <w:rPr>
            <w:noProof/>
            <w:webHidden/>
          </w:rPr>
          <w:instrText xml:space="preserve"> PAGEREF _Toc92638058 \h </w:instrText>
        </w:r>
        <w:r w:rsidR="005358C1">
          <w:rPr>
            <w:noProof/>
            <w:webHidden/>
          </w:rPr>
        </w:r>
        <w:r w:rsidR="005358C1">
          <w:rPr>
            <w:noProof/>
            <w:webHidden/>
          </w:rPr>
          <w:fldChar w:fldCharType="separate"/>
        </w:r>
        <w:r w:rsidR="005358C1">
          <w:rPr>
            <w:noProof/>
            <w:webHidden/>
          </w:rPr>
          <w:t>85</w:t>
        </w:r>
        <w:r w:rsidR="005358C1">
          <w:rPr>
            <w:noProof/>
            <w:webHidden/>
          </w:rPr>
          <w:fldChar w:fldCharType="end"/>
        </w:r>
      </w:hyperlink>
    </w:p>
    <w:p w14:paraId="764CFC95" w14:textId="6117A9C7"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59" w:history="1">
        <w:r w:rsidR="005358C1" w:rsidRPr="00242A3A">
          <w:rPr>
            <w:rStyle w:val="Hyperlink"/>
            <w:noProof/>
          </w:rPr>
          <w:t>Hình 3.46 Sơ đồ tuần tự đặt hàng</w:t>
        </w:r>
        <w:r w:rsidR="005358C1">
          <w:rPr>
            <w:noProof/>
            <w:webHidden/>
          </w:rPr>
          <w:tab/>
        </w:r>
        <w:r w:rsidR="005358C1">
          <w:rPr>
            <w:noProof/>
            <w:webHidden/>
          </w:rPr>
          <w:fldChar w:fldCharType="begin"/>
        </w:r>
        <w:r w:rsidR="005358C1">
          <w:rPr>
            <w:noProof/>
            <w:webHidden/>
          </w:rPr>
          <w:instrText xml:space="preserve"> PAGEREF _Toc92638059 \h </w:instrText>
        </w:r>
        <w:r w:rsidR="005358C1">
          <w:rPr>
            <w:noProof/>
            <w:webHidden/>
          </w:rPr>
        </w:r>
        <w:r w:rsidR="005358C1">
          <w:rPr>
            <w:noProof/>
            <w:webHidden/>
          </w:rPr>
          <w:fldChar w:fldCharType="separate"/>
        </w:r>
        <w:r w:rsidR="005358C1">
          <w:rPr>
            <w:noProof/>
            <w:webHidden/>
          </w:rPr>
          <w:t>86</w:t>
        </w:r>
        <w:r w:rsidR="005358C1">
          <w:rPr>
            <w:noProof/>
            <w:webHidden/>
          </w:rPr>
          <w:fldChar w:fldCharType="end"/>
        </w:r>
      </w:hyperlink>
    </w:p>
    <w:p w14:paraId="0282E0A3" w14:textId="410C9400"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60" w:history="1">
        <w:r w:rsidR="005358C1" w:rsidRPr="00242A3A">
          <w:rPr>
            <w:rStyle w:val="Hyperlink"/>
            <w:noProof/>
          </w:rPr>
          <w:t>Hình 3.47 Sơ đồ tuần tự chỉnh sửa tài khoản</w:t>
        </w:r>
        <w:r w:rsidR="005358C1">
          <w:rPr>
            <w:noProof/>
            <w:webHidden/>
          </w:rPr>
          <w:tab/>
        </w:r>
        <w:r w:rsidR="005358C1">
          <w:rPr>
            <w:noProof/>
            <w:webHidden/>
          </w:rPr>
          <w:fldChar w:fldCharType="begin"/>
        </w:r>
        <w:r w:rsidR="005358C1">
          <w:rPr>
            <w:noProof/>
            <w:webHidden/>
          </w:rPr>
          <w:instrText xml:space="preserve"> PAGEREF _Toc92638060 \h </w:instrText>
        </w:r>
        <w:r w:rsidR="005358C1">
          <w:rPr>
            <w:noProof/>
            <w:webHidden/>
          </w:rPr>
        </w:r>
        <w:r w:rsidR="005358C1">
          <w:rPr>
            <w:noProof/>
            <w:webHidden/>
          </w:rPr>
          <w:fldChar w:fldCharType="separate"/>
        </w:r>
        <w:r w:rsidR="005358C1">
          <w:rPr>
            <w:noProof/>
            <w:webHidden/>
          </w:rPr>
          <w:t>87</w:t>
        </w:r>
        <w:r w:rsidR="005358C1">
          <w:rPr>
            <w:noProof/>
            <w:webHidden/>
          </w:rPr>
          <w:fldChar w:fldCharType="end"/>
        </w:r>
      </w:hyperlink>
    </w:p>
    <w:p w14:paraId="71F06E1B" w14:textId="3C6F0A72"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61" w:history="1">
        <w:r w:rsidR="005358C1" w:rsidRPr="00242A3A">
          <w:rPr>
            <w:rStyle w:val="Hyperlink"/>
            <w:noProof/>
          </w:rPr>
          <w:t>Hình 3.48 Sơ đồ lớp</w:t>
        </w:r>
        <w:r w:rsidR="005358C1">
          <w:rPr>
            <w:noProof/>
            <w:webHidden/>
          </w:rPr>
          <w:tab/>
        </w:r>
        <w:r w:rsidR="005358C1">
          <w:rPr>
            <w:noProof/>
            <w:webHidden/>
          </w:rPr>
          <w:fldChar w:fldCharType="begin"/>
        </w:r>
        <w:r w:rsidR="005358C1">
          <w:rPr>
            <w:noProof/>
            <w:webHidden/>
          </w:rPr>
          <w:instrText xml:space="preserve"> PAGEREF _Toc92638061 \h </w:instrText>
        </w:r>
        <w:r w:rsidR="005358C1">
          <w:rPr>
            <w:noProof/>
            <w:webHidden/>
          </w:rPr>
        </w:r>
        <w:r w:rsidR="005358C1">
          <w:rPr>
            <w:noProof/>
            <w:webHidden/>
          </w:rPr>
          <w:fldChar w:fldCharType="separate"/>
        </w:r>
        <w:r w:rsidR="005358C1">
          <w:rPr>
            <w:noProof/>
            <w:webHidden/>
          </w:rPr>
          <w:t>87</w:t>
        </w:r>
        <w:r w:rsidR="005358C1">
          <w:rPr>
            <w:noProof/>
            <w:webHidden/>
          </w:rPr>
          <w:fldChar w:fldCharType="end"/>
        </w:r>
      </w:hyperlink>
    </w:p>
    <w:p w14:paraId="2FBCF80D" w14:textId="1B757CB2"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62" w:history="1">
        <w:r w:rsidR="005358C1" w:rsidRPr="00242A3A">
          <w:rPr>
            <w:rStyle w:val="Hyperlink"/>
            <w:noProof/>
          </w:rPr>
          <w:t>Hình 3.49 Trang chủ</w:t>
        </w:r>
        <w:r w:rsidR="005358C1">
          <w:rPr>
            <w:noProof/>
            <w:webHidden/>
          </w:rPr>
          <w:tab/>
        </w:r>
        <w:r w:rsidR="005358C1">
          <w:rPr>
            <w:noProof/>
            <w:webHidden/>
          </w:rPr>
          <w:fldChar w:fldCharType="begin"/>
        </w:r>
        <w:r w:rsidR="005358C1">
          <w:rPr>
            <w:noProof/>
            <w:webHidden/>
          </w:rPr>
          <w:instrText xml:space="preserve"> PAGEREF _Toc92638062 \h </w:instrText>
        </w:r>
        <w:r w:rsidR="005358C1">
          <w:rPr>
            <w:noProof/>
            <w:webHidden/>
          </w:rPr>
        </w:r>
        <w:r w:rsidR="005358C1">
          <w:rPr>
            <w:noProof/>
            <w:webHidden/>
          </w:rPr>
          <w:fldChar w:fldCharType="separate"/>
        </w:r>
        <w:r w:rsidR="005358C1">
          <w:rPr>
            <w:noProof/>
            <w:webHidden/>
          </w:rPr>
          <w:t>89</w:t>
        </w:r>
        <w:r w:rsidR="005358C1">
          <w:rPr>
            <w:noProof/>
            <w:webHidden/>
          </w:rPr>
          <w:fldChar w:fldCharType="end"/>
        </w:r>
      </w:hyperlink>
    </w:p>
    <w:p w14:paraId="7F84C709" w14:textId="2B5034FD"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63" w:history="1">
        <w:r w:rsidR="005358C1" w:rsidRPr="00242A3A">
          <w:rPr>
            <w:rStyle w:val="Hyperlink"/>
            <w:noProof/>
          </w:rPr>
          <w:t>Hình 3.50 Trang mua sắm</w:t>
        </w:r>
        <w:r w:rsidR="005358C1">
          <w:rPr>
            <w:noProof/>
            <w:webHidden/>
          </w:rPr>
          <w:tab/>
        </w:r>
        <w:r w:rsidR="005358C1">
          <w:rPr>
            <w:noProof/>
            <w:webHidden/>
          </w:rPr>
          <w:fldChar w:fldCharType="begin"/>
        </w:r>
        <w:r w:rsidR="005358C1">
          <w:rPr>
            <w:noProof/>
            <w:webHidden/>
          </w:rPr>
          <w:instrText xml:space="preserve"> PAGEREF _Toc92638063 \h </w:instrText>
        </w:r>
        <w:r w:rsidR="005358C1">
          <w:rPr>
            <w:noProof/>
            <w:webHidden/>
          </w:rPr>
        </w:r>
        <w:r w:rsidR="005358C1">
          <w:rPr>
            <w:noProof/>
            <w:webHidden/>
          </w:rPr>
          <w:fldChar w:fldCharType="separate"/>
        </w:r>
        <w:r w:rsidR="005358C1">
          <w:rPr>
            <w:noProof/>
            <w:webHidden/>
          </w:rPr>
          <w:t>90</w:t>
        </w:r>
        <w:r w:rsidR="005358C1">
          <w:rPr>
            <w:noProof/>
            <w:webHidden/>
          </w:rPr>
          <w:fldChar w:fldCharType="end"/>
        </w:r>
      </w:hyperlink>
    </w:p>
    <w:p w14:paraId="23D4ACF1" w14:textId="7BB961CB"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64" w:history="1">
        <w:r w:rsidR="005358C1" w:rsidRPr="00242A3A">
          <w:rPr>
            <w:rStyle w:val="Hyperlink"/>
            <w:noProof/>
          </w:rPr>
          <w:t>Hình 3.51 Trang tin tức</w:t>
        </w:r>
        <w:r w:rsidR="005358C1">
          <w:rPr>
            <w:noProof/>
            <w:webHidden/>
          </w:rPr>
          <w:tab/>
        </w:r>
        <w:r w:rsidR="005358C1">
          <w:rPr>
            <w:noProof/>
            <w:webHidden/>
          </w:rPr>
          <w:fldChar w:fldCharType="begin"/>
        </w:r>
        <w:r w:rsidR="005358C1">
          <w:rPr>
            <w:noProof/>
            <w:webHidden/>
          </w:rPr>
          <w:instrText xml:space="preserve"> PAGEREF _Toc92638064 \h </w:instrText>
        </w:r>
        <w:r w:rsidR="005358C1">
          <w:rPr>
            <w:noProof/>
            <w:webHidden/>
          </w:rPr>
        </w:r>
        <w:r w:rsidR="005358C1">
          <w:rPr>
            <w:noProof/>
            <w:webHidden/>
          </w:rPr>
          <w:fldChar w:fldCharType="separate"/>
        </w:r>
        <w:r w:rsidR="005358C1">
          <w:rPr>
            <w:noProof/>
            <w:webHidden/>
          </w:rPr>
          <w:t>91</w:t>
        </w:r>
        <w:r w:rsidR="005358C1">
          <w:rPr>
            <w:noProof/>
            <w:webHidden/>
          </w:rPr>
          <w:fldChar w:fldCharType="end"/>
        </w:r>
      </w:hyperlink>
    </w:p>
    <w:p w14:paraId="30FB5904" w14:textId="2D2B000A"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65" w:history="1">
        <w:r w:rsidR="005358C1" w:rsidRPr="00242A3A">
          <w:rPr>
            <w:rStyle w:val="Hyperlink"/>
            <w:noProof/>
          </w:rPr>
          <w:t>Hình 3.52 Trang liên hệ</w:t>
        </w:r>
        <w:r w:rsidR="005358C1">
          <w:rPr>
            <w:noProof/>
            <w:webHidden/>
          </w:rPr>
          <w:tab/>
        </w:r>
        <w:r w:rsidR="005358C1">
          <w:rPr>
            <w:noProof/>
            <w:webHidden/>
          </w:rPr>
          <w:fldChar w:fldCharType="begin"/>
        </w:r>
        <w:r w:rsidR="005358C1">
          <w:rPr>
            <w:noProof/>
            <w:webHidden/>
          </w:rPr>
          <w:instrText xml:space="preserve"> PAGEREF _Toc92638065 \h </w:instrText>
        </w:r>
        <w:r w:rsidR="005358C1">
          <w:rPr>
            <w:noProof/>
            <w:webHidden/>
          </w:rPr>
        </w:r>
        <w:r w:rsidR="005358C1">
          <w:rPr>
            <w:noProof/>
            <w:webHidden/>
          </w:rPr>
          <w:fldChar w:fldCharType="separate"/>
        </w:r>
        <w:r w:rsidR="005358C1">
          <w:rPr>
            <w:noProof/>
            <w:webHidden/>
          </w:rPr>
          <w:t>92</w:t>
        </w:r>
        <w:r w:rsidR="005358C1">
          <w:rPr>
            <w:noProof/>
            <w:webHidden/>
          </w:rPr>
          <w:fldChar w:fldCharType="end"/>
        </w:r>
      </w:hyperlink>
    </w:p>
    <w:p w14:paraId="3592C286" w14:textId="50EE526C"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66" w:history="1">
        <w:r w:rsidR="005358C1" w:rsidRPr="00242A3A">
          <w:rPr>
            <w:rStyle w:val="Hyperlink"/>
            <w:noProof/>
          </w:rPr>
          <w:t>Hình 3.53 Trang giỏ hàng</w:t>
        </w:r>
        <w:r w:rsidR="005358C1">
          <w:rPr>
            <w:noProof/>
            <w:webHidden/>
          </w:rPr>
          <w:tab/>
        </w:r>
        <w:r w:rsidR="005358C1">
          <w:rPr>
            <w:noProof/>
            <w:webHidden/>
          </w:rPr>
          <w:fldChar w:fldCharType="begin"/>
        </w:r>
        <w:r w:rsidR="005358C1">
          <w:rPr>
            <w:noProof/>
            <w:webHidden/>
          </w:rPr>
          <w:instrText xml:space="preserve"> PAGEREF _Toc92638066 \h </w:instrText>
        </w:r>
        <w:r w:rsidR="005358C1">
          <w:rPr>
            <w:noProof/>
            <w:webHidden/>
          </w:rPr>
        </w:r>
        <w:r w:rsidR="005358C1">
          <w:rPr>
            <w:noProof/>
            <w:webHidden/>
          </w:rPr>
          <w:fldChar w:fldCharType="separate"/>
        </w:r>
        <w:r w:rsidR="005358C1">
          <w:rPr>
            <w:noProof/>
            <w:webHidden/>
          </w:rPr>
          <w:t>93</w:t>
        </w:r>
        <w:r w:rsidR="005358C1">
          <w:rPr>
            <w:noProof/>
            <w:webHidden/>
          </w:rPr>
          <w:fldChar w:fldCharType="end"/>
        </w:r>
      </w:hyperlink>
    </w:p>
    <w:p w14:paraId="5A3D60E0" w14:textId="0EE38DFB"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67" w:history="1">
        <w:r w:rsidR="005358C1" w:rsidRPr="00242A3A">
          <w:rPr>
            <w:rStyle w:val="Hyperlink"/>
            <w:noProof/>
          </w:rPr>
          <w:t>Hình 3.54 Trang quản lí bài viết</w:t>
        </w:r>
        <w:r w:rsidR="005358C1">
          <w:rPr>
            <w:noProof/>
            <w:webHidden/>
          </w:rPr>
          <w:tab/>
        </w:r>
        <w:r w:rsidR="005358C1">
          <w:rPr>
            <w:noProof/>
            <w:webHidden/>
          </w:rPr>
          <w:fldChar w:fldCharType="begin"/>
        </w:r>
        <w:r w:rsidR="005358C1">
          <w:rPr>
            <w:noProof/>
            <w:webHidden/>
          </w:rPr>
          <w:instrText xml:space="preserve"> PAGEREF _Toc92638067 \h </w:instrText>
        </w:r>
        <w:r w:rsidR="005358C1">
          <w:rPr>
            <w:noProof/>
            <w:webHidden/>
          </w:rPr>
        </w:r>
        <w:r w:rsidR="005358C1">
          <w:rPr>
            <w:noProof/>
            <w:webHidden/>
          </w:rPr>
          <w:fldChar w:fldCharType="separate"/>
        </w:r>
        <w:r w:rsidR="005358C1">
          <w:rPr>
            <w:noProof/>
            <w:webHidden/>
          </w:rPr>
          <w:t>94</w:t>
        </w:r>
        <w:r w:rsidR="005358C1">
          <w:rPr>
            <w:noProof/>
            <w:webHidden/>
          </w:rPr>
          <w:fldChar w:fldCharType="end"/>
        </w:r>
      </w:hyperlink>
    </w:p>
    <w:p w14:paraId="7FBA552D" w14:textId="2D790B25"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68" w:history="1">
        <w:r w:rsidR="005358C1" w:rsidRPr="00242A3A">
          <w:rPr>
            <w:rStyle w:val="Hyperlink"/>
            <w:noProof/>
          </w:rPr>
          <w:t>Hình 3.55 Trang chi tiết sản phẩm</w:t>
        </w:r>
        <w:r w:rsidR="005358C1">
          <w:rPr>
            <w:noProof/>
            <w:webHidden/>
          </w:rPr>
          <w:tab/>
        </w:r>
        <w:r w:rsidR="005358C1">
          <w:rPr>
            <w:noProof/>
            <w:webHidden/>
          </w:rPr>
          <w:fldChar w:fldCharType="begin"/>
        </w:r>
        <w:r w:rsidR="005358C1">
          <w:rPr>
            <w:noProof/>
            <w:webHidden/>
          </w:rPr>
          <w:instrText xml:space="preserve"> PAGEREF _Toc92638068 \h </w:instrText>
        </w:r>
        <w:r w:rsidR="005358C1">
          <w:rPr>
            <w:noProof/>
            <w:webHidden/>
          </w:rPr>
        </w:r>
        <w:r w:rsidR="005358C1">
          <w:rPr>
            <w:noProof/>
            <w:webHidden/>
          </w:rPr>
          <w:fldChar w:fldCharType="separate"/>
        </w:r>
        <w:r w:rsidR="005358C1">
          <w:rPr>
            <w:noProof/>
            <w:webHidden/>
          </w:rPr>
          <w:t>95</w:t>
        </w:r>
        <w:r w:rsidR="005358C1">
          <w:rPr>
            <w:noProof/>
            <w:webHidden/>
          </w:rPr>
          <w:fldChar w:fldCharType="end"/>
        </w:r>
      </w:hyperlink>
    </w:p>
    <w:p w14:paraId="2A629D74" w14:textId="5124198B"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69" w:history="1">
        <w:r w:rsidR="005358C1" w:rsidRPr="00242A3A">
          <w:rPr>
            <w:rStyle w:val="Hyperlink"/>
            <w:noProof/>
          </w:rPr>
          <w:t>Hình 3.56 Trang quản lí sản phẩm</w:t>
        </w:r>
        <w:r w:rsidR="005358C1">
          <w:rPr>
            <w:noProof/>
            <w:webHidden/>
          </w:rPr>
          <w:tab/>
        </w:r>
        <w:r w:rsidR="005358C1">
          <w:rPr>
            <w:noProof/>
            <w:webHidden/>
          </w:rPr>
          <w:fldChar w:fldCharType="begin"/>
        </w:r>
        <w:r w:rsidR="005358C1">
          <w:rPr>
            <w:noProof/>
            <w:webHidden/>
          </w:rPr>
          <w:instrText xml:space="preserve"> PAGEREF _Toc92638069 \h </w:instrText>
        </w:r>
        <w:r w:rsidR="005358C1">
          <w:rPr>
            <w:noProof/>
            <w:webHidden/>
          </w:rPr>
        </w:r>
        <w:r w:rsidR="005358C1">
          <w:rPr>
            <w:noProof/>
            <w:webHidden/>
          </w:rPr>
          <w:fldChar w:fldCharType="separate"/>
        </w:r>
        <w:r w:rsidR="005358C1">
          <w:rPr>
            <w:noProof/>
            <w:webHidden/>
          </w:rPr>
          <w:t>96</w:t>
        </w:r>
        <w:r w:rsidR="005358C1">
          <w:rPr>
            <w:noProof/>
            <w:webHidden/>
          </w:rPr>
          <w:fldChar w:fldCharType="end"/>
        </w:r>
      </w:hyperlink>
    </w:p>
    <w:p w14:paraId="243F3998" w14:textId="1A95F06E"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70" w:history="1">
        <w:r w:rsidR="005358C1" w:rsidRPr="00242A3A">
          <w:rPr>
            <w:rStyle w:val="Hyperlink"/>
            <w:noProof/>
          </w:rPr>
          <w:t>Hình 3.57 Trang quản lí danh mục</w:t>
        </w:r>
        <w:r w:rsidR="005358C1">
          <w:rPr>
            <w:noProof/>
            <w:webHidden/>
          </w:rPr>
          <w:tab/>
        </w:r>
        <w:r w:rsidR="005358C1">
          <w:rPr>
            <w:noProof/>
            <w:webHidden/>
          </w:rPr>
          <w:fldChar w:fldCharType="begin"/>
        </w:r>
        <w:r w:rsidR="005358C1">
          <w:rPr>
            <w:noProof/>
            <w:webHidden/>
          </w:rPr>
          <w:instrText xml:space="preserve"> PAGEREF _Toc92638070 \h </w:instrText>
        </w:r>
        <w:r w:rsidR="005358C1">
          <w:rPr>
            <w:noProof/>
            <w:webHidden/>
          </w:rPr>
        </w:r>
        <w:r w:rsidR="005358C1">
          <w:rPr>
            <w:noProof/>
            <w:webHidden/>
          </w:rPr>
          <w:fldChar w:fldCharType="separate"/>
        </w:r>
        <w:r w:rsidR="005358C1">
          <w:rPr>
            <w:noProof/>
            <w:webHidden/>
          </w:rPr>
          <w:t>97</w:t>
        </w:r>
        <w:r w:rsidR="005358C1">
          <w:rPr>
            <w:noProof/>
            <w:webHidden/>
          </w:rPr>
          <w:fldChar w:fldCharType="end"/>
        </w:r>
      </w:hyperlink>
    </w:p>
    <w:p w14:paraId="28913684" w14:textId="27A469D2"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71" w:history="1">
        <w:r w:rsidR="005358C1" w:rsidRPr="00242A3A">
          <w:rPr>
            <w:rStyle w:val="Hyperlink"/>
            <w:noProof/>
          </w:rPr>
          <w:t>Hình 3.58 Trang quản lí tài khoản</w:t>
        </w:r>
        <w:r w:rsidR="005358C1">
          <w:rPr>
            <w:noProof/>
            <w:webHidden/>
          </w:rPr>
          <w:tab/>
        </w:r>
        <w:r w:rsidR="005358C1">
          <w:rPr>
            <w:noProof/>
            <w:webHidden/>
          </w:rPr>
          <w:fldChar w:fldCharType="begin"/>
        </w:r>
        <w:r w:rsidR="005358C1">
          <w:rPr>
            <w:noProof/>
            <w:webHidden/>
          </w:rPr>
          <w:instrText xml:space="preserve"> PAGEREF _Toc92638071 \h </w:instrText>
        </w:r>
        <w:r w:rsidR="005358C1">
          <w:rPr>
            <w:noProof/>
            <w:webHidden/>
          </w:rPr>
        </w:r>
        <w:r w:rsidR="005358C1">
          <w:rPr>
            <w:noProof/>
            <w:webHidden/>
          </w:rPr>
          <w:fldChar w:fldCharType="separate"/>
        </w:r>
        <w:r w:rsidR="005358C1">
          <w:rPr>
            <w:noProof/>
            <w:webHidden/>
          </w:rPr>
          <w:t>98</w:t>
        </w:r>
        <w:r w:rsidR="005358C1">
          <w:rPr>
            <w:noProof/>
            <w:webHidden/>
          </w:rPr>
          <w:fldChar w:fldCharType="end"/>
        </w:r>
      </w:hyperlink>
    </w:p>
    <w:p w14:paraId="65E52591" w14:textId="3A17A5CC"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72" w:history="1">
        <w:r w:rsidR="005358C1" w:rsidRPr="00242A3A">
          <w:rPr>
            <w:rStyle w:val="Hyperlink"/>
            <w:noProof/>
          </w:rPr>
          <w:t>Hình 3.59 Thêm nhanh vào giỏ hàng</w:t>
        </w:r>
        <w:r w:rsidR="005358C1">
          <w:rPr>
            <w:noProof/>
            <w:webHidden/>
          </w:rPr>
          <w:tab/>
        </w:r>
        <w:r w:rsidR="005358C1">
          <w:rPr>
            <w:noProof/>
            <w:webHidden/>
          </w:rPr>
          <w:fldChar w:fldCharType="begin"/>
        </w:r>
        <w:r w:rsidR="005358C1">
          <w:rPr>
            <w:noProof/>
            <w:webHidden/>
          </w:rPr>
          <w:instrText xml:space="preserve"> PAGEREF _Toc92638072 \h </w:instrText>
        </w:r>
        <w:r w:rsidR="005358C1">
          <w:rPr>
            <w:noProof/>
            <w:webHidden/>
          </w:rPr>
        </w:r>
        <w:r w:rsidR="005358C1">
          <w:rPr>
            <w:noProof/>
            <w:webHidden/>
          </w:rPr>
          <w:fldChar w:fldCharType="separate"/>
        </w:r>
        <w:r w:rsidR="005358C1">
          <w:rPr>
            <w:noProof/>
            <w:webHidden/>
          </w:rPr>
          <w:t>99</w:t>
        </w:r>
        <w:r w:rsidR="005358C1">
          <w:rPr>
            <w:noProof/>
            <w:webHidden/>
          </w:rPr>
          <w:fldChar w:fldCharType="end"/>
        </w:r>
      </w:hyperlink>
    </w:p>
    <w:p w14:paraId="04608116" w14:textId="6F03B158" w:rsidR="007D14C4" w:rsidRPr="005D5C20" w:rsidRDefault="007D14C4" w:rsidP="007D14C4">
      <w:pPr>
        <w:rPr>
          <w:sz w:val="26"/>
          <w:szCs w:val="26"/>
        </w:rPr>
      </w:pPr>
      <w:r>
        <w:rPr>
          <w:sz w:val="26"/>
          <w:szCs w:val="26"/>
        </w:rPr>
        <w:fldChar w:fldCharType="end"/>
      </w:r>
    </w:p>
    <w:p w14:paraId="58386116" w14:textId="7F1EDF39" w:rsidR="007D14C4" w:rsidRDefault="00791EED" w:rsidP="007D14C4">
      <w:pPr>
        <w:rPr>
          <w:b/>
          <w:sz w:val="28"/>
        </w:rPr>
      </w:pPr>
      <w:r w:rsidRPr="00791EED">
        <w:rPr>
          <w:b/>
          <w:sz w:val="28"/>
        </w:rPr>
        <w:t>DANH MỤC BẢNG</w:t>
      </w:r>
    </w:p>
    <w:p w14:paraId="5926F60E" w14:textId="0DB420B5" w:rsidR="005358C1" w:rsidRDefault="007D14C4">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"Bảng 3." </w:instrText>
      </w:r>
      <w:r>
        <w:rPr>
          <w:szCs w:val="26"/>
        </w:rPr>
        <w:fldChar w:fldCharType="separate"/>
      </w:r>
      <w:hyperlink w:anchor="_Toc92638073" w:history="1">
        <w:r w:rsidR="005358C1" w:rsidRPr="001A667E">
          <w:rPr>
            <w:rStyle w:val="Hyperlink"/>
            <w:noProof/>
          </w:rPr>
          <w:t>Bảng 3.1 Các tác nhân trong hệ thống</w:t>
        </w:r>
        <w:r w:rsidR="005358C1">
          <w:rPr>
            <w:noProof/>
            <w:webHidden/>
          </w:rPr>
          <w:tab/>
        </w:r>
        <w:r w:rsidR="005358C1">
          <w:rPr>
            <w:noProof/>
            <w:webHidden/>
          </w:rPr>
          <w:fldChar w:fldCharType="begin"/>
        </w:r>
        <w:r w:rsidR="005358C1">
          <w:rPr>
            <w:noProof/>
            <w:webHidden/>
          </w:rPr>
          <w:instrText xml:space="preserve"> PAGEREF _Toc92638073 \h </w:instrText>
        </w:r>
        <w:r w:rsidR="005358C1">
          <w:rPr>
            <w:noProof/>
            <w:webHidden/>
          </w:rPr>
        </w:r>
        <w:r w:rsidR="005358C1">
          <w:rPr>
            <w:noProof/>
            <w:webHidden/>
          </w:rPr>
          <w:fldChar w:fldCharType="separate"/>
        </w:r>
        <w:r w:rsidR="005358C1">
          <w:rPr>
            <w:noProof/>
            <w:webHidden/>
          </w:rPr>
          <w:t>13</w:t>
        </w:r>
        <w:r w:rsidR="005358C1">
          <w:rPr>
            <w:noProof/>
            <w:webHidden/>
          </w:rPr>
          <w:fldChar w:fldCharType="end"/>
        </w:r>
      </w:hyperlink>
    </w:p>
    <w:p w14:paraId="46BA5CFD" w14:textId="76033713"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74" w:history="1">
        <w:r w:rsidR="005358C1" w:rsidRPr="001A667E">
          <w:rPr>
            <w:rStyle w:val="Hyperlink"/>
            <w:noProof/>
          </w:rPr>
          <w:t>Bảng 3.2 Danh sách Usecase</w:t>
        </w:r>
        <w:r w:rsidR="005358C1">
          <w:rPr>
            <w:noProof/>
            <w:webHidden/>
          </w:rPr>
          <w:tab/>
        </w:r>
        <w:r w:rsidR="005358C1">
          <w:rPr>
            <w:noProof/>
            <w:webHidden/>
          </w:rPr>
          <w:fldChar w:fldCharType="begin"/>
        </w:r>
        <w:r w:rsidR="005358C1">
          <w:rPr>
            <w:noProof/>
            <w:webHidden/>
          </w:rPr>
          <w:instrText xml:space="preserve"> PAGEREF _Toc92638074 \h </w:instrText>
        </w:r>
        <w:r w:rsidR="005358C1">
          <w:rPr>
            <w:noProof/>
            <w:webHidden/>
          </w:rPr>
        </w:r>
        <w:r w:rsidR="005358C1">
          <w:rPr>
            <w:noProof/>
            <w:webHidden/>
          </w:rPr>
          <w:fldChar w:fldCharType="separate"/>
        </w:r>
        <w:r w:rsidR="005358C1">
          <w:rPr>
            <w:noProof/>
            <w:webHidden/>
          </w:rPr>
          <w:t>15</w:t>
        </w:r>
        <w:r w:rsidR="005358C1">
          <w:rPr>
            <w:noProof/>
            <w:webHidden/>
          </w:rPr>
          <w:fldChar w:fldCharType="end"/>
        </w:r>
      </w:hyperlink>
    </w:p>
    <w:p w14:paraId="768E30F2" w14:textId="2279482D"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75" w:history="1">
        <w:r w:rsidR="005358C1" w:rsidRPr="001A667E">
          <w:rPr>
            <w:rStyle w:val="Hyperlink"/>
            <w:noProof/>
          </w:rPr>
          <w:t>Bảng 3.3 Đặc tả Usecase đăng nhập</w:t>
        </w:r>
        <w:r w:rsidR="005358C1">
          <w:rPr>
            <w:noProof/>
            <w:webHidden/>
          </w:rPr>
          <w:tab/>
        </w:r>
        <w:r w:rsidR="005358C1">
          <w:rPr>
            <w:noProof/>
            <w:webHidden/>
          </w:rPr>
          <w:fldChar w:fldCharType="begin"/>
        </w:r>
        <w:r w:rsidR="005358C1">
          <w:rPr>
            <w:noProof/>
            <w:webHidden/>
          </w:rPr>
          <w:instrText xml:space="preserve"> PAGEREF _Toc92638075 \h </w:instrText>
        </w:r>
        <w:r w:rsidR="005358C1">
          <w:rPr>
            <w:noProof/>
            <w:webHidden/>
          </w:rPr>
        </w:r>
        <w:r w:rsidR="005358C1">
          <w:rPr>
            <w:noProof/>
            <w:webHidden/>
          </w:rPr>
          <w:fldChar w:fldCharType="separate"/>
        </w:r>
        <w:r w:rsidR="005358C1">
          <w:rPr>
            <w:noProof/>
            <w:webHidden/>
          </w:rPr>
          <w:t>16</w:t>
        </w:r>
        <w:r w:rsidR="005358C1">
          <w:rPr>
            <w:noProof/>
            <w:webHidden/>
          </w:rPr>
          <w:fldChar w:fldCharType="end"/>
        </w:r>
      </w:hyperlink>
    </w:p>
    <w:p w14:paraId="47F8A85A" w14:textId="5CEBAE05"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76" w:history="1">
        <w:r w:rsidR="005358C1" w:rsidRPr="001A667E">
          <w:rPr>
            <w:rStyle w:val="Hyperlink"/>
            <w:noProof/>
          </w:rPr>
          <w:t>Bảng 3.4 Đặc tả Usecase đăng xuất</w:t>
        </w:r>
        <w:r w:rsidR="005358C1">
          <w:rPr>
            <w:noProof/>
            <w:webHidden/>
          </w:rPr>
          <w:tab/>
        </w:r>
        <w:r w:rsidR="005358C1">
          <w:rPr>
            <w:noProof/>
            <w:webHidden/>
          </w:rPr>
          <w:fldChar w:fldCharType="begin"/>
        </w:r>
        <w:r w:rsidR="005358C1">
          <w:rPr>
            <w:noProof/>
            <w:webHidden/>
          </w:rPr>
          <w:instrText xml:space="preserve"> PAGEREF _Toc92638076 \h </w:instrText>
        </w:r>
        <w:r w:rsidR="005358C1">
          <w:rPr>
            <w:noProof/>
            <w:webHidden/>
          </w:rPr>
        </w:r>
        <w:r w:rsidR="005358C1">
          <w:rPr>
            <w:noProof/>
            <w:webHidden/>
          </w:rPr>
          <w:fldChar w:fldCharType="separate"/>
        </w:r>
        <w:r w:rsidR="005358C1">
          <w:rPr>
            <w:noProof/>
            <w:webHidden/>
          </w:rPr>
          <w:t>17</w:t>
        </w:r>
        <w:r w:rsidR="005358C1">
          <w:rPr>
            <w:noProof/>
            <w:webHidden/>
          </w:rPr>
          <w:fldChar w:fldCharType="end"/>
        </w:r>
      </w:hyperlink>
    </w:p>
    <w:p w14:paraId="295F6907" w14:textId="20283BBD"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77" w:history="1">
        <w:r w:rsidR="005358C1" w:rsidRPr="001A667E">
          <w:rPr>
            <w:rStyle w:val="Hyperlink"/>
            <w:noProof/>
          </w:rPr>
          <w:t>Bảng 3.5 Đặc tả Usecase đăng kí</w:t>
        </w:r>
        <w:r w:rsidR="005358C1">
          <w:rPr>
            <w:noProof/>
            <w:webHidden/>
          </w:rPr>
          <w:tab/>
        </w:r>
        <w:r w:rsidR="005358C1">
          <w:rPr>
            <w:noProof/>
            <w:webHidden/>
          </w:rPr>
          <w:fldChar w:fldCharType="begin"/>
        </w:r>
        <w:r w:rsidR="005358C1">
          <w:rPr>
            <w:noProof/>
            <w:webHidden/>
          </w:rPr>
          <w:instrText xml:space="preserve"> PAGEREF _Toc92638077 \h </w:instrText>
        </w:r>
        <w:r w:rsidR="005358C1">
          <w:rPr>
            <w:noProof/>
            <w:webHidden/>
          </w:rPr>
        </w:r>
        <w:r w:rsidR="005358C1">
          <w:rPr>
            <w:noProof/>
            <w:webHidden/>
          </w:rPr>
          <w:fldChar w:fldCharType="separate"/>
        </w:r>
        <w:r w:rsidR="005358C1">
          <w:rPr>
            <w:noProof/>
            <w:webHidden/>
          </w:rPr>
          <w:t>19</w:t>
        </w:r>
        <w:r w:rsidR="005358C1">
          <w:rPr>
            <w:noProof/>
            <w:webHidden/>
          </w:rPr>
          <w:fldChar w:fldCharType="end"/>
        </w:r>
      </w:hyperlink>
    </w:p>
    <w:p w14:paraId="4C4CED56" w14:textId="6C62B8FC"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78" w:history="1">
        <w:r w:rsidR="005358C1" w:rsidRPr="001A667E">
          <w:rPr>
            <w:rStyle w:val="Hyperlink"/>
            <w:noProof/>
          </w:rPr>
          <w:t>Bảng 3.6 Đặc tả Usecase Quản lí sản phẩm</w:t>
        </w:r>
        <w:r w:rsidR="005358C1">
          <w:rPr>
            <w:noProof/>
            <w:webHidden/>
          </w:rPr>
          <w:tab/>
        </w:r>
        <w:r w:rsidR="005358C1">
          <w:rPr>
            <w:noProof/>
            <w:webHidden/>
          </w:rPr>
          <w:fldChar w:fldCharType="begin"/>
        </w:r>
        <w:r w:rsidR="005358C1">
          <w:rPr>
            <w:noProof/>
            <w:webHidden/>
          </w:rPr>
          <w:instrText xml:space="preserve"> PAGEREF _Toc92638078 \h </w:instrText>
        </w:r>
        <w:r w:rsidR="005358C1">
          <w:rPr>
            <w:noProof/>
            <w:webHidden/>
          </w:rPr>
        </w:r>
        <w:r w:rsidR="005358C1">
          <w:rPr>
            <w:noProof/>
            <w:webHidden/>
          </w:rPr>
          <w:fldChar w:fldCharType="separate"/>
        </w:r>
        <w:r w:rsidR="005358C1">
          <w:rPr>
            <w:noProof/>
            <w:webHidden/>
          </w:rPr>
          <w:t>20</w:t>
        </w:r>
        <w:r w:rsidR="005358C1">
          <w:rPr>
            <w:noProof/>
            <w:webHidden/>
          </w:rPr>
          <w:fldChar w:fldCharType="end"/>
        </w:r>
      </w:hyperlink>
    </w:p>
    <w:p w14:paraId="3E39D422" w14:textId="5960016D"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79" w:history="1">
        <w:r w:rsidR="005358C1" w:rsidRPr="001A667E">
          <w:rPr>
            <w:rStyle w:val="Hyperlink"/>
            <w:noProof/>
          </w:rPr>
          <w:t>Bảng 3.7 Đặc tả Usecase thêm sản phẩm</w:t>
        </w:r>
        <w:r w:rsidR="005358C1">
          <w:rPr>
            <w:noProof/>
            <w:webHidden/>
          </w:rPr>
          <w:tab/>
        </w:r>
        <w:r w:rsidR="005358C1">
          <w:rPr>
            <w:noProof/>
            <w:webHidden/>
          </w:rPr>
          <w:fldChar w:fldCharType="begin"/>
        </w:r>
        <w:r w:rsidR="005358C1">
          <w:rPr>
            <w:noProof/>
            <w:webHidden/>
          </w:rPr>
          <w:instrText xml:space="preserve"> PAGEREF _Toc92638079 \h </w:instrText>
        </w:r>
        <w:r w:rsidR="005358C1">
          <w:rPr>
            <w:noProof/>
            <w:webHidden/>
          </w:rPr>
        </w:r>
        <w:r w:rsidR="005358C1">
          <w:rPr>
            <w:noProof/>
            <w:webHidden/>
          </w:rPr>
          <w:fldChar w:fldCharType="separate"/>
        </w:r>
        <w:r w:rsidR="005358C1">
          <w:rPr>
            <w:noProof/>
            <w:webHidden/>
          </w:rPr>
          <w:t>21</w:t>
        </w:r>
        <w:r w:rsidR="005358C1">
          <w:rPr>
            <w:noProof/>
            <w:webHidden/>
          </w:rPr>
          <w:fldChar w:fldCharType="end"/>
        </w:r>
      </w:hyperlink>
    </w:p>
    <w:p w14:paraId="4B8BF8AA" w14:textId="1EBFDA81"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80" w:history="1">
        <w:r w:rsidR="005358C1" w:rsidRPr="001A667E">
          <w:rPr>
            <w:rStyle w:val="Hyperlink"/>
            <w:noProof/>
          </w:rPr>
          <w:t>Bảng 3.8 Đặc tả Usecase sửa thông tin sản phẩm</w:t>
        </w:r>
        <w:r w:rsidR="005358C1">
          <w:rPr>
            <w:noProof/>
            <w:webHidden/>
          </w:rPr>
          <w:tab/>
        </w:r>
        <w:r w:rsidR="005358C1">
          <w:rPr>
            <w:noProof/>
            <w:webHidden/>
          </w:rPr>
          <w:fldChar w:fldCharType="begin"/>
        </w:r>
        <w:r w:rsidR="005358C1">
          <w:rPr>
            <w:noProof/>
            <w:webHidden/>
          </w:rPr>
          <w:instrText xml:space="preserve"> PAGEREF _Toc92638080 \h </w:instrText>
        </w:r>
        <w:r w:rsidR="005358C1">
          <w:rPr>
            <w:noProof/>
            <w:webHidden/>
          </w:rPr>
        </w:r>
        <w:r w:rsidR="005358C1">
          <w:rPr>
            <w:noProof/>
            <w:webHidden/>
          </w:rPr>
          <w:fldChar w:fldCharType="separate"/>
        </w:r>
        <w:r w:rsidR="005358C1">
          <w:rPr>
            <w:noProof/>
            <w:webHidden/>
          </w:rPr>
          <w:t>23</w:t>
        </w:r>
        <w:r w:rsidR="005358C1">
          <w:rPr>
            <w:noProof/>
            <w:webHidden/>
          </w:rPr>
          <w:fldChar w:fldCharType="end"/>
        </w:r>
      </w:hyperlink>
    </w:p>
    <w:p w14:paraId="53CF6334" w14:textId="4835A8AD"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81" w:history="1">
        <w:r w:rsidR="005358C1" w:rsidRPr="001A667E">
          <w:rPr>
            <w:rStyle w:val="Hyperlink"/>
            <w:noProof/>
          </w:rPr>
          <w:t>Bảng 3.9 Đặc tả Usecase xóa sản phẩm</w:t>
        </w:r>
        <w:r w:rsidR="005358C1">
          <w:rPr>
            <w:noProof/>
            <w:webHidden/>
          </w:rPr>
          <w:tab/>
        </w:r>
        <w:r w:rsidR="005358C1">
          <w:rPr>
            <w:noProof/>
            <w:webHidden/>
          </w:rPr>
          <w:fldChar w:fldCharType="begin"/>
        </w:r>
        <w:r w:rsidR="005358C1">
          <w:rPr>
            <w:noProof/>
            <w:webHidden/>
          </w:rPr>
          <w:instrText xml:space="preserve"> PAGEREF _Toc92638081 \h </w:instrText>
        </w:r>
        <w:r w:rsidR="005358C1">
          <w:rPr>
            <w:noProof/>
            <w:webHidden/>
          </w:rPr>
        </w:r>
        <w:r w:rsidR="005358C1">
          <w:rPr>
            <w:noProof/>
            <w:webHidden/>
          </w:rPr>
          <w:fldChar w:fldCharType="separate"/>
        </w:r>
        <w:r w:rsidR="005358C1">
          <w:rPr>
            <w:noProof/>
            <w:webHidden/>
          </w:rPr>
          <w:t>24</w:t>
        </w:r>
        <w:r w:rsidR="005358C1">
          <w:rPr>
            <w:noProof/>
            <w:webHidden/>
          </w:rPr>
          <w:fldChar w:fldCharType="end"/>
        </w:r>
      </w:hyperlink>
    </w:p>
    <w:p w14:paraId="561DACBD" w14:textId="381F0089"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82" w:history="1">
        <w:r w:rsidR="005358C1" w:rsidRPr="001A667E">
          <w:rPr>
            <w:rStyle w:val="Hyperlink"/>
            <w:noProof/>
          </w:rPr>
          <w:t>Bảng 3.10 Đặc tả Usecase Chi tiết sản phẩm</w:t>
        </w:r>
        <w:r w:rsidR="005358C1">
          <w:rPr>
            <w:noProof/>
            <w:webHidden/>
          </w:rPr>
          <w:tab/>
        </w:r>
        <w:r w:rsidR="005358C1">
          <w:rPr>
            <w:noProof/>
            <w:webHidden/>
          </w:rPr>
          <w:fldChar w:fldCharType="begin"/>
        </w:r>
        <w:r w:rsidR="005358C1">
          <w:rPr>
            <w:noProof/>
            <w:webHidden/>
          </w:rPr>
          <w:instrText xml:space="preserve"> PAGEREF _Toc92638082 \h </w:instrText>
        </w:r>
        <w:r w:rsidR="005358C1">
          <w:rPr>
            <w:noProof/>
            <w:webHidden/>
          </w:rPr>
        </w:r>
        <w:r w:rsidR="005358C1">
          <w:rPr>
            <w:noProof/>
            <w:webHidden/>
          </w:rPr>
          <w:fldChar w:fldCharType="separate"/>
        </w:r>
        <w:r w:rsidR="005358C1">
          <w:rPr>
            <w:noProof/>
            <w:webHidden/>
          </w:rPr>
          <w:t>25</w:t>
        </w:r>
        <w:r w:rsidR="005358C1">
          <w:rPr>
            <w:noProof/>
            <w:webHidden/>
          </w:rPr>
          <w:fldChar w:fldCharType="end"/>
        </w:r>
      </w:hyperlink>
    </w:p>
    <w:p w14:paraId="4B78A940" w14:textId="5F557D45"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83" w:history="1">
        <w:r w:rsidR="005358C1" w:rsidRPr="001A667E">
          <w:rPr>
            <w:rStyle w:val="Hyperlink"/>
            <w:noProof/>
          </w:rPr>
          <w:t>Bảng 3.11 Đặc tả Usecase quản lí danh mục</w:t>
        </w:r>
        <w:r w:rsidR="005358C1">
          <w:rPr>
            <w:noProof/>
            <w:webHidden/>
          </w:rPr>
          <w:tab/>
        </w:r>
        <w:r w:rsidR="005358C1">
          <w:rPr>
            <w:noProof/>
            <w:webHidden/>
          </w:rPr>
          <w:fldChar w:fldCharType="begin"/>
        </w:r>
        <w:r w:rsidR="005358C1">
          <w:rPr>
            <w:noProof/>
            <w:webHidden/>
          </w:rPr>
          <w:instrText xml:space="preserve"> PAGEREF _Toc92638083 \h </w:instrText>
        </w:r>
        <w:r w:rsidR="005358C1">
          <w:rPr>
            <w:noProof/>
            <w:webHidden/>
          </w:rPr>
        </w:r>
        <w:r w:rsidR="005358C1">
          <w:rPr>
            <w:noProof/>
            <w:webHidden/>
          </w:rPr>
          <w:fldChar w:fldCharType="separate"/>
        </w:r>
        <w:r w:rsidR="005358C1">
          <w:rPr>
            <w:noProof/>
            <w:webHidden/>
          </w:rPr>
          <w:t>26</w:t>
        </w:r>
        <w:r w:rsidR="005358C1">
          <w:rPr>
            <w:noProof/>
            <w:webHidden/>
          </w:rPr>
          <w:fldChar w:fldCharType="end"/>
        </w:r>
      </w:hyperlink>
    </w:p>
    <w:p w14:paraId="6F01C6E0" w14:textId="720492A5"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84" w:history="1">
        <w:r w:rsidR="005358C1" w:rsidRPr="001A667E">
          <w:rPr>
            <w:rStyle w:val="Hyperlink"/>
            <w:noProof/>
          </w:rPr>
          <w:t>Bảng 3.12 Đặc tả Usecase thêm danh mục</w:t>
        </w:r>
        <w:r w:rsidR="005358C1">
          <w:rPr>
            <w:noProof/>
            <w:webHidden/>
          </w:rPr>
          <w:tab/>
        </w:r>
        <w:r w:rsidR="005358C1">
          <w:rPr>
            <w:noProof/>
            <w:webHidden/>
          </w:rPr>
          <w:fldChar w:fldCharType="begin"/>
        </w:r>
        <w:r w:rsidR="005358C1">
          <w:rPr>
            <w:noProof/>
            <w:webHidden/>
          </w:rPr>
          <w:instrText xml:space="preserve"> PAGEREF _Toc92638084 \h </w:instrText>
        </w:r>
        <w:r w:rsidR="005358C1">
          <w:rPr>
            <w:noProof/>
            <w:webHidden/>
          </w:rPr>
        </w:r>
        <w:r w:rsidR="005358C1">
          <w:rPr>
            <w:noProof/>
            <w:webHidden/>
          </w:rPr>
          <w:fldChar w:fldCharType="separate"/>
        </w:r>
        <w:r w:rsidR="005358C1">
          <w:rPr>
            <w:noProof/>
            <w:webHidden/>
          </w:rPr>
          <w:t>27</w:t>
        </w:r>
        <w:r w:rsidR="005358C1">
          <w:rPr>
            <w:noProof/>
            <w:webHidden/>
          </w:rPr>
          <w:fldChar w:fldCharType="end"/>
        </w:r>
      </w:hyperlink>
    </w:p>
    <w:p w14:paraId="32377C48" w14:textId="1C7A7B22"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85" w:history="1">
        <w:r w:rsidR="005358C1" w:rsidRPr="001A667E">
          <w:rPr>
            <w:rStyle w:val="Hyperlink"/>
            <w:noProof/>
          </w:rPr>
          <w:t>Bảng 3.13 Đặc tả Usecase sửa danh mục</w:t>
        </w:r>
        <w:r w:rsidR="005358C1">
          <w:rPr>
            <w:noProof/>
            <w:webHidden/>
          </w:rPr>
          <w:tab/>
        </w:r>
        <w:r w:rsidR="005358C1">
          <w:rPr>
            <w:noProof/>
            <w:webHidden/>
          </w:rPr>
          <w:fldChar w:fldCharType="begin"/>
        </w:r>
        <w:r w:rsidR="005358C1">
          <w:rPr>
            <w:noProof/>
            <w:webHidden/>
          </w:rPr>
          <w:instrText xml:space="preserve"> PAGEREF _Toc92638085 \h </w:instrText>
        </w:r>
        <w:r w:rsidR="005358C1">
          <w:rPr>
            <w:noProof/>
            <w:webHidden/>
          </w:rPr>
        </w:r>
        <w:r w:rsidR="005358C1">
          <w:rPr>
            <w:noProof/>
            <w:webHidden/>
          </w:rPr>
          <w:fldChar w:fldCharType="separate"/>
        </w:r>
        <w:r w:rsidR="005358C1">
          <w:rPr>
            <w:noProof/>
            <w:webHidden/>
          </w:rPr>
          <w:t>29</w:t>
        </w:r>
        <w:r w:rsidR="005358C1">
          <w:rPr>
            <w:noProof/>
            <w:webHidden/>
          </w:rPr>
          <w:fldChar w:fldCharType="end"/>
        </w:r>
      </w:hyperlink>
    </w:p>
    <w:p w14:paraId="15A7A835" w14:textId="2ADB9D8B"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86" w:history="1">
        <w:r w:rsidR="005358C1" w:rsidRPr="001A667E">
          <w:rPr>
            <w:rStyle w:val="Hyperlink"/>
            <w:noProof/>
          </w:rPr>
          <w:t>Bảng 3.14 Đặc tả Usecase xóa danh mục</w:t>
        </w:r>
        <w:r w:rsidR="005358C1">
          <w:rPr>
            <w:noProof/>
            <w:webHidden/>
          </w:rPr>
          <w:tab/>
        </w:r>
        <w:r w:rsidR="005358C1">
          <w:rPr>
            <w:noProof/>
            <w:webHidden/>
          </w:rPr>
          <w:fldChar w:fldCharType="begin"/>
        </w:r>
        <w:r w:rsidR="005358C1">
          <w:rPr>
            <w:noProof/>
            <w:webHidden/>
          </w:rPr>
          <w:instrText xml:space="preserve"> PAGEREF _Toc92638086 \h </w:instrText>
        </w:r>
        <w:r w:rsidR="005358C1">
          <w:rPr>
            <w:noProof/>
            <w:webHidden/>
          </w:rPr>
        </w:r>
        <w:r w:rsidR="005358C1">
          <w:rPr>
            <w:noProof/>
            <w:webHidden/>
          </w:rPr>
          <w:fldChar w:fldCharType="separate"/>
        </w:r>
        <w:r w:rsidR="005358C1">
          <w:rPr>
            <w:noProof/>
            <w:webHidden/>
          </w:rPr>
          <w:t>30</w:t>
        </w:r>
        <w:r w:rsidR="005358C1">
          <w:rPr>
            <w:noProof/>
            <w:webHidden/>
          </w:rPr>
          <w:fldChar w:fldCharType="end"/>
        </w:r>
      </w:hyperlink>
    </w:p>
    <w:p w14:paraId="5BECA8C2" w14:textId="2578CAC1"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87" w:history="1">
        <w:r w:rsidR="005358C1" w:rsidRPr="001A667E">
          <w:rPr>
            <w:rStyle w:val="Hyperlink"/>
            <w:noProof/>
          </w:rPr>
          <w:t>Bảng 3.15 Đặc tả Usecase chi tiết danh mục</w:t>
        </w:r>
        <w:r w:rsidR="005358C1">
          <w:rPr>
            <w:noProof/>
            <w:webHidden/>
          </w:rPr>
          <w:tab/>
        </w:r>
        <w:r w:rsidR="005358C1">
          <w:rPr>
            <w:noProof/>
            <w:webHidden/>
          </w:rPr>
          <w:fldChar w:fldCharType="begin"/>
        </w:r>
        <w:r w:rsidR="005358C1">
          <w:rPr>
            <w:noProof/>
            <w:webHidden/>
          </w:rPr>
          <w:instrText xml:space="preserve"> PAGEREF _Toc92638087 \h </w:instrText>
        </w:r>
        <w:r w:rsidR="005358C1">
          <w:rPr>
            <w:noProof/>
            <w:webHidden/>
          </w:rPr>
        </w:r>
        <w:r w:rsidR="005358C1">
          <w:rPr>
            <w:noProof/>
            <w:webHidden/>
          </w:rPr>
          <w:fldChar w:fldCharType="separate"/>
        </w:r>
        <w:r w:rsidR="005358C1">
          <w:rPr>
            <w:noProof/>
            <w:webHidden/>
          </w:rPr>
          <w:t>31</w:t>
        </w:r>
        <w:r w:rsidR="005358C1">
          <w:rPr>
            <w:noProof/>
            <w:webHidden/>
          </w:rPr>
          <w:fldChar w:fldCharType="end"/>
        </w:r>
      </w:hyperlink>
    </w:p>
    <w:p w14:paraId="2112FA76" w14:textId="46ADC7EA"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88" w:history="1">
        <w:r w:rsidR="005358C1" w:rsidRPr="001A667E">
          <w:rPr>
            <w:rStyle w:val="Hyperlink"/>
            <w:noProof/>
          </w:rPr>
          <w:t>Bảng 3.16 Đặc tả Usecase quản lí tài khoản</w:t>
        </w:r>
        <w:r w:rsidR="005358C1">
          <w:rPr>
            <w:noProof/>
            <w:webHidden/>
          </w:rPr>
          <w:tab/>
        </w:r>
        <w:r w:rsidR="005358C1">
          <w:rPr>
            <w:noProof/>
            <w:webHidden/>
          </w:rPr>
          <w:fldChar w:fldCharType="begin"/>
        </w:r>
        <w:r w:rsidR="005358C1">
          <w:rPr>
            <w:noProof/>
            <w:webHidden/>
          </w:rPr>
          <w:instrText xml:space="preserve"> PAGEREF _Toc92638088 \h </w:instrText>
        </w:r>
        <w:r w:rsidR="005358C1">
          <w:rPr>
            <w:noProof/>
            <w:webHidden/>
          </w:rPr>
        </w:r>
        <w:r w:rsidR="005358C1">
          <w:rPr>
            <w:noProof/>
            <w:webHidden/>
          </w:rPr>
          <w:fldChar w:fldCharType="separate"/>
        </w:r>
        <w:r w:rsidR="005358C1">
          <w:rPr>
            <w:noProof/>
            <w:webHidden/>
          </w:rPr>
          <w:t>32</w:t>
        </w:r>
        <w:r w:rsidR="005358C1">
          <w:rPr>
            <w:noProof/>
            <w:webHidden/>
          </w:rPr>
          <w:fldChar w:fldCharType="end"/>
        </w:r>
      </w:hyperlink>
    </w:p>
    <w:p w14:paraId="701F4E7E" w14:textId="204B4B90"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89" w:history="1">
        <w:r w:rsidR="005358C1" w:rsidRPr="001A667E">
          <w:rPr>
            <w:rStyle w:val="Hyperlink"/>
            <w:noProof/>
          </w:rPr>
          <w:t>Bảng 3.17 Đặc tả Usecase chỉnh sửa tài khoản</w:t>
        </w:r>
        <w:r w:rsidR="005358C1">
          <w:rPr>
            <w:noProof/>
            <w:webHidden/>
          </w:rPr>
          <w:tab/>
        </w:r>
        <w:r w:rsidR="005358C1">
          <w:rPr>
            <w:noProof/>
            <w:webHidden/>
          </w:rPr>
          <w:fldChar w:fldCharType="begin"/>
        </w:r>
        <w:r w:rsidR="005358C1">
          <w:rPr>
            <w:noProof/>
            <w:webHidden/>
          </w:rPr>
          <w:instrText xml:space="preserve"> PAGEREF _Toc92638089 \h </w:instrText>
        </w:r>
        <w:r w:rsidR="005358C1">
          <w:rPr>
            <w:noProof/>
            <w:webHidden/>
          </w:rPr>
        </w:r>
        <w:r w:rsidR="005358C1">
          <w:rPr>
            <w:noProof/>
            <w:webHidden/>
          </w:rPr>
          <w:fldChar w:fldCharType="separate"/>
        </w:r>
        <w:r w:rsidR="005358C1">
          <w:rPr>
            <w:noProof/>
            <w:webHidden/>
          </w:rPr>
          <w:t>34</w:t>
        </w:r>
        <w:r w:rsidR="005358C1">
          <w:rPr>
            <w:noProof/>
            <w:webHidden/>
          </w:rPr>
          <w:fldChar w:fldCharType="end"/>
        </w:r>
      </w:hyperlink>
    </w:p>
    <w:p w14:paraId="7C131881" w14:textId="4DA7FE52"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90" w:history="1">
        <w:r w:rsidR="005358C1" w:rsidRPr="001A667E">
          <w:rPr>
            <w:rStyle w:val="Hyperlink"/>
            <w:noProof/>
          </w:rPr>
          <w:t>Bảng 3.18 Đặc tả Usecase xem chi tiết tài khoản</w:t>
        </w:r>
        <w:r w:rsidR="005358C1">
          <w:rPr>
            <w:noProof/>
            <w:webHidden/>
          </w:rPr>
          <w:tab/>
        </w:r>
        <w:r w:rsidR="005358C1">
          <w:rPr>
            <w:noProof/>
            <w:webHidden/>
          </w:rPr>
          <w:fldChar w:fldCharType="begin"/>
        </w:r>
        <w:r w:rsidR="005358C1">
          <w:rPr>
            <w:noProof/>
            <w:webHidden/>
          </w:rPr>
          <w:instrText xml:space="preserve"> PAGEREF _Toc92638090 \h </w:instrText>
        </w:r>
        <w:r w:rsidR="005358C1">
          <w:rPr>
            <w:noProof/>
            <w:webHidden/>
          </w:rPr>
        </w:r>
        <w:r w:rsidR="005358C1">
          <w:rPr>
            <w:noProof/>
            <w:webHidden/>
          </w:rPr>
          <w:fldChar w:fldCharType="separate"/>
        </w:r>
        <w:r w:rsidR="005358C1">
          <w:rPr>
            <w:noProof/>
            <w:webHidden/>
          </w:rPr>
          <w:t>36</w:t>
        </w:r>
        <w:r w:rsidR="005358C1">
          <w:rPr>
            <w:noProof/>
            <w:webHidden/>
          </w:rPr>
          <w:fldChar w:fldCharType="end"/>
        </w:r>
      </w:hyperlink>
    </w:p>
    <w:p w14:paraId="039FF9E3" w14:textId="2AE18FB4"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91" w:history="1">
        <w:r w:rsidR="005358C1" w:rsidRPr="001A667E">
          <w:rPr>
            <w:rStyle w:val="Hyperlink"/>
            <w:noProof/>
          </w:rPr>
          <w:t>Bảng 3.19 Đặc tả Usecase phân quyền</w:t>
        </w:r>
        <w:r w:rsidR="005358C1">
          <w:rPr>
            <w:noProof/>
            <w:webHidden/>
          </w:rPr>
          <w:tab/>
        </w:r>
        <w:r w:rsidR="005358C1">
          <w:rPr>
            <w:noProof/>
            <w:webHidden/>
          </w:rPr>
          <w:fldChar w:fldCharType="begin"/>
        </w:r>
        <w:r w:rsidR="005358C1">
          <w:rPr>
            <w:noProof/>
            <w:webHidden/>
          </w:rPr>
          <w:instrText xml:space="preserve"> PAGEREF _Toc92638091 \h </w:instrText>
        </w:r>
        <w:r w:rsidR="005358C1">
          <w:rPr>
            <w:noProof/>
            <w:webHidden/>
          </w:rPr>
        </w:r>
        <w:r w:rsidR="005358C1">
          <w:rPr>
            <w:noProof/>
            <w:webHidden/>
          </w:rPr>
          <w:fldChar w:fldCharType="separate"/>
        </w:r>
        <w:r w:rsidR="005358C1">
          <w:rPr>
            <w:noProof/>
            <w:webHidden/>
          </w:rPr>
          <w:t>37</w:t>
        </w:r>
        <w:r w:rsidR="005358C1">
          <w:rPr>
            <w:noProof/>
            <w:webHidden/>
          </w:rPr>
          <w:fldChar w:fldCharType="end"/>
        </w:r>
      </w:hyperlink>
    </w:p>
    <w:p w14:paraId="2B423808" w14:textId="6A291A73"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92" w:history="1">
        <w:r w:rsidR="005358C1" w:rsidRPr="001A667E">
          <w:rPr>
            <w:rStyle w:val="Hyperlink"/>
            <w:noProof/>
          </w:rPr>
          <w:t>Bảng 3.20 Đặc tả Usecase quản lí bài viết</w:t>
        </w:r>
        <w:r w:rsidR="005358C1">
          <w:rPr>
            <w:noProof/>
            <w:webHidden/>
          </w:rPr>
          <w:tab/>
        </w:r>
        <w:r w:rsidR="005358C1">
          <w:rPr>
            <w:noProof/>
            <w:webHidden/>
          </w:rPr>
          <w:fldChar w:fldCharType="begin"/>
        </w:r>
        <w:r w:rsidR="005358C1">
          <w:rPr>
            <w:noProof/>
            <w:webHidden/>
          </w:rPr>
          <w:instrText xml:space="preserve"> PAGEREF _Toc92638092 \h </w:instrText>
        </w:r>
        <w:r w:rsidR="005358C1">
          <w:rPr>
            <w:noProof/>
            <w:webHidden/>
          </w:rPr>
        </w:r>
        <w:r w:rsidR="005358C1">
          <w:rPr>
            <w:noProof/>
            <w:webHidden/>
          </w:rPr>
          <w:fldChar w:fldCharType="separate"/>
        </w:r>
        <w:r w:rsidR="005358C1">
          <w:rPr>
            <w:noProof/>
            <w:webHidden/>
          </w:rPr>
          <w:t>38</w:t>
        </w:r>
        <w:r w:rsidR="005358C1">
          <w:rPr>
            <w:noProof/>
            <w:webHidden/>
          </w:rPr>
          <w:fldChar w:fldCharType="end"/>
        </w:r>
      </w:hyperlink>
    </w:p>
    <w:p w14:paraId="266C5816" w14:textId="162A559E"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93" w:history="1">
        <w:r w:rsidR="005358C1" w:rsidRPr="001A667E">
          <w:rPr>
            <w:rStyle w:val="Hyperlink"/>
            <w:noProof/>
          </w:rPr>
          <w:t>Bảng 3.21 Đặc tả Usecase thêm bài viết</w:t>
        </w:r>
        <w:r w:rsidR="005358C1">
          <w:rPr>
            <w:noProof/>
            <w:webHidden/>
          </w:rPr>
          <w:tab/>
        </w:r>
        <w:r w:rsidR="005358C1">
          <w:rPr>
            <w:noProof/>
            <w:webHidden/>
          </w:rPr>
          <w:fldChar w:fldCharType="begin"/>
        </w:r>
        <w:r w:rsidR="005358C1">
          <w:rPr>
            <w:noProof/>
            <w:webHidden/>
          </w:rPr>
          <w:instrText xml:space="preserve"> PAGEREF _Toc92638093 \h </w:instrText>
        </w:r>
        <w:r w:rsidR="005358C1">
          <w:rPr>
            <w:noProof/>
            <w:webHidden/>
          </w:rPr>
        </w:r>
        <w:r w:rsidR="005358C1">
          <w:rPr>
            <w:noProof/>
            <w:webHidden/>
          </w:rPr>
          <w:fldChar w:fldCharType="separate"/>
        </w:r>
        <w:r w:rsidR="005358C1">
          <w:rPr>
            <w:noProof/>
            <w:webHidden/>
          </w:rPr>
          <w:t>39</w:t>
        </w:r>
        <w:r w:rsidR="005358C1">
          <w:rPr>
            <w:noProof/>
            <w:webHidden/>
          </w:rPr>
          <w:fldChar w:fldCharType="end"/>
        </w:r>
      </w:hyperlink>
    </w:p>
    <w:p w14:paraId="257BFAEB" w14:textId="3F5A99FF"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94" w:history="1">
        <w:r w:rsidR="005358C1" w:rsidRPr="001A667E">
          <w:rPr>
            <w:rStyle w:val="Hyperlink"/>
            <w:noProof/>
          </w:rPr>
          <w:t>Bảng 3.22 Đặc tả Usecase sửa bài viết</w:t>
        </w:r>
        <w:r w:rsidR="005358C1">
          <w:rPr>
            <w:noProof/>
            <w:webHidden/>
          </w:rPr>
          <w:tab/>
        </w:r>
        <w:r w:rsidR="005358C1">
          <w:rPr>
            <w:noProof/>
            <w:webHidden/>
          </w:rPr>
          <w:fldChar w:fldCharType="begin"/>
        </w:r>
        <w:r w:rsidR="005358C1">
          <w:rPr>
            <w:noProof/>
            <w:webHidden/>
          </w:rPr>
          <w:instrText xml:space="preserve"> PAGEREF _Toc92638094 \h </w:instrText>
        </w:r>
        <w:r w:rsidR="005358C1">
          <w:rPr>
            <w:noProof/>
            <w:webHidden/>
          </w:rPr>
        </w:r>
        <w:r w:rsidR="005358C1">
          <w:rPr>
            <w:noProof/>
            <w:webHidden/>
          </w:rPr>
          <w:fldChar w:fldCharType="separate"/>
        </w:r>
        <w:r w:rsidR="005358C1">
          <w:rPr>
            <w:noProof/>
            <w:webHidden/>
          </w:rPr>
          <w:t>40</w:t>
        </w:r>
        <w:r w:rsidR="005358C1">
          <w:rPr>
            <w:noProof/>
            <w:webHidden/>
          </w:rPr>
          <w:fldChar w:fldCharType="end"/>
        </w:r>
      </w:hyperlink>
    </w:p>
    <w:p w14:paraId="2055C252" w14:textId="0BF91B98"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95" w:history="1">
        <w:r w:rsidR="005358C1" w:rsidRPr="001A667E">
          <w:rPr>
            <w:rStyle w:val="Hyperlink"/>
            <w:noProof/>
          </w:rPr>
          <w:t>Bảng 3.23 Đặc tả Usecase xóa bài viết</w:t>
        </w:r>
        <w:r w:rsidR="005358C1">
          <w:rPr>
            <w:noProof/>
            <w:webHidden/>
          </w:rPr>
          <w:tab/>
        </w:r>
        <w:r w:rsidR="005358C1">
          <w:rPr>
            <w:noProof/>
            <w:webHidden/>
          </w:rPr>
          <w:fldChar w:fldCharType="begin"/>
        </w:r>
        <w:r w:rsidR="005358C1">
          <w:rPr>
            <w:noProof/>
            <w:webHidden/>
          </w:rPr>
          <w:instrText xml:space="preserve"> PAGEREF _Toc92638095 \h </w:instrText>
        </w:r>
        <w:r w:rsidR="005358C1">
          <w:rPr>
            <w:noProof/>
            <w:webHidden/>
          </w:rPr>
        </w:r>
        <w:r w:rsidR="005358C1">
          <w:rPr>
            <w:noProof/>
            <w:webHidden/>
          </w:rPr>
          <w:fldChar w:fldCharType="separate"/>
        </w:r>
        <w:r w:rsidR="005358C1">
          <w:rPr>
            <w:noProof/>
            <w:webHidden/>
          </w:rPr>
          <w:t>41</w:t>
        </w:r>
        <w:r w:rsidR="005358C1">
          <w:rPr>
            <w:noProof/>
            <w:webHidden/>
          </w:rPr>
          <w:fldChar w:fldCharType="end"/>
        </w:r>
      </w:hyperlink>
    </w:p>
    <w:p w14:paraId="150C7911" w14:textId="0FA380B6"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96" w:history="1">
        <w:r w:rsidR="005358C1" w:rsidRPr="001A667E">
          <w:rPr>
            <w:rStyle w:val="Hyperlink"/>
            <w:noProof/>
          </w:rPr>
          <w:t>Bảng 3.24 Đặc tả Usecase chi tiết bài viết</w:t>
        </w:r>
        <w:r w:rsidR="005358C1">
          <w:rPr>
            <w:noProof/>
            <w:webHidden/>
          </w:rPr>
          <w:tab/>
        </w:r>
        <w:r w:rsidR="005358C1">
          <w:rPr>
            <w:noProof/>
            <w:webHidden/>
          </w:rPr>
          <w:fldChar w:fldCharType="begin"/>
        </w:r>
        <w:r w:rsidR="005358C1">
          <w:rPr>
            <w:noProof/>
            <w:webHidden/>
          </w:rPr>
          <w:instrText xml:space="preserve"> PAGEREF _Toc92638096 \h </w:instrText>
        </w:r>
        <w:r w:rsidR="005358C1">
          <w:rPr>
            <w:noProof/>
            <w:webHidden/>
          </w:rPr>
        </w:r>
        <w:r w:rsidR="005358C1">
          <w:rPr>
            <w:noProof/>
            <w:webHidden/>
          </w:rPr>
          <w:fldChar w:fldCharType="separate"/>
        </w:r>
        <w:r w:rsidR="005358C1">
          <w:rPr>
            <w:noProof/>
            <w:webHidden/>
          </w:rPr>
          <w:t>42</w:t>
        </w:r>
        <w:r w:rsidR="005358C1">
          <w:rPr>
            <w:noProof/>
            <w:webHidden/>
          </w:rPr>
          <w:fldChar w:fldCharType="end"/>
        </w:r>
      </w:hyperlink>
    </w:p>
    <w:p w14:paraId="1A8D3A46" w14:textId="38D3FD58"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97" w:history="1">
        <w:r w:rsidR="005358C1" w:rsidRPr="001A667E">
          <w:rPr>
            <w:rStyle w:val="Hyperlink"/>
            <w:noProof/>
          </w:rPr>
          <w:t>Bảng 3.25 Đặc tả Usecase quản lí đơn hàng</w:t>
        </w:r>
        <w:r w:rsidR="005358C1">
          <w:rPr>
            <w:noProof/>
            <w:webHidden/>
          </w:rPr>
          <w:tab/>
        </w:r>
        <w:r w:rsidR="005358C1">
          <w:rPr>
            <w:noProof/>
            <w:webHidden/>
          </w:rPr>
          <w:fldChar w:fldCharType="begin"/>
        </w:r>
        <w:r w:rsidR="005358C1">
          <w:rPr>
            <w:noProof/>
            <w:webHidden/>
          </w:rPr>
          <w:instrText xml:space="preserve"> PAGEREF _Toc92638097 \h </w:instrText>
        </w:r>
        <w:r w:rsidR="005358C1">
          <w:rPr>
            <w:noProof/>
            <w:webHidden/>
          </w:rPr>
        </w:r>
        <w:r w:rsidR="005358C1">
          <w:rPr>
            <w:noProof/>
            <w:webHidden/>
          </w:rPr>
          <w:fldChar w:fldCharType="separate"/>
        </w:r>
        <w:r w:rsidR="005358C1">
          <w:rPr>
            <w:noProof/>
            <w:webHidden/>
          </w:rPr>
          <w:t>43</w:t>
        </w:r>
        <w:r w:rsidR="005358C1">
          <w:rPr>
            <w:noProof/>
            <w:webHidden/>
          </w:rPr>
          <w:fldChar w:fldCharType="end"/>
        </w:r>
      </w:hyperlink>
    </w:p>
    <w:p w14:paraId="370152A4" w14:textId="3D8D6107"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98" w:history="1">
        <w:r w:rsidR="005358C1" w:rsidRPr="001A667E">
          <w:rPr>
            <w:rStyle w:val="Hyperlink"/>
            <w:noProof/>
          </w:rPr>
          <w:t>Bảng 3.26 Đặc tả Usecase Thay đổi trạng thái đơn hàng</w:t>
        </w:r>
        <w:r w:rsidR="005358C1">
          <w:rPr>
            <w:noProof/>
            <w:webHidden/>
          </w:rPr>
          <w:tab/>
        </w:r>
        <w:r w:rsidR="005358C1">
          <w:rPr>
            <w:noProof/>
            <w:webHidden/>
          </w:rPr>
          <w:fldChar w:fldCharType="begin"/>
        </w:r>
        <w:r w:rsidR="005358C1">
          <w:rPr>
            <w:noProof/>
            <w:webHidden/>
          </w:rPr>
          <w:instrText xml:space="preserve"> PAGEREF _Toc92638098 \h </w:instrText>
        </w:r>
        <w:r w:rsidR="005358C1">
          <w:rPr>
            <w:noProof/>
            <w:webHidden/>
          </w:rPr>
        </w:r>
        <w:r w:rsidR="005358C1">
          <w:rPr>
            <w:noProof/>
            <w:webHidden/>
          </w:rPr>
          <w:fldChar w:fldCharType="separate"/>
        </w:r>
        <w:r w:rsidR="005358C1">
          <w:rPr>
            <w:noProof/>
            <w:webHidden/>
          </w:rPr>
          <w:t>44</w:t>
        </w:r>
        <w:r w:rsidR="005358C1">
          <w:rPr>
            <w:noProof/>
            <w:webHidden/>
          </w:rPr>
          <w:fldChar w:fldCharType="end"/>
        </w:r>
      </w:hyperlink>
    </w:p>
    <w:p w14:paraId="48CC34CB" w14:textId="583792F3"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099" w:history="1">
        <w:r w:rsidR="005358C1" w:rsidRPr="001A667E">
          <w:rPr>
            <w:rStyle w:val="Hyperlink"/>
            <w:noProof/>
          </w:rPr>
          <w:t>Bảng 3.27 Đặc tả Usecase chi tiết đơn hàng</w:t>
        </w:r>
        <w:r w:rsidR="005358C1">
          <w:rPr>
            <w:noProof/>
            <w:webHidden/>
          </w:rPr>
          <w:tab/>
        </w:r>
        <w:r w:rsidR="005358C1">
          <w:rPr>
            <w:noProof/>
            <w:webHidden/>
          </w:rPr>
          <w:fldChar w:fldCharType="begin"/>
        </w:r>
        <w:r w:rsidR="005358C1">
          <w:rPr>
            <w:noProof/>
            <w:webHidden/>
          </w:rPr>
          <w:instrText xml:space="preserve"> PAGEREF _Toc92638099 \h </w:instrText>
        </w:r>
        <w:r w:rsidR="005358C1">
          <w:rPr>
            <w:noProof/>
            <w:webHidden/>
          </w:rPr>
        </w:r>
        <w:r w:rsidR="005358C1">
          <w:rPr>
            <w:noProof/>
            <w:webHidden/>
          </w:rPr>
          <w:fldChar w:fldCharType="separate"/>
        </w:r>
        <w:r w:rsidR="005358C1">
          <w:rPr>
            <w:noProof/>
            <w:webHidden/>
          </w:rPr>
          <w:t>46</w:t>
        </w:r>
        <w:r w:rsidR="005358C1">
          <w:rPr>
            <w:noProof/>
            <w:webHidden/>
          </w:rPr>
          <w:fldChar w:fldCharType="end"/>
        </w:r>
      </w:hyperlink>
    </w:p>
    <w:p w14:paraId="5D123A11" w14:textId="4484BAFE"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100" w:history="1">
        <w:r w:rsidR="005358C1" w:rsidRPr="001A667E">
          <w:rPr>
            <w:rStyle w:val="Hyperlink"/>
            <w:noProof/>
          </w:rPr>
          <w:t>Bảng 3.28 Đặc tả Usecase quản lí giỏ hàng</w:t>
        </w:r>
        <w:r w:rsidR="005358C1">
          <w:rPr>
            <w:noProof/>
            <w:webHidden/>
          </w:rPr>
          <w:tab/>
        </w:r>
        <w:r w:rsidR="005358C1">
          <w:rPr>
            <w:noProof/>
            <w:webHidden/>
          </w:rPr>
          <w:fldChar w:fldCharType="begin"/>
        </w:r>
        <w:r w:rsidR="005358C1">
          <w:rPr>
            <w:noProof/>
            <w:webHidden/>
          </w:rPr>
          <w:instrText xml:space="preserve"> PAGEREF _Toc92638100 \h </w:instrText>
        </w:r>
        <w:r w:rsidR="005358C1">
          <w:rPr>
            <w:noProof/>
            <w:webHidden/>
          </w:rPr>
        </w:r>
        <w:r w:rsidR="005358C1">
          <w:rPr>
            <w:noProof/>
            <w:webHidden/>
          </w:rPr>
          <w:fldChar w:fldCharType="separate"/>
        </w:r>
        <w:r w:rsidR="005358C1">
          <w:rPr>
            <w:noProof/>
            <w:webHidden/>
          </w:rPr>
          <w:t>47</w:t>
        </w:r>
        <w:r w:rsidR="005358C1">
          <w:rPr>
            <w:noProof/>
            <w:webHidden/>
          </w:rPr>
          <w:fldChar w:fldCharType="end"/>
        </w:r>
      </w:hyperlink>
    </w:p>
    <w:p w14:paraId="1F4A94B7" w14:textId="3B0F654F"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101" w:history="1">
        <w:r w:rsidR="005358C1" w:rsidRPr="001A667E">
          <w:rPr>
            <w:rStyle w:val="Hyperlink"/>
            <w:noProof/>
          </w:rPr>
          <w:t>Bảng 3.29 Đặc tả Usecase thêm sản phẩm vào giỏ hàng</w:t>
        </w:r>
        <w:r w:rsidR="005358C1">
          <w:rPr>
            <w:noProof/>
            <w:webHidden/>
          </w:rPr>
          <w:tab/>
        </w:r>
        <w:r w:rsidR="005358C1">
          <w:rPr>
            <w:noProof/>
            <w:webHidden/>
          </w:rPr>
          <w:fldChar w:fldCharType="begin"/>
        </w:r>
        <w:r w:rsidR="005358C1">
          <w:rPr>
            <w:noProof/>
            <w:webHidden/>
          </w:rPr>
          <w:instrText xml:space="preserve"> PAGEREF _Toc92638101 \h </w:instrText>
        </w:r>
        <w:r w:rsidR="005358C1">
          <w:rPr>
            <w:noProof/>
            <w:webHidden/>
          </w:rPr>
        </w:r>
        <w:r w:rsidR="005358C1">
          <w:rPr>
            <w:noProof/>
            <w:webHidden/>
          </w:rPr>
          <w:fldChar w:fldCharType="separate"/>
        </w:r>
        <w:r w:rsidR="005358C1">
          <w:rPr>
            <w:noProof/>
            <w:webHidden/>
          </w:rPr>
          <w:t>47</w:t>
        </w:r>
        <w:r w:rsidR="005358C1">
          <w:rPr>
            <w:noProof/>
            <w:webHidden/>
          </w:rPr>
          <w:fldChar w:fldCharType="end"/>
        </w:r>
      </w:hyperlink>
    </w:p>
    <w:p w14:paraId="0B37F199" w14:textId="5A1818A3"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102" w:history="1">
        <w:r w:rsidR="005358C1" w:rsidRPr="001A667E">
          <w:rPr>
            <w:rStyle w:val="Hyperlink"/>
            <w:noProof/>
          </w:rPr>
          <w:t>Bảng 3.30 Đặc tả Usecase xóa sản phẩm khỏi giỏ hàng</w:t>
        </w:r>
        <w:r w:rsidR="005358C1">
          <w:rPr>
            <w:noProof/>
            <w:webHidden/>
          </w:rPr>
          <w:tab/>
        </w:r>
        <w:r w:rsidR="005358C1">
          <w:rPr>
            <w:noProof/>
            <w:webHidden/>
          </w:rPr>
          <w:fldChar w:fldCharType="begin"/>
        </w:r>
        <w:r w:rsidR="005358C1">
          <w:rPr>
            <w:noProof/>
            <w:webHidden/>
          </w:rPr>
          <w:instrText xml:space="preserve"> PAGEREF _Toc92638102 \h </w:instrText>
        </w:r>
        <w:r w:rsidR="005358C1">
          <w:rPr>
            <w:noProof/>
            <w:webHidden/>
          </w:rPr>
        </w:r>
        <w:r w:rsidR="005358C1">
          <w:rPr>
            <w:noProof/>
            <w:webHidden/>
          </w:rPr>
          <w:fldChar w:fldCharType="separate"/>
        </w:r>
        <w:r w:rsidR="005358C1">
          <w:rPr>
            <w:noProof/>
            <w:webHidden/>
          </w:rPr>
          <w:t>48</w:t>
        </w:r>
        <w:r w:rsidR="005358C1">
          <w:rPr>
            <w:noProof/>
            <w:webHidden/>
          </w:rPr>
          <w:fldChar w:fldCharType="end"/>
        </w:r>
      </w:hyperlink>
    </w:p>
    <w:p w14:paraId="7C3C2823" w14:textId="35184114"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103" w:history="1">
        <w:r w:rsidR="005358C1" w:rsidRPr="001A667E">
          <w:rPr>
            <w:rStyle w:val="Hyperlink"/>
            <w:noProof/>
          </w:rPr>
          <w:t>Bảng 3.31 Đặc tả Usecase đặt hàng</w:t>
        </w:r>
        <w:r w:rsidR="005358C1">
          <w:rPr>
            <w:noProof/>
            <w:webHidden/>
          </w:rPr>
          <w:tab/>
        </w:r>
        <w:r w:rsidR="005358C1">
          <w:rPr>
            <w:noProof/>
            <w:webHidden/>
          </w:rPr>
          <w:fldChar w:fldCharType="begin"/>
        </w:r>
        <w:r w:rsidR="005358C1">
          <w:rPr>
            <w:noProof/>
            <w:webHidden/>
          </w:rPr>
          <w:instrText xml:space="preserve"> PAGEREF _Toc92638103 \h </w:instrText>
        </w:r>
        <w:r w:rsidR="005358C1">
          <w:rPr>
            <w:noProof/>
            <w:webHidden/>
          </w:rPr>
        </w:r>
        <w:r w:rsidR="005358C1">
          <w:rPr>
            <w:noProof/>
            <w:webHidden/>
          </w:rPr>
          <w:fldChar w:fldCharType="separate"/>
        </w:r>
        <w:r w:rsidR="005358C1">
          <w:rPr>
            <w:noProof/>
            <w:webHidden/>
          </w:rPr>
          <w:t>49</w:t>
        </w:r>
        <w:r w:rsidR="005358C1">
          <w:rPr>
            <w:noProof/>
            <w:webHidden/>
          </w:rPr>
          <w:fldChar w:fldCharType="end"/>
        </w:r>
      </w:hyperlink>
    </w:p>
    <w:p w14:paraId="2ADCB157" w14:textId="44A75A94" w:rsidR="005358C1" w:rsidRDefault="003A6D3C">
      <w:pPr>
        <w:pStyle w:val="TableofFigures"/>
        <w:tabs>
          <w:tab w:val="right" w:leader="dot" w:pos="9111"/>
        </w:tabs>
        <w:rPr>
          <w:rFonts w:asciiTheme="minorHAnsi" w:eastAsiaTheme="minorEastAsia" w:hAnsiTheme="minorHAnsi" w:cstheme="minorBidi"/>
          <w:noProof/>
          <w:sz w:val="22"/>
          <w:szCs w:val="22"/>
        </w:rPr>
      </w:pPr>
      <w:hyperlink w:anchor="_Toc92638104" w:history="1">
        <w:r w:rsidR="005358C1" w:rsidRPr="001A667E">
          <w:rPr>
            <w:rStyle w:val="Hyperlink"/>
            <w:noProof/>
          </w:rPr>
          <w:t>Bảng 3.32 Đặc tả Usecase lọc sản phẩm</w:t>
        </w:r>
        <w:r w:rsidR="005358C1">
          <w:rPr>
            <w:noProof/>
            <w:webHidden/>
          </w:rPr>
          <w:tab/>
        </w:r>
        <w:r w:rsidR="005358C1">
          <w:rPr>
            <w:noProof/>
            <w:webHidden/>
          </w:rPr>
          <w:fldChar w:fldCharType="begin"/>
        </w:r>
        <w:r w:rsidR="005358C1">
          <w:rPr>
            <w:noProof/>
            <w:webHidden/>
          </w:rPr>
          <w:instrText xml:space="preserve"> PAGEREF _Toc92638104 \h </w:instrText>
        </w:r>
        <w:r w:rsidR="005358C1">
          <w:rPr>
            <w:noProof/>
            <w:webHidden/>
          </w:rPr>
        </w:r>
        <w:r w:rsidR="005358C1">
          <w:rPr>
            <w:noProof/>
            <w:webHidden/>
          </w:rPr>
          <w:fldChar w:fldCharType="separate"/>
        </w:r>
        <w:r w:rsidR="005358C1">
          <w:rPr>
            <w:noProof/>
            <w:webHidden/>
          </w:rPr>
          <w:t>50</w:t>
        </w:r>
        <w:r w:rsidR="005358C1">
          <w:rPr>
            <w:noProof/>
            <w:webHidden/>
          </w:rPr>
          <w:fldChar w:fldCharType="end"/>
        </w:r>
      </w:hyperlink>
    </w:p>
    <w:p w14:paraId="5E667867" w14:textId="30EB97B0" w:rsidR="007D14C4" w:rsidRDefault="007D14C4" w:rsidP="007D14C4">
      <w:pPr>
        <w:rPr>
          <w:sz w:val="26"/>
          <w:szCs w:val="26"/>
        </w:rPr>
      </w:pPr>
      <w:r>
        <w:rPr>
          <w:sz w:val="26"/>
          <w:szCs w:val="26"/>
        </w:rPr>
        <w:fldChar w:fldCharType="end"/>
      </w:r>
    </w:p>
    <w:p w14:paraId="1AADFCEE" w14:textId="54C5EBF1" w:rsidR="007B1A23" w:rsidRDefault="007B1A23">
      <w:pPr>
        <w:spacing w:after="200" w:line="276" w:lineRule="auto"/>
        <w:rPr>
          <w:sz w:val="26"/>
          <w:szCs w:val="26"/>
        </w:rPr>
      </w:pPr>
      <w:r>
        <w:rPr>
          <w:sz w:val="26"/>
          <w:szCs w:val="26"/>
        </w:rPr>
        <w:br w:type="page"/>
      </w:r>
    </w:p>
    <w:p w14:paraId="025EE176" w14:textId="77777777" w:rsidR="00D03E56" w:rsidRDefault="007B1A23" w:rsidP="00D03E56">
      <w:pPr>
        <w:pStyle w:val="Chng"/>
      </w:pPr>
      <w:bookmarkStart w:id="6" w:name="_Toc92638204"/>
      <w:r w:rsidRPr="00880D36">
        <w:lastRenderedPageBreak/>
        <w:t>C</w:t>
      </w:r>
      <w:r w:rsidR="00CD13EC" w:rsidRPr="00880D36">
        <w:t>HƯƠNG 1</w:t>
      </w:r>
      <w:r w:rsidR="0064189C">
        <w:t xml:space="preserve"> – </w:t>
      </w:r>
      <w:r w:rsidR="000B4596">
        <w:t>GIỚI THIỆU ĐỀ TÀI</w:t>
      </w:r>
      <w:bookmarkEnd w:id="6"/>
    </w:p>
    <w:p w14:paraId="34DFB85E" w14:textId="7653BABE" w:rsidR="000B4596" w:rsidRDefault="00D03E56" w:rsidP="00D03E56">
      <w:pPr>
        <w:pStyle w:val="Tiumccp1"/>
      </w:pPr>
      <w:bookmarkStart w:id="7" w:name="_Toc92638205"/>
      <w:r>
        <w:t>1.1</w:t>
      </w:r>
      <w:r w:rsidR="00071C44">
        <w:t xml:space="preserve"> </w:t>
      </w:r>
      <w:r w:rsidR="00D3078E">
        <w:t>Lý do chọn đề tài</w:t>
      </w:r>
      <w:bookmarkEnd w:id="7"/>
    </w:p>
    <w:p w14:paraId="090F8188" w14:textId="20E8F7CD" w:rsidR="00D3078E" w:rsidRDefault="00D3078E" w:rsidP="00D3078E">
      <w:pPr>
        <w:pStyle w:val="Nidungvnbn"/>
      </w:pPr>
      <w:r>
        <w:t>Cùng với sự bùng nổ của Covid-19 đã và đang gây ảnh hưởng rất lớn đến cách hoạt động của các cửa hàng truyền thống. Để đáp ứng nhu cầu kinh doanh trong thời đại công nghệ số cũng như đáp ứng nhu cầu kinh doanh trong thời gian Covid-19 đang hạn chế việc kinh doanh theo kiểu truyền thống.</w:t>
      </w:r>
      <w:r w:rsidR="00D02521">
        <w:t xml:space="preserve"> Website bán quần áo thể thao được xây dựng nhằm hỗ trợ cả nhà cung cấp bán hàng và người dùng có thể tiết kiệm thời gian, công sức để có thể mua các sản phẩm của cửa hàng một cách nhanh chóng và an toàn nhất.</w:t>
      </w:r>
    </w:p>
    <w:p w14:paraId="0B97B5CF" w14:textId="4C92F839" w:rsidR="00D3078E" w:rsidRDefault="00071C44" w:rsidP="00071C44">
      <w:pPr>
        <w:pStyle w:val="Tiumccp1"/>
      </w:pPr>
      <w:bookmarkStart w:id="8" w:name="_Toc92638206"/>
      <w:r>
        <w:t xml:space="preserve">1.2 </w:t>
      </w:r>
      <w:r w:rsidR="00DB435F">
        <w:t>Các chức năng chính</w:t>
      </w:r>
      <w:bookmarkEnd w:id="8"/>
    </w:p>
    <w:p w14:paraId="6449C5AB" w14:textId="5200C58E" w:rsidR="00DB435F" w:rsidRDefault="00DB435F" w:rsidP="00DB435F">
      <w:pPr>
        <w:pStyle w:val="Nidungvnbn"/>
      </w:pPr>
      <w:r>
        <w:t>Hệ thống sẽ đảm bảo các chức năng cho cả nhà quản lí và khách hàng:</w:t>
      </w:r>
    </w:p>
    <w:p w14:paraId="02A7CBE8" w14:textId="301574BC" w:rsidR="00DB435F" w:rsidRDefault="00DB435F" w:rsidP="00DB435F">
      <w:pPr>
        <w:pStyle w:val="Nidungvnbn"/>
      </w:pPr>
      <w:r>
        <w:t>Đối với quản lí cửa hàng:</w:t>
      </w:r>
    </w:p>
    <w:p w14:paraId="422C1AB3" w14:textId="466CF92D" w:rsidR="00DB435F" w:rsidRDefault="00DB435F" w:rsidP="00DB435F">
      <w:pPr>
        <w:pStyle w:val="Nidungvnbn"/>
        <w:numPr>
          <w:ilvl w:val="0"/>
          <w:numId w:val="13"/>
        </w:numPr>
      </w:pPr>
      <w:r>
        <w:t>Quản lí các sản phẩm được bán: thêm, xóa, sửa, chi tiết, tìm kiếm, lọc sản phẩm theo danh mục, trạng thái,…</w:t>
      </w:r>
    </w:p>
    <w:p w14:paraId="29D30A50" w14:textId="75DD6585" w:rsidR="00DB435F" w:rsidRDefault="00DB435F" w:rsidP="00DB435F">
      <w:pPr>
        <w:pStyle w:val="Nidungvnbn"/>
        <w:numPr>
          <w:ilvl w:val="0"/>
          <w:numId w:val="13"/>
        </w:numPr>
      </w:pPr>
      <w:r>
        <w:t>Quản lí danh mục của sản phẩm: thêm, xóa, sửa, tìm kiếm</w:t>
      </w:r>
      <w:r w:rsidR="003C4A5E">
        <w:t>, chi tiết</w:t>
      </w:r>
      <w:r>
        <w:t>,… danh mục sản phẩm.</w:t>
      </w:r>
    </w:p>
    <w:p w14:paraId="31C31C94" w14:textId="6ACF93E1" w:rsidR="00DB435F" w:rsidRDefault="00DB435F" w:rsidP="00DB435F">
      <w:pPr>
        <w:pStyle w:val="Nidungvnbn"/>
        <w:numPr>
          <w:ilvl w:val="0"/>
          <w:numId w:val="13"/>
        </w:numPr>
      </w:pPr>
      <w:r>
        <w:t>Quản lí đơn hàng: tìm kiếm,</w:t>
      </w:r>
      <w:r w:rsidR="003C4A5E">
        <w:t xml:space="preserve"> chi tiết,</w:t>
      </w:r>
      <w:r>
        <w:t xml:space="preserve"> lọc đơn hàng theo trạng thái, thay đổi trạng thái đơn hàng.</w:t>
      </w:r>
    </w:p>
    <w:p w14:paraId="53229D55" w14:textId="40B74619" w:rsidR="00DB435F" w:rsidRDefault="00DB435F" w:rsidP="00DB435F">
      <w:pPr>
        <w:pStyle w:val="Nidungvnbn"/>
        <w:numPr>
          <w:ilvl w:val="0"/>
          <w:numId w:val="13"/>
        </w:numPr>
      </w:pPr>
      <w:r>
        <w:t>Quản lí tài khoản người dùng: tìm kiếm, phân quyền tài khoản người dùng.</w:t>
      </w:r>
    </w:p>
    <w:p w14:paraId="5209002D" w14:textId="43BFA84B" w:rsidR="003C4A5E" w:rsidRDefault="003C4A5E" w:rsidP="00DB435F">
      <w:pPr>
        <w:pStyle w:val="Nidungvnbn"/>
        <w:numPr>
          <w:ilvl w:val="0"/>
          <w:numId w:val="13"/>
        </w:numPr>
      </w:pPr>
      <w:r>
        <w:t>Quản lí các bài viết: thêm, xóa, sửa, chi tiết, tìm kiếm,… các bài viết.</w:t>
      </w:r>
    </w:p>
    <w:p w14:paraId="2AA80F21" w14:textId="54838E46" w:rsidR="003C4A5E" w:rsidRDefault="003C4A5E" w:rsidP="003C4A5E">
      <w:pPr>
        <w:pStyle w:val="Nidungvnbn"/>
        <w:ind w:left="720" w:firstLine="0"/>
      </w:pPr>
      <w:r>
        <w:t>Đối với khách hàng:</w:t>
      </w:r>
    </w:p>
    <w:p w14:paraId="55F5FE80" w14:textId="4F68FDD2" w:rsidR="003C4A5E" w:rsidRDefault="003C4A5E" w:rsidP="003C4A5E">
      <w:pPr>
        <w:pStyle w:val="Nidungvnbn"/>
        <w:numPr>
          <w:ilvl w:val="0"/>
          <w:numId w:val="13"/>
        </w:numPr>
      </w:pPr>
      <w:r>
        <w:t>Tìm kiếm sản phẩm</w:t>
      </w:r>
    </w:p>
    <w:p w14:paraId="09DE538F" w14:textId="5A419E2E" w:rsidR="003C4A5E" w:rsidRDefault="003C4A5E" w:rsidP="003C4A5E">
      <w:pPr>
        <w:pStyle w:val="Nidungvnbn"/>
        <w:numPr>
          <w:ilvl w:val="0"/>
          <w:numId w:val="13"/>
        </w:numPr>
      </w:pPr>
      <w:r>
        <w:t>Xem chi tiết sản phẩm và các sản phẩm liên quan</w:t>
      </w:r>
    </w:p>
    <w:p w14:paraId="225E1F75" w14:textId="2B4DCDE1" w:rsidR="003C4A5E" w:rsidRDefault="003C4A5E" w:rsidP="003C4A5E">
      <w:pPr>
        <w:pStyle w:val="Nidungvnbn"/>
        <w:numPr>
          <w:ilvl w:val="0"/>
          <w:numId w:val="13"/>
        </w:numPr>
      </w:pPr>
      <w:r>
        <w:t>Lọc sản phẩm theo giá, theo danh mục,…</w:t>
      </w:r>
    </w:p>
    <w:p w14:paraId="62DFEB08" w14:textId="2A29306F" w:rsidR="003C4A5E" w:rsidRDefault="003C4A5E" w:rsidP="003C4A5E">
      <w:pPr>
        <w:pStyle w:val="Nidungvnbn"/>
        <w:numPr>
          <w:ilvl w:val="0"/>
          <w:numId w:val="13"/>
        </w:numPr>
      </w:pPr>
      <w:r>
        <w:t>Thêm sản phẩm vào giỏ hàng</w:t>
      </w:r>
    </w:p>
    <w:p w14:paraId="0933E8DF" w14:textId="70BF497C" w:rsidR="003C4A5E" w:rsidRDefault="003C4A5E" w:rsidP="003C4A5E">
      <w:pPr>
        <w:pStyle w:val="Nidungvnbn"/>
        <w:numPr>
          <w:ilvl w:val="0"/>
          <w:numId w:val="13"/>
        </w:numPr>
      </w:pPr>
      <w:r>
        <w:t>Đặt hàng</w:t>
      </w:r>
    </w:p>
    <w:p w14:paraId="75731992" w14:textId="35B4C474" w:rsidR="003C4A5E" w:rsidRDefault="003C4A5E" w:rsidP="003C4A5E">
      <w:pPr>
        <w:pStyle w:val="Nidungvnbn"/>
        <w:numPr>
          <w:ilvl w:val="0"/>
          <w:numId w:val="13"/>
        </w:numPr>
      </w:pPr>
      <w:r>
        <w:t>Xem được danh sách và chi tiết các bài viết được đăng.</w:t>
      </w:r>
    </w:p>
    <w:p w14:paraId="72E15501" w14:textId="460EFE5E" w:rsidR="00071C44" w:rsidRDefault="00071C44" w:rsidP="00D02521">
      <w:pPr>
        <w:pStyle w:val="Tiumccp1"/>
      </w:pPr>
      <w:bookmarkStart w:id="9" w:name="_Toc92638207"/>
      <w:r>
        <w:lastRenderedPageBreak/>
        <w:t xml:space="preserve">1.3 </w:t>
      </w:r>
      <w:r w:rsidR="00D02521">
        <w:t>Các công cụ sử dụng</w:t>
      </w:r>
      <w:bookmarkEnd w:id="9"/>
    </w:p>
    <w:p w14:paraId="48412D85" w14:textId="20268F73" w:rsidR="00D02521" w:rsidRDefault="00D02521" w:rsidP="00D02521">
      <w:pPr>
        <w:pStyle w:val="Nidungvnbn"/>
      </w:pPr>
      <w:r>
        <w:t>Hệ thống được xây dựng dựa trên nền tảng ASP .Net Core MVC, được phát triển trên ngôn ngữ lập trình C#. Hệ thống sử dụng Microsoft Visual Studio 2019 làm phần mềm để phát triển và sử dụng SQLServer để quản lí cơ sở dữ liệu.</w:t>
      </w:r>
    </w:p>
    <w:p w14:paraId="0259ED92" w14:textId="267915CD" w:rsidR="00D02521" w:rsidRDefault="00D02521">
      <w:pPr>
        <w:spacing w:after="200" w:line="276" w:lineRule="auto"/>
        <w:rPr>
          <w:sz w:val="26"/>
          <w:szCs w:val="26"/>
        </w:rPr>
      </w:pPr>
      <w:r>
        <w:br w:type="page"/>
      </w:r>
    </w:p>
    <w:p w14:paraId="0E462288" w14:textId="3BFD58C6" w:rsidR="00D02521" w:rsidRDefault="00D02521" w:rsidP="00D02521">
      <w:pPr>
        <w:pStyle w:val="Chng"/>
      </w:pPr>
      <w:bookmarkStart w:id="10" w:name="_Toc92638208"/>
      <w:r>
        <w:lastRenderedPageBreak/>
        <w:t>CHƯƠNG 2 – CƠ SỞ LÝ THUYẾT</w:t>
      </w:r>
      <w:bookmarkEnd w:id="10"/>
    </w:p>
    <w:p w14:paraId="01437DC6" w14:textId="33222076" w:rsidR="002E6E4B" w:rsidRDefault="002E6E4B" w:rsidP="002E6E4B">
      <w:pPr>
        <w:pStyle w:val="Tiumccp1"/>
      </w:pPr>
      <w:bookmarkStart w:id="11" w:name="_Toc92638209"/>
      <w:r>
        <w:t>2.1 ASP .Net Core là gì?</w:t>
      </w:r>
      <w:bookmarkEnd w:id="11"/>
    </w:p>
    <w:p w14:paraId="3F44160D" w14:textId="7AF0D28A" w:rsidR="002E6E4B" w:rsidRDefault="002E6E4B" w:rsidP="002E6E4B">
      <w:pPr>
        <w:pStyle w:val="Nidungvnbn"/>
      </w:pPr>
      <w:r>
        <w:t>ASP .Net Co</w:t>
      </w:r>
      <w:r w:rsidR="006A0A35">
        <w:t>re là một web framework mã nguồn mở</w:t>
      </w:r>
      <w:r>
        <w:t xml:space="preserve"> được tối ưu hóa cho clound để phát triển các ứng dựng web chạy trên nhiều nền tảng như Window, Linux hay Mac. Hiện tại, nó bao gồm MVC framwork được kết hợp với các tính năng của MVC và Web API thành một web framework duy nhất.</w:t>
      </w:r>
    </w:p>
    <w:p w14:paraId="20D9C0EC" w14:textId="38D62DEC" w:rsidR="002E6E4B" w:rsidRDefault="002E6E4B" w:rsidP="002E6E4B">
      <w:pPr>
        <w:pStyle w:val="Nidungvnbn"/>
      </w:pPr>
      <w:r>
        <w:t>Các ứng dụng ASP .Net Core có thể chạy trên .Net Core hoặc trên .Net Framework hoàn chỉnh. ASP .Net Core được thiết kế để cung cấp một framework tối ưu cho các ứng dụng để triển khai tới cloud hoặc chạy on-permises. Nó bao gồm các mudular với các thành phần nhỏ, tạo điều kiện cho việc linh hoạt trong quá trình xây dựng các ứng dụng.</w:t>
      </w:r>
      <w:r w:rsidR="005033AC">
        <w:t xml:space="preserve"> Việc phát triển theo hướng mã nguồn mở là một thay đổi rất lớn cũng như là cách nắm bắt xu hướng phát triển lập trình hiện tại.</w:t>
      </w:r>
    </w:p>
    <w:p w14:paraId="2A994007" w14:textId="2D796B3E" w:rsidR="006A0A35" w:rsidRDefault="002E6E4B" w:rsidP="006A0A35">
      <w:pPr>
        <w:pStyle w:val="Nidungvnbn"/>
      </w:pPr>
      <w:r>
        <w:t xml:space="preserve">ASP .Net Core có nhiều ưu điểm về kiến trúc modular framework. Nó không còn dựa trên System.Web.dll mà dựa trên một tập hợp các yếu tố của Nuget packages. Điều này cho phép có thể tối ưu hóa ứng dụng chỉ với những packages cần thiết. </w:t>
      </w:r>
      <w:r w:rsidR="006A0A35">
        <w:t>Do việc thay đổi kiến trúc mudular framework giúp bảo mật chặt chẽ hơn, cài thiệt hiệu suất các giảm chi phí. Do được xây dựng trên .Net Core, hỗ trợ side-by-side app versioning, cho phép chạy voiws đa nền tảng. Cùng với các công cụ mới giúp đơn giản hóa việc phát triển web hiện đại, liên kết với các web stack như Web UI và API. Với các tag Helpers làm cho các Razor makup trở nên tự nhiên hơn so với HTML truyền thống. Đồng thời có khả năng host trên IIS hoặc self-host.</w:t>
      </w:r>
    </w:p>
    <w:p w14:paraId="2613ED56" w14:textId="40A4932F" w:rsidR="005033AC" w:rsidRDefault="005033AC" w:rsidP="005033AC">
      <w:pPr>
        <w:pStyle w:val="Tiumccp1"/>
      </w:pPr>
      <w:bookmarkStart w:id="12" w:name="_Toc92638210"/>
      <w:r>
        <w:t>2.2 Mô hình MVC</w:t>
      </w:r>
      <w:bookmarkEnd w:id="12"/>
    </w:p>
    <w:p w14:paraId="04AF5189" w14:textId="4F63CA6B" w:rsidR="005033AC" w:rsidRDefault="005033AC" w:rsidP="005033AC">
      <w:pPr>
        <w:pStyle w:val="Nidungvnbn"/>
      </w:pPr>
      <w:r>
        <w:t xml:space="preserve">Mô hình Model-View-Controller, hay gọi tắt là MVC, là một bộ khung thết kế phần mềm được xây dựng vào những năm 1970 khi mà giao diện đồ họa dành cho người dùng đang ở trong thời kì phát triển đầu tiên. Mục tiêu của MVC là chi ứng dụng ra thành ba phần. Model, là nơi lưu trữ dữ liệu và logic xử lí tác vụ. Trong một ứng dụng web thông thường, đây là phần như là cầu nối giữa hai thành phần View và Controller. View, </w:t>
      </w:r>
      <w:r>
        <w:lastRenderedPageBreak/>
        <w:t xml:space="preserve">là thành phần giao diện dành cho người sử dụng. Nơi mà người dùng có thể lấy được thông thi dữ liệu của MVC thông qua các thao tác truy vấn. </w:t>
      </w:r>
      <w:r w:rsidR="00F3636A">
        <w:t>Thông thường, với các web sử dụng MVC, View như một phần của hệ thống, nơi các thành phâng HTML được tạo ra. Bên cạnh đó, View cũng có chức năng ghi nhận hoạt động của người dùng để tương tác với Controller. Controller, bộ phận có nhiệm vụ xử lí các yêu cầu người dùng đưa đến thông qua View. Từ đó, Controller đưa ra dữ liệu phù hợp với người dùng. Bên cạnh đó, Controller còn có chức năng kết nối với Model đề có thể đảm bào việc truy suất thông tin.</w:t>
      </w:r>
    </w:p>
    <w:p w14:paraId="42595A97" w14:textId="699FCBE3" w:rsidR="00F3636A" w:rsidRDefault="00F3636A" w:rsidP="005033AC">
      <w:pPr>
        <w:pStyle w:val="Nidungvnbn"/>
      </w:pPr>
      <w:r>
        <w:t>Mô hình MVC thường được sử dụng cho các dự án lớn. Do đó, với các dự án nhỏ, mô hình MVC có thể gây cồng kềnh, tốn thời gian trong quá trình phát triển cũng như thời gian trung chuyển dữ liệu. Tuy nhiên MVC sẽ đem lại lợi ích rất lớn. Mô hình MVC không sử dụng viewstate nên khá tiết kiệm băng thông. Với MVC có thể dễ dàng kiểm tra, rà soát lỗi phần mềm trước khi tới tay người dùng, đảm bảo chất lượng và độ uy tín cao. MVC quy hoạch các class/function vào các thành phần riêng biệt làm cho quá trình phát triển, quản lí, vận hành, bảo trì diễn ra thuận lợi</w:t>
      </w:r>
      <w:r w:rsidR="000E4103">
        <w:t>, giúp kiểm soát luông hiệu quả hơn.</w:t>
      </w:r>
    </w:p>
    <w:p w14:paraId="325DB2F6" w14:textId="33C46031" w:rsidR="00720608" w:rsidRDefault="00720608">
      <w:pPr>
        <w:spacing w:after="200" w:line="276" w:lineRule="auto"/>
        <w:rPr>
          <w:sz w:val="26"/>
          <w:szCs w:val="26"/>
        </w:rPr>
      </w:pPr>
      <w:r>
        <w:br w:type="page"/>
      </w:r>
    </w:p>
    <w:p w14:paraId="0FAB18B0" w14:textId="111346E4" w:rsidR="00720608" w:rsidRDefault="00720608" w:rsidP="00720608">
      <w:pPr>
        <w:pStyle w:val="Chng"/>
      </w:pPr>
      <w:bookmarkStart w:id="13" w:name="_Toc92638211"/>
      <w:r>
        <w:lastRenderedPageBreak/>
        <w:t>CHƯƠNG 3 – PHÂN TÍCH THIẾT KẾ VÀ XÂY DỰNG HỆ THỐNG</w:t>
      </w:r>
      <w:bookmarkEnd w:id="13"/>
    </w:p>
    <w:p w14:paraId="2B935EAA" w14:textId="4B2B42E1" w:rsidR="00720608" w:rsidRDefault="00720608" w:rsidP="00720608">
      <w:pPr>
        <w:pStyle w:val="Tiumccp1"/>
      </w:pPr>
      <w:bookmarkStart w:id="14" w:name="_Toc92638212"/>
      <w:r>
        <w:t>3.1 Phân tích thiết kế</w:t>
      </w:r>
      <w:bookmarkEnd w:id="14"/>
    </w:p>
    <w:p w14:paraId="55B19A43" w14:textId="5DFCB275" w:rsidR="00720608" w:rsidRDefault="008F0F62" w:rsidP="00720608">
      <w:pPr>
        <w:pStyle w:val="Tiumccp2"/>
      </w:pPr>
      <w:bookmarkStart w:id="15" w:name="_Toc92638213"/>
      <w:r>
        <w:t>3.1.1</w:t>
      </w:r>
      <w:r w:rsidR="00720608">
        <w:t xml:space="preserve"> Đặc tả hệ thống</w:t>
      </w:r>
      <w:bookmarkEnd w:id="15"/>
    </w:p>
    <w:p w14:paraId="39B65ED9" w14:textId="0C40F3B2" w:rsidR="00720608" w:rsidRDefault="00720608" w:rsidP="00720608">
      <w:pPr>
        <w:pStyle w:val="Nidungvnbn"/>
      </w:pPr>
      <w:r>
        <w:t xml:space="preserve">Hệ thống website bán quần áo thể thao được thực hiện nhằm cung cấp cho hai đối tượng chính là khách hàng và quản lí cửa hàng. Về phía khách hàng, </w:t>
      </w:r>
      <w:r w:rsidR="00785D65">
        <w:t>có thể đăng kí để nhận được tài khoản phục vụ quá trình đặt hàng. Khách hàng có thể tìm kiếm,lọc, xem thông tin của sản phẩm, quản lí giỏ hàng cá nhân. Có thể tiến hàng đặt hàng với các mặt hàng có trong giỏ hàng và có thể xem các đơn hàng đã đặt. Ngoài ra khách hàng cũng có thể xem được các bài đăng, thông báo của cửa hàng. Đối với quản lí</w:t>
      </w:r>
      <w:r w:rsidR="008F0F62">
        <w:t xml:space="preserve"> cửa hàng</w:t>
      </w:r>
      <w:r w:rsidR="00785D65">
        <w:t>,</w:t>
      </w:r>
      <w:r w:rsidR="00856931">
        <w:t xml:space="preserve"> có thể quản lí các sản phẩm </w:t>
      </w:r>
      <w:r w:rsidR="008F0F62">
        <w:t>cảu cửa hàng, quản lí các danh mục của sản phẩm, quản lí tài khoản của người dùng, quản lí các đơn hàng mà khách hàng đã đặt, quản lí các bài viết được đăng trên hệ thống.</w:t>
      </w:r>
    </w:p>
    <w:p w14:paraId="32D1A5F1" w14:textId="5F4FF893" w:rsidR="008F0F62" w:rsidRDefault="008F0F62" w:rsidP="008F0F62">
      <w:pPr>
        <w:pStyle w:val="Tiumccp2"/>
      </w:pPr>
      <w:bookmarkStart w:id="16" w:name="_Toc92638214"/>
      <w:r>
        <w:t>3.1.2 Các tác nhân trong hệ thống</w:t>
      </w:r>
      <w:bookmarkEnd w:id="16"/>
    </w:p>
    <w:tbl>
      <w:tblPr>
        <w:tblStyle w:val="TableGrid"/>
        <w:tblW w:w="0" w:type="auto"/>
        <w:tblLook w:val="04A0" w:firstRow="1" w:lastRow="0" w:firstColumn="1" w:lastColumn="0" w:noHBand="0" w:noVBand="1"/>
      </w:tblPr>
      <w:tblGrid>
        <w:gridCol w:w="3037"/>
        <w:gridCol w:w="3037"/>
        <w:gridCol w:w="3037"/>
      </w:tblGrid>
      <w:tr w:rsidR="008F0F62" w14:paraId="6D2F494C" w14:textId="77777777" w:rsidTr="008F0F62">
        <w:tc>
          <w:tcPr>
            <w:tcW w:w="3037" w:type="dxa"/>
          </w:tcPr>
          <w:p w14:paraId="44FEB55C" w14:textId="301C7CBF" w:rsidR="008F0F62" w:rsidRPr="008F0F62" w:rsidRDefault="008F0F62" w:rsidP="008F0F62">
            <w:pPr>
              <w:pStyle w:val="Nidungvnbn"/>
              <w:ind w:firstLine="0"/>
              <w:jc w:val="center"/>
              <w:rPr>
                <w:b/>
              </w:rPr>
            </w:pPr>
            <w:r w:rsidRPr="008F0F62">
              <w:rPr>
                <w:b/>
              </w:rPr>
              <w:t>ID</w:t>
            </w:r>
          </w:p>
        </w:tc>
        <w:tc>
          <w:tcPr>
            <w:tcW w:w="3037" w:type="dxa"/>
          </w:tcPr>
          <w:p w14:paraId="7A807591" w14:textId="17BEBCED" w:rsidR="008F0F62" w:rsidRPr="008F0F62" w:rsidRDefault="008F0F62" w:rsidP="008F0F62">
            <w:pPr>
              <w:pStyle w:val="Nidungvnbn"/>
              <w:ind w:firstLine="0"/>
              <w:jc w:val="center"/>
              <w:rPr>
                <w:b/>
              </w:rPr>
            </w:pPr>
            <w:r w:rsidRPr="008F0F62">
              <w:rPr>
                <w:b/>
              </w:rPr>
              <w:t>Tác nhân</w:t>
            </w:r>
          </w:p>
        </w:tc>
        <w:tc>
          <w:tcPr>
            <w:tcW w:w="3037" w:type="dxa"/>
          </w:tcPr>
          <w:p w14:paraId="2D2B3224" w14:textId="63150FE2" w:rsidR="008F0F62" w:rsidRPr="008F0F62" w:rsidRDefault="008F0F62" w:rsidP="008F0F62">
            <w:pPr>
              <w:pStyle w:val="Nidungvnbn"/>
              <w:ind w:firstLine="0"/>
              <w:jc w:val="center"/>
              <w:rPr>
                <w:b/>
              </w:rPr>
            </w:pPr>
            <w:r w:rsidRPr="008F0F62">
              <w:rPr>
                <w:b/>
              </w:rPr>
              <w:t>Mô tả</w:t>
            </w:r>
          </w:p>
        </w:tc>
      </w:tr>
      <w:tr w:rsidR="008F0F62" w14:paraId="04FC7DD7" w14:textId="77777777" w:rsidTr="008F0F62">
        <w:tc>
          <w:tcPr>
            <w:tcW w:w="3037" w:type="dxa"/>
          </w:tcPr>
          <w:p w14:paraId="4A1BC79E" w14:textId="20B73789" w:rsidR="008F0F62" w:rsidRDefault="008F0F62" w:rsidP="008F0F62">
            <w:pPr>
              <w:pStyle w:val="Nidungvnbn"/>
              <w:ind w:firstLine="0"/>
            </w:pPr>
            <w:r>
              <w:t>QL</w:t>
            </w:r>
          </w:p>
        </w:tc>
        <w:tc>
          <w:tcPr>
            <w:tcW w:w="3037" w:type="dxa"/>
          </w:tcPr>
          <w:p w14:paraId="26C5DE87" w14:textId="28080AA0" w:rsidR="008F0F62" w:rsidRDefault="008F0F62" w:rsidP="008F0F62">
            <w:pPr>
              <w:pStyle w:val="Nidungvnbn"/>
              <w:ind w:firstLine="0"/>
            </w:pPr>
            <w:r>
              <w:t>Quản lí</w:t>
            </w:r>
          </w:p>
        </w:tc>
        <w:tc>
          <w:tcPr>
            <w:tcW w:w="3037" w:type="dxa"/>
          </w:tcPr>
          <w:p w14:paraId="01F47E14" w14:textId="77777777" w:rsidR="008F0F62" w:rsidRDefault="008F0F62" w:rsidP="008F0F62">
            <w:pPr>
              <w:pStyle w:val="Nidungvnbn"/>
              <w:ind w:firstLine="0"/>
            </w:pPr>
            <w:r>
              <w:t>-Có quyền cao nhất trong hệ thống</w:t>
            </w:r>
          </w:p>
          <w:p w14:paraId="0FF6AAA0" w14:textId="0C5B5E95" w:rsidR="008F0F62" w:rsidRDefault="008F0F62" w:rsidP="008F0F62">
            <w:pPr>
              <w:pStyle w:val="Nidungvnbn"/>
              <w:ind w:firstLine="0"/>
            </w:pPr>
            <w:r>
              <w:t>-Thực hiện được tất cả các chức năng cao nhất như quản lí sản phẩm, đơn hàng, người dùng, phân quyền,…</w:t>
            </w:r>
          </w:p>
        </w:tc>
      </w:tr>
      <w:tr w:rsidR="008F0F62" w14:paraId="2E4D3D81" w14:textId="77777777" w:rsidTr="008F0F62">
        <w:tc>
          <w:tcPr>
            <w:tcW w:w="3037" w:type="dxa"/>
          </w:tcPr>
          <w:p w14:paraId="00AA3E6D" w14:textId="291930F6" w:rsidR="008F0F62" w:rsidRDefault="008F0F62" w:rsidP="008F0F62">
            <w:pPr>
              <w:pStyle w:val="Nidungvnbn"/>
              <w:ind w:firstLine="0"/>
            </w:pPr>
            <w:r>
              <w:t>KH</w:t>
            </w:r>
          </w:p>
        </w:tc>
        <w:tc>
          <w:tcPr>
            <w:tcW w:w="3037" w:type="dxa"/>
          </w:tcPr>
          <w:p w14:paraId="1E297BBF" w14:textId="6276BF59" w:rsidR="008F0F62" w:rsidRDefault="008F0F62" w:rsidP="008F0F62">
            <w:pPr>
              <w:pStyle w:val="Nidungvnbn"/>
              <w:ind w:firstLine="0"/>
            </w:pPr>
            <w:r>
              <w:t>Khách hàng</w:t>
            </w:r>
          </w:p>
        </w:tc>
        <w:tc>
          <w:tcPr>
            <w:tcW w:w="3037" w:type="dxa"/>
          </w:tcPr>
          <w:p w14:paraId="150C238C" w14:textId="77777777" w:rsidR="008F0F62" w:rsidRDefault="008F0F62" w:rsidP="008F0F62">
            <w:pPr>
              <w:pStyle w:val="Nidungvnbn"/>
              <w:ind w:firstLine="0"/>
            </w:pPr>
            <w:r>
              <w:t>-Là người dùng quan trọng của hệ thống</w:t>
            </w:r>
          </w:p>
          <w:p w14:paraId="387CFEF1" w14:textId="3F8F8AF6" w:rsidR="008F0F62" w:rsidRDefault="008F0F62" w:rsidP="00422B8E">
            <w:pPr>
              <w:pStyle w:val="Nidungvnbn"/>
              <w:keepNext/>
              <w:ind w:firstLine="0"/>
            </w:pPr>
            <w:r>
              <w:t xml:space="preserve">-Thực hiện các thao tác liên quan đến việc mua hàng, </w:t>
            </w:r>
            <w:r>
              <w:lastRenderedPageBreak/>
              <w:t>đơn hàng cá nhân, đăng nhập, đăng kí,…</w:t>
            </w:r>
          </w:p>
        </w:tc>
      </w:tr>
    </w:tbl>
    <w:p w14:paraId="5AF3FA6F" w14:textId="7C0A4282" w:rsidR="00422B8E" w:rsidRDefault="00422B8E">
      <w:pPr>
        <w:pStyle w:val="Caption"/>
      </w:pPr>
      <w:bookmarkStart w:id="17" w:name="_Toc92638073"/>
      <w:r>
        <w:lastRenderedPageBreak/>
        <w:t>Bảng 3.</w:t>
      </w:r>
      <w:fldSimple w:instr=" SEQ Bảng_3. \* ARABIC ">
        <w:r w:rsidR="00F27472">
          <w:rPr>
            <w:noProof/>
          </w:rPr>
          <w:t>1</w:t>
        </w:r>
      </w:fldSimple>
      <w:r>
        <w:t xml:space="preserve"> Các tác nhân trong hệ thống</w:t>
      </w:r>
      <w:bookmarkEnd w:id="17"/>
    </w:p>
    <w:p w14:paraId="19FFFB58" w14:textId="19CFA857" w:rsidR="008F0F62" w:rsidRDefault="008F0F62" w:rsidP="008F0F62">
      <w:pPr>
        <w:pStyle w:val="Tiumccp1"/>
      </w:pPr>
      <w:bookmarkStart w:id="18" w:name="_Toc92638215"/>
      <w:r>
        <w:t>3.2 Usecase hệ thống</w:t>
      </w:r>
      <w:bookmarkEnd w:id="18"/>
    </w:p>
    <w:p w14:paraId="4E79C169" w14:textId="1E69FC41" w:rsidR="008F0F62" w:rsidRDefault="008F0F62" w:rsidP="008F0F62">
      <w:pPr>
        <w:pStyle w:val="Tiumccp2"/>
      </w:pPr>
      <w:bookmarkStart w:id="19" w:name="_Toc92638216"/>
      <w:r>
        <w:t>3.2.1 Sơ đồ Usecase của hệ thống</w:t>
      </w:r>
      <w:bookmarkEnd w:id="19"/>
    </w:p>
    <w:p w14:paraId="5B5204FF" w14:textId="77777777" w:rsidR="00422B8E" w:rsidRDefault="00401183" w:rsidP="00422B8E">
      <w:pPr>
        <w:pStyle w:val="Caption"/>
        <w:keepNext/>
      </w:pPr>
      <w:r>
        <w:rPr>
          <w:noProof/>
        </w:rPr>
        <w:drawing>
          <wp:inline distT="0" distB="0" distL="0" distR="0" wp14:anchorId="62E35037" wp14:editId="19A54D36">
            <wp:extent cx="4381500" cy="54253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png"/>
                    <pic:cNvPicPr/>
                  </pic:nvPicPr>
                  <pic:blipFill>
                    <a:blip r:embed="rId12">
                      <a:extLst>
                        <a:ext uri="{28A0092B-C50C-407E-A947-70E740481C1C}">
                          <a14:useLocalDpi xmlns:a14="http://schemas.microsoft.com/office/drawing/2010/main" val="0"/>
                        </a:ext>
                      </a:extLst>
                    </a:blip>
                    <a:stretch>
                      <a:fillRect/>
                    </a:stretch>
                  </pic:blipFill>
                  <pic:spPr>
                    <a:xfrm>
                      <a:off x="0" y="0"/>
                      <a:ext cx="4392843" cy="5439400"/>
                    </a:xfrm>
                    <a:prstGeom prst="rect">
                      <a:avLst/>
                    </a:prstGeom>
                  </pic:spPr>
                </pic:pic>
              </a:graphicData>
            </a:graphic>
          </wp:inline>
        </w:drawing>
      </w:r>
    </w:p>
    <w:p w14:paraId="62FF125E" w14:textId="70DC5930" w:rsidR="00401183" w:rsidRDefault="00422B8E" w:rsidP="00422B8E">
      <w:pPr>
        <w:pStyle w:val="Caption"/>
      </w:pPr>
      <w:bookmarkStart w:id="20" w:name="_Toc92638014"/>
      <w:r>
        <w:t>Hình 3.</w:t>
      </w:r>
      <w:fldSimple w:instr=" SEQ Hình_3. \* ARABIC ">
        <w:r w:rsidR="00077329">
          <w:rPr>
            <w:noProof/>
          </w:rPr>
          <w:t>1</w:t>
        </w:r>
      </w:fldSimple>
      <w:r>
        <w:t xml:space="preserve"> Sơ đồ Usecase tổng quát</w:t>
      </w:r>
      <w:bookmarkEnd w:id="20"/>
    </w:p>
    <w:p w14:paraId="60E6F104" w14:textId="77777777" w:rsidR="00422B8E" w:rsidRDefault="00422B8E">
      <w:pPr>
        <w:spacing w:after="200" w:line="276" w:lineRule="auto"/>
        <w:rPr>
          <w:b/>
          <w:i/>
          <w:sz w:val="28"/>
          <w:szCs w:val="26"/>
        </w:rPr>
      </w:pPr>
      <w:r>
        <w:br w:type="page"/>
      </w:r>
    </w:p>
    <w:p w14:paraId="6126F375" w14:textId="2CF57DC6" w:rsidR="00401183" w:rsidRDefault="00401183" w:rsidP="00401183">
      <w:pPr>
        <w:pStyle w:val="Tiumccp2"/>
      </w:pPr>
      <w:bookmarkStart w:id="21" w:name="_Toc92638217"/>
      <w:r>
        <w:lastRenderedPageBreak/>
        <w:t>3.2.2 Các Usecase trong hệ thống</w:t>
      </w:r>
      <w:bookmarkEnd w:id="21"/>
    </w:p>
    <w:tbl>
      <w:tblPr>
        <w:tblStyle w:val="TableGrid"/>
        <w:tblW w:w="0" w:type="auto"/>
        <w:tblLook w:val="04A0" w:firstRow="1" w:lastRow="0" w:firstColumn="1" w:lastColumn="0" w:noHBand="0" w:noVBand="1"/>
      </w:tblPr>
      <w:tblGrid>
        <w:gridCol w:w="1705"/>
        <w:gridCol w:w="7406"/>
      </w:tblGrid>
      <w:tr w:rsidR="0097474C" w14:paraId="56C96548" w14:textId="77777777" w:rsidTr="0097474C">
        <w:tc>
          <w:tcPr>
            <w:tcW w:w="1705" w:type="dxa"/>
          </w:tcPr>
          <w:p w14:paraId="0D8FEDEB" w14:textId="677F57C2" w:rsidR="0097474C" w:rsidRPr="00422B8E" w:rsidRDefault="0097474C" w:rsidP="00422B8E">
            <w:pPr>
              <w:pStyle w:val="Nidungvnbn"/>
              <w:ind w:firstLine="0"/>
              <w:jc w:val="center"/>
              <w:rPr>
                <w:b/>
              </w:rPr>
            </w:pPr>
            <w:r w:rsidRPr="00422B8E">
              <w:rPr>
                <w:b/>
              </w:rPr>
              <w:t>ID</w:t>
            </w:r>
          </w:p>
        </w:tc>
        <w:tc>
          <w:tcPr>
            <w:tcW w:w="7406" w:type="dxa"/>
          </w:tcPr>
          <w:p w14:paraId="65A71B26" w14:textId="38D512D7" w:rsidR="0097474C" w:rsidRPr="00422B8E" w:rsidRDefault="0097474C" w:rsidP="00422B8E">
            <w:pPr>
              <w:pStyle w:val="Nidungvnbn"/>
              <w:ind w:firstLine="0"/>
              <w:jc w:val="center"/>
              <w:rPr>
                <w:b/>
              </w:rPr>
            </w:pPr>
            <w:r w:rsidRPr="00422B8E">
              <w:rPr>
                <w:b/>
              </w:rPr>
              <w:t>Usecase</w:t>
            </w:r>
          </w:p>
        </w:tc>
      </w:tr>
      <w:tr w:rsidR="0097474C" w14:paraId="182254DB" w14:textId="77777777" w:rsidTr="0097474C">
        <w:tc>
          <w:tcPr>
            <w:tcW w:w="1705" w:type="dxa"/>
          </w:tcPr>
          <w:p w14:paraId="56D6A9B2" w14:textId="6E3E9DAF" w:rsidR="0097474C" w:rsidRDefault="0097474C" w:rsidP="0097474C">
            <w:pPr>
              <w:pStyle w:val="Nidungvnbn"/>
              <w:ind w:firstLine="0"/>
            </w:pPr>
            <w:r>
              <w:t>UC1</w:t>
            </w:r>
          </w:p>
        </w:tc>
        <w:tc>
          <w:tcPr>
            <w:tcW w:w="7406" w:type="dxa"/>
          </w:tcPr>
          <w:p w14:paraId="0438F52C" w14:textId="04995888" w:rsidR="0097474C" w:rsidRDefault="0097474C" w:rsidP="0097474C">
            <w:pPr>
              <w:pStyle w:val="Nidungvnbn"/>
              <w:ind w:firstLine="0"/>
            </w:pPr>
            <w:r>
              <w:t>Đăng nhập</w:t>
            </w:r>
          </w:p>
        </w:tc>
      </w:tr>
      <w:tr w:rsidR="0097474C" w14:paraId="0797516F" w14:textId="77777777" w:rsidTr="0097474C">
        <w:tc>
          <w:tcPr>
            <w:tcW w:w="1705" w:type="dxa"/>
          </w:tcPr>
          <w:p w14:paraId="53747C8C" w14:textId="2D78ADCF" w:rsidR="0097474C" w:rsidRDefault="0097474C" w:rsidP="0097474C">
            <w:pPr>
              <w:pStyle w:val="Nidungvnbn"/>
              <w:ind w:firstLine="0"/>
            </w:pPr>
            <w:r>
              <w:t>UC2</w:t>
            </w:r>
          </w:p>
        </w:tc>
        <w:tc>
          <w:tcPr>
            <w:tcW w:w="7406" w:type="dxa"/>
          </w:tcPr>
          <w:p w14:paraId="36DAEBDD" w14:textId="46A76D14" w:rsidR="0097474C" w:rsidRDefault="0097474C" w:rsidP="0097474C">
            <w:pPr>
              <w:pStyle w:val="Nidungvnbn"/>
              <w:ind w:firstLine="0"/>
            </w:pPr>
            <w:r>
              <w:t>Đăng kí</w:t>
            </w:r>
          </w:p>
        </w:tc>
      </w:tr>
      <w:tr w:rsidR="0097474C" w14:paraId="421D7CBD" w14:textId="77777777" w:rsidTr="0097474C">
        <w:tc>
          <w:tcPr>
            <w:tcW w:w="1705" w:type="dxa"/>
          </w:tcPr>
          <w:p w14:paraId="3251EB1B" w14:textId="2495A3AD" w:rsidR="0097474C" w:rsidRDefault="0097474C" w:rsidP="0097474C">
            <w:pPr>
              <w:pStyle w:val="Nidungvnbn"/>
              <w:ind w:firstLine="0"/>
            </w:pPr>
            <w:r>
              <w:t>UC3</w:t>
            </w:r>
          </w:p>
        </w:tc>
        <w:tc>
          <w:tcPr>
            <w:tcW w:w="7406" w:type="dxa"/>
          </w:tcPr>
          <w:p w14:paraId="0BB53777" w14:textId="4EFAD8AF" w:rsidR="0097474C" w:rsidRDefault="0097474C" w:rsidP="0097474C">
            <w:pPr>
              <w:pStyle w:val="Nidungvnbn"/>
              <w:ind w:firstLine="0"/>
            </w:pPr>
            <w:r>
              <w:t>Đăng xuất</w:t>
            </w:r>
          </w:p>
        </w:tc>
      </w:tr>
      <w:tr w:rsidR="0097474C" w14:paraId="442463B7" w14:textId="77777777" w:rsidTr="0097474C">
        <w:tc>
          <w:tcPr>
            <w:tcW w:w="1705" w:type="dxa"/>
          </w:tcPr>
          <w:p w14:paraId="4B038D78" w14:textId="2009AFC6" w:rsidR="0097474C" w:rsidRDefault="0097474C" w:rsidP="0097474C">
            <w:pPr>
              <w:pStyle w:val="Nidungvnbn"/>
              <w:ind w:firstLine="0"/>
            </w:pPr>
            <w:r>
              <w:t>UC4</w:t>
            </w:r>
          </w:p>
        </w:tc>
        <w:tc>
          <w:tcPr>
            <w:tcW w:w="7406" w:type="dxa"/>
          </w:tcPr>
          <w:p w14:paraId="6257249C" w14:textId="5DF69FE1" w:rsidR="0097474C" w:rsidRDefault="0097474C" w:rsidP="0097474C">
            <w:pPr>
              <w:pStyle w:val="Nidungvnbn"/>
              <w:ind w:firstLine="0"/>
            </w:pPr>
            <w:r>
              <w:t>Quản lí sản phẩm</w:t>
            </w:r>
          </w:p>
        </w:tc>
      </w:tr>
      <w:tr w:rsidR="0097474C" w14:paraId="00D4949D" w14:textId="77777777" w:rsidTr="0097474C">
        <w:tc>
          <w:tcPr>
            <w:tcW w:w="1705" w:type="dxa"/>
          </w:tcPr>
          <w:p w14:paraId="0475C191" w14:textId="49175468" w:rsidR="0097474C" w:rsidRDefault="0097474C" w:rsidP="0097474C">
            <w:pPr>
              <w:pStyle w:val="Nidungvnbn"/>
              <w:ind w:firstLine="0"/>
            </w:pPr>
            <w:r>
              <w:t>UC5</w:t>
            </w:r>
          </w:p>
        </w:tc>
        <w:tc>
          <w:tcPr>
            <w:tcW w:w="7406" w:type="dxa"/>
          </w:tcPr>
          <w:p w14:paraId="348F8456" w14:textId="6759BEC8" w:rsidR="0097474C" w:rsidRDefault="00422B8E" w:rsidP="0097474C">
            <w:pPr>
              <w:pStyle w:val="Nidungvnbn"/>
              <w:ind w:firstLine="0"/>
            </w:pPr>
            <w:r>
              <w:t>Thêm sản phẩm</w:t>
            </w:r>
          </w:p>
        </w:tc>
      </w:tr>
      <w:tr w:rsidR="00422B8E" w14:paraId="6A6F2625" w14:textId="77777777" w:rsidTr="0097474C">
        <w:tc>
          <w:tcPr>
            <w:tcW w:w="1705" w:type="dxa"/>
          </w:tcPr>
          <w:p w14:paraId="0526322F" w14:textId="143F10DA" w:rsidR="00422B8E" w:rsidRDefault="00422B8E" w:rsidP="0097474C">
            <w:pPr>
              <w:pStyle w:val="Nidungvnbn"/>
              <w:ind w:firstLine="0"/>
            </w:pPr>
            <w:r>
              <w:t>UC6</w:t>
            </w:r>
          </w:p>
        </w:tc>
        <w:tc>
          <w:tcPr>
            <w:tcW w:w="7406" w:type="dxa"/>
          </w:tcPr>
          <w:p w14:paraId="255FE208" w14:textId="5F6FF67A" w:rsidR="00422B8E" w:rsidRDefault="00422B8E" w:rsidP="0097474C">
            <w:pPr>
              <w:pStyle w:val="Nidungvnbn"/>
              <w:ind w:firstLine="0"/>
            </w:pPr>
            <w:r>
              <w:t>Sửa sản phẩm</w:t>
            </w:r>
          </w:p>
        </w:tc>
      </w:tr>
      <w:tr w:rsidR="00422B8E" w14:paraId="6ED71D69" w14:textId="77777777" w:rsidTr="0097474C">
        <w:tc>
          <w:tcPr>
            <w:tcW w:w="1705" w:type="dxa"/>
          </w:tcPr>
          <w:p w14:paraId="2F163283" w14:textId="0E4B992F" w:rsidR="00422B8E" w:rsidRDefault="00422B8E" w:rsidP="0097474C">
            <w:pPr>
              <w:pStyle w:val="Nidungvnbn"/>
              <w:ind w:firstLine="0"/>
            </w:pPr>
            <w:r>
              <w:t>UC7</w:t>
            </w:r>
          </w:p>
        </w:tc>
        <w:tc>
          <w:tcPr>
            <w:tcW w:w="7406" w:type="dxa"/>
          </w:tcPr>
          <w:p w14:paraId="019C939A" w14:textId="12670708" w:rsidR="00422B8E" w:rsidRDefault="00422B8E" w:rsidP="0097474C">
            <w:pPr>
              <w:pStyle w:val="Nidungvnbn"/>
              <w:ind w:firstLine="0"/>
            </w:pPr>
            <w:r>
              <w:t>Xóa sản phẩm</w:t>
            </w:r>
          </w:p>
        </w:tc>
      </w:tr>
      <w:tr w:rsidR="00422B8E" w14:paraId="32562962" w14:textId="77777777" w:rsidTr="0097474C">
        <w:tc>
          <w:tcPr>
            <w:tcW w:w="1705" w:type="dxa"/>
          </w:tcPr>
          <w:p w14:paraId="33313FD6" w14:textId="7B7C9B98" w:rsidR="00422B8E" w:rsidRDefault="00422B8E" w:rsidP="0097474C">
            <w:pPr>
              <w:pStyle w:val="Nidungvnbn"/>
              <w:ind w:firstLine="0"/>
            </w:pPr>
            <w:r>
              <w:t>UC8</w:t>
            </w:r>
          </w:p>
        </w:tc>
        <w:tc>
          <w:tcPr>
            <w:tcW w:w="7406" w:type="dxa"/>
          </w:tcPr>
          <w:p w14:paraId="036AC6B8" w14:textId="51935479" w:rsidR="00422B8E" w:rsidRDefault="00422B8E" w:rsidP="0097474C">
            <w:pPr>
              <w:pStyle w:val="Nidungvnbn"/>
              <w:ind w:firstLine="0"/>
            </w:pPr>
            <w:r>
              <w:t>Chi tiết sản phẩm</w:t>
            </w:r>
          </w:p>
        </w:tc>
      </w:tr>
      <w:tr w:rsidR="00422B8E" w14:paraId="5CBC8B8B" w14:textId="77777777" w:rsidTr="0097474C">
        <w:tc>
          <w:tcPr>
            <w:tcW w:w="1705" w:type="dxa"/>
          </w:tcPr>
          <w:p w14:paraId="19ADBC26" w14:textId="62F670DB" w:rsidR="00422B8E" w:rsidRDefault="00422B8E" w:rsidP="0097474C">
            <w:pPr>
              <w:pStyle w:val="Nidungvnbn"/>
              <w:ind w:firstLine="0"/>
            </w:pPr>
            <w:r>
              <w:t>UC9</w:t>
            </w:r>
          </w:p>
        </w:tc>
        <w:tc>
          <w:tcPr>
            <w:tcW w:w="7406" w:type="dxa"/>
          </w:tcPr>
          <w:p w14:paraId="3917AFB5" w14:textId="2CF8F5EA" w:rsidR="00422B8E" w:rsidRDefault="00422B8E" w:rsidP="0097474C">
            <w:pPr>
              <w:pStyle w:val="Nidungvnbn"/>
              <w:ind w:firstLine="0"/>
            </w:pPr>
            <w:r>
              <w:t>Quản lí danh mục sản phẩm</w:t>
            </w:r>
          </w:p>
        </w:tc>
      </w:tr>
      <w:tr w:rsidR="00422B8E" w14:paraId="2337E26D" w14:textId="77777777" w:rsidTr="0097474C">
        <w:tc>
          <w:tcPr>
            <w:tcW w:w="1705" w:type="dxa"/>
          </w:tcPr>
          <w:p w14:paraId="0179DBD6" w14:textId="5127C4B2" w:rsidR="00422B8E" w:rsidRDefault="00422B8E" w:rsidP="0097474C">
            <w:pPr>
              <w:pStyle w:val="Nidungvnbn"/>
              <w:ind w:firstLine="0"/>
            </w:pPr>
            <w:r>
              <w:t>UC10</w:t>
            </w:r>
          </w:p>
        </w:tc>
        <w:tc>
          <w:tcPr>
            <w:tcW w:w="7406" w:type="dxa"/>
          </w:tcPr>
          <w:p w14:paraId="3AF34F59" w14:textId="63FD3492" w:rsidR="00422B8E" w:rsidRDefault="00422B8E" w:rsidP="0097474C">
            <w:pPr>
              <w:pStyle w:val="Nidungvnbn"/>
              <w:ind w:firstLine="0"/>
            </w:pPr>
            <w:r>
              <w:t>Thêm danh mục</w:t>
            </w:r>
          </w:p>
        </w:tc>
      </w:tr>
      <w:tr w:rsidR="00422B8E" w14:paraId="1696764C" w14:textId="77777777" w:rsidTr="0097474C">
        <w:tc>
          <w:tcPr>
            <w:tcW w:w="1705" w:type="dxa"/>
          </w:tcPr>
          <w:p w14:paraId="36C15948" w14:textId="01CD6D9D" w:rsidR="00422B8E" w:rsidRDefault="00422B8E" w:rsidP="0097474C">
            <w:pPr>
              <w:pStyle w:val="Nidungvnbn"/>
              <w:ind w:firstLine="0"/>
            </w:pPr>
            <w:r>
              <w:t>UC11</w:t>
            </w:r>
          </w:p>
        </w:tc>
        <w:tc>
          <w:tcPr>
            <w:tcW w:w="7406" w:type="dxa"/>
          </w:tcPr>
          <w:p w14:paraId="328AEC42" w14:textId="05227CC7" w:rsidR="00422B8E" w:rsidRDefault="00422B8E" w:rsidP="0097474C">
            <w:pPr>
              <w:pStyle w:val="Nidungvnbn"/>
              <w:ind w:firstLine="0"/>
            </w:pPr>
            <w:r>
              <w:t>Sửa danh mục</w:t>
            </w:r>
          </w:p>
        </w:tc>
      </w:tr>
      <w:tr w:rsidR="00422B8E" w14:paraId="7D7B360C" w14:textId="77777777" w:rsidTr="0097474C">
        <w:tc>
          <w:tcPr>
            <w:tcW w:w="1705" w:type="dxa"/>
          </w:tcPr>
          <w:p w14:paraId="29BF3C6C" w14:textId="0085F547" w:rsidR="00422B8E" w:rsidRDefault="00422B8E" w:rsidP="0097474C">
            <w:pPr>
              <w:pStyle w:val="Nidungvnbn"/>
              <w:ind w:firstLine="0"/>
            </w:pPr>
            <w:r>
              <w:t>UC12</w:t>
            </w:r>
          </w:p>
        </w:tc>
        <w:tc>
          <w:tcPr>
            <w:tcW w:w="7406" w:type="dxa"/>
          </w:tcPr>
          <w:p w14:paraId="287DCF02" w14:textId="0FD8BEDF" w:rsidR="00422B8E" w:rsidRDefault="00422B8E" w:rsidP="0097474C">
            <w:pPr>
              <w:pStyle w:val="Nidungvnbn"/>
              <w:ind w:firstLine="0"/>
            </w:pPr>
            <w:r>
              <w:t>Xóa danh mục</w:t>
            </w:r>
          </w:p>
        </w:tc>
      </w:tr>
      <w:tr w:rsidR="00422B8E" w14:paraId="47230586" w14:textId="77777777" w:rsidTr="0097474C">
        <w:tc>
          <w:tcPr>
            <w:tcW w:w="1705" w:type="dxa"/>
          </w:tcPr>
          <w:p w14:paraId="789E5128" w14:textId="48F528A2" w:rsidR="00422B8E" w:rsidRDefault="00422B8E" w:rsidP="0097474C">
            <w:pPr>
              <w:pStyle w:val="Nidungvnbn"/>
              <w:ind w:firstLine="0"/>
            </w:pPr>
            <w:r>
              <w:t xml:space="preserve">UC13 </w:t>
            </w:r>
          </w:p>
        </w:tc>
        <w:tc>
          <w:tcPr>
            <w:tcW w:w="7406" w:type="dxa"/>
          </w:tcPr>
          <w:p w14:paraId="6C9C66DC" w14:textId="1FD59E76" w:rsidR="00422B8E" w:rsidRDefault="00422B8E" w:rsidP="0097474C">
            <w:pPr>
              <w:pStyle w:val="Nidungvnbn"/>
              <w:ind w:firstLine="0"/>
            </w:pPr>
            <w:r>
              <w:t>Chi tiết danh mục</w:t>
            </w:r>
          </w:p>
        </w:tc>
      </w:tr>
      <w:tr w:rsidR="00422B8E" w14:paraId="7E705BDF" w14:textId="77777777" w:rsidTr="0097474C">
        <w:tc>
          <w:tcPr>
            <w:tcW w:w="1705" w:type="dxa"/>
          </w:tcPr>
          <w:p w14:paraId="025D6F5A" w14:textId="151D386D" w:rsidR="00422B8E" w:rsidRDefault="00422B8E" w:rsidP="0097474C">
            <w:pPr>
              <w:pStyle w:val="Nidungvnbn"/>
              <w:ind w:firstLine="0"/>
            </w:pPr>
            <w:r>
              <w:t>UC14</w:t>
            </w:r>
          </w:p>
        </w:tc>
        <w:tc>
          <w:tcPr>
            <w:tcW w:w="7406" w:type="dxa"/>
          </w:tcPr>
          <w:p w14:paraId="558585F1" w14:textId="6705040C" w:rsidR="00422B8E" w:rsidRDefault="00422B8E" w:rsidP="0097474C">
            <w:pPr>
              <w:pStyle w:val="Nidungvnbn"/>
              <w:ind w:firstLine="0"/>
            </w:pPr>
            <w:r>
              <w:t>Quản lí bài viết</w:t>
            </w:r>
          </w:p>
        </w:tc>
      </w:tr>
      <w:tr w:rsidR="00422B8E" w14:paraId="0A297F94" w14:textId="77777777" w:rsidTr="0097474C">
        <w:tc>
          <w:tcPr>
            <w:tcW w:w="1705" w:type="dxa"/>
          </w:tcPr>
          <w:p w14:paraId="772D8FBF" w14:textId="7903D9D6" w:rsidR="00422B8E" w:rsidRDefault="00422B8E" w:rsidP="0097474C">
            <w:pPr>
              <w:pStyle w:val="Nidungvnbn"/>
              <w:ind w:firstLine="0"/>
            </w:pPr>
            <w:r>
              <w:t>UC15</w:t>
            </w:r>
          </w:p>
        </w:tc>
        <w:tc>
          <w:tcPr>
            <w:tcW w:w="7406" w:type="dxa"/>
          </w:tcPr>
          <w:p w14:paraId="29F07E49" w14:textId="7E645129" w:rsidR="00422B8E" w:rsidRDefault="00422B8E" w:rsidP="0097474C">
            <w:pPr>
              <w:pStyle w:val="Nidungvnbn"/>
              <w:ind w:firstLine="0"/>
            </w:pPr>
            <w:r>
              <w:t>Thêm bài viết</w:t>
            </w:r>
          </w:p>
        </w:tc>
      </w:tr>
      <w:tr w:rsidR="00422B8E" w14:paraId="79ADDA60" w14:textId="77777777" w:rsidTr="0097474C">
        <w:tc>
          <w:tcPr>
            <w:tcW w:w="1705" w:type="dxa"/>
          </w:tcPr>
          <w:p w14:paraId="4F25399B" w14:textId="16768B80" w:rsidR="00422B8E" w:rsidRDefault="00422B8E" w:rsidP="0097474C">
            <w:pPr>
              <w:pStyle w:val="Nidungvnbn"/>
              <w:ind w:firstLine="0"/>
            </w:pPr>
            <w:r>
              <w:t>UC16</w:t>
            </w:r>
          </w:p>
        </w:tc>
        <w:tc>
          <w:tcPr>
            <w:tcW w:w="7406" w:type="dxa"/>
          </w:tcPr>
          <w:p w14:paraId="621FD150" w14:textId="1CD6DD11" w:rsidR="00422B8E" w:rsidRDefault="00422B8E" w:rsidP="0097474C">
            <w:pPr>
              <w:pStyle w:val="Nidungvnbn"/>
              <w:ind w:firstLine="0"/>
            </w:pPr>
            <w:r>
              <w:t>Sửa bài viết</w:t>
            </w:r>
          </w:p>
        </w:tc>
      </w:tr>
      <w:tr w:rsidR="00422B8E" w14:paraId="68F270A7" w14:textId="77777777" w:rsidTr="0097474C">
        <w:tc>
          <w:tcPr>
            <w:tcW w:w="1705" w:type="dxa"/>
          </w:tcPr>
          <w:p w14:paraId="75B4F06F" w14:textId="4A03F815" w:rsidR="00422B8E" w:rsidRDefault="00422B8E" w:rsidP="0097474C">
            <w:pPr>
              <w:pStyle w:val="Nidungvnbn"/>
              <w:ind w:firstLine="0"/>
            </w:pPr>
            <w:r>
              <w:t>UC17</w:t>
            </w:r>
          </w:p>
        </w:tc>
        <w:tc>
          <w:tcPr>
            <w:tcW w:w="7406" w:type="dxa"/>
          </w:tcPr>
          <w:p w14:paraId="3978C38B" w14:textId="3B78D777" w:rsidR="00422B8E" w:rsidRDefault="00422B8E" w:rsidP="0097474C">
            <w:pPr>
              <w:pStyle w:val="Nidungvnbn"/>
              <w:ind w:firstLine="0"/>
            </w:pPr>
            <w:r>
              <w:t>Xóa bài viết</w:t>
            </w:r>
          </w:p>
        </w:tc>
      </w:tr>
      <w:tr w:rsidR="00422B8E" w14:paraId="27B01F35" w14:textId="77777777" w:rsidTr="0097474C">
        <w:tc>
          <w:tcPr>
            <w:tcW w:w="1705" w:type="dxa"/>
          </w:tcPr>
          <w:p w14:paraId="0FDF5294" w14:textId="066847DF" w:rsidR="00422B8E" w:rsidRDefault="00422B8E" w:rsidP="0097474C">
            <w:pPr>
              <w:pStyle w:val="Nidungvnbn"/>
              <w:ind w:firstLine="0"/>
            </w:pPr>
            <w:r>
              <w:t>UC18</w:t>
            </w:r>
          </w:p>
        </w:tc>
        <w:tc>
          <w:tcPr>
            <w:tcW w:w="7406" w:type="dxa"/>
          </w:tcPr>
          <w:p w14:paraId="056FA8EC" w14:textId="4C4C6134" w:rsidR="00422B8E" w:rsidRDefault="00422B8E" w:rsidP="0097474C">
            <w:pPr>
              <w:pStyle w:val="Nidungvnbn"/>
              <w:ind w:firstLine="0"/>
            </w:pPr>
            <w:r>
              <w:t>Chi tiết bài viết</w:t>
            </w:r>
          </w:p>
        </w:tc>
      </w:tr>
      <w:tr w:rsidR="00422B8E" w14:paraId="43F5EE03" w14:textId="77777777" w:rsidTr="0097474C">
        <w:tc>
          <w:tcPr>
            <w:tcW w:w="1705" w:type="dxa"/>
          </w:tcPr>
          <w:p w14:paraId="61D2313D" w14:textId="57FBA8C2" w:rsidR="00422B8E" w:rsidRDefault="00422B8E" w:rsidP="0097474C">
            <w:pPr>
              <w:pStyle w:val="Nidungvnbn"/>
              <w:ind w:firstLine="0"/>
            </w:pPr>
            <w:r>
              <w:t>UC19</w:t>
            </w:r>
          </w:p>
        </w:tc>
        <w:tc>
          <w:tcPr>
            <w:tcW w:w="7406" w:type="dxa"/>
          </w:tcPr>
          <w:p w14:paraId="57B7DF14" w14:textId="5C6CB39B" w:rsidR="00422B8E" w:rsidRDefault="00422B8E" w:rsidP="0097474C">
            <w:pPr>
              <w:pStyle w:val="Nidungvnbn"/>
              <w:ind w:firstLine="0"/>
            </w:pPr>
            <w:r>
              <w:t>Quản lí đơn hàng</w:t>
            </w:r>
          </w:p>
        </w:tc>
      </w:tr>
      <w:tr w:rsidR="00422B8E" w14:paraId="69DA0405" w14:textId="77777777" w:rsidTr="0097474C">
        <w:tc>
          <w:tcPr>
            <w:tcW w:w="1705" w:type="dxa"/>
          </w:tcPr>
          <w:p w14:paraId="3164728A" w14:textId="233C0299" w:rsidR="00422B8E" w:rsidRDefault="00422B8E" w:rsidP="0097474C">
            <w:pPr>
              <w:pStyle w:val="Nidungvnbn"/>
              <w:ind w:firstLine="0"/>
            </w:pPr>
            <w:r>
              <w:t>UC20</w:t>
            </w:r>
          </w:p>
        </w:tc>
        <w:tc>
          <w:tcPr>
            <w:tcW w:w="7406" w:type="dxa"/>
          </w:tcPr>
          <w:p w14:paraId="758AD353" w14:textId="1AE0CBC2" w:rsidR="00422B8E" w:rsidRDefault="00422B8E" w:rsidP="0097474C">
            <w:pPr>
              <w:pStyle w:val="Nidungvnbn"/>
              <w:ind w:firstLine="0"/>
            </w:pPr>
            <w:r>
              <w:t>Chi tiết đơn hàng</w:t>
            </w:r>
          </w:p>
        </w:tc>
      </w:tr>
      <w:tr w:rsidR="00422B8E" w14:paraId="5BA45D90" w14:textId="77777777" w:rsidTr="0097474C">
        <w:tc>
          <w:tcPr>
            <w:tcW w:w="1705" w:type="dxa"/>
          </w:tcPr>
          <w:p w14:paraId="3933F41F" w14:textId="020CE4BE" w:rsidR="00422B8E" w:rsidRDefault="00422B8E" w:rsidP="0097474C">
            <w:pPr>
              <w:pStyle w:val="Nidungvnbn"/>
              <w:ind w:firstLine="0"/>
            </w:pPr>
            <w:r>
              <w:t>UC21</w:t>
            </w:r>
          </w:p>
        </w:tc>
        <w:tc>
          <w:tcPr>
            <w:tcW w:w="7406" w:type="dxa"/>
          </w:tcPr>
          <w:p w14:paraId="19292CB2" w14:textId="5160380A" w:rsidR="00422B8E" w:rsidRDefault="00422B8E" w:rsidP="0097474C">
            <w:pPr>
              <w:pStyle w:val="Nidungvnbn"/>
              <w:ind w:firstLine="0"/>
            </w:pPr>
            <w:r>
              <w:t>Thay đổi trạng thái đơn hàng</w:t>
            </w:r>
          </w:p>
        </w:tc>
      </w:tr>
      <w:tr w:rsidR="00422B8E" w14:paraId="6D5925E6" w14:textId="77777777" w:rsidTr="0097474C">
        <w:tc>
          <w:tcPr>
            <w:tcW w:w="1705" w:type="dxa"/>
          </w:tcPr>
          <w:p w14:paraId="7B749F3F" w14:textId="442F7E32" w:rsidR="00422B8E" w:rsidRDefault="00422B8E" w:rsidP="0097474C">
            <w:pPr>
              <w:pStyle w:val="Nidungvnbn"/>
              <w:ind w:firstLine="0"/>
            </w:pPr>
            <w:r>
              <w:t>UC22</w:t>
            </w:r>
          </w:p>
        </w:tc>
        <w:tc>
          <w:tcPr>
            <w:tcW w:w="7406" w:type="dxa"/>
          </w:tcPr>
          <w:p w14:paraId="440E22C8" w14:textId="5AFED2E3" w:rsidR="00422B8E" w:rsidRDefault="00422B8E" w:rsidP="0097474C">
            <w:pPr>
              <w:pStyle w:val="Nidungvnbn"/>
              <w:ind w:firstLine="0"/>
            </w:pPr>
            <w:r>
              <w:t>Quản lí tài khoản</w:t>
            </w:r>
          </w:p>
        </w:tc>
      </w:tr>
      <w:tr w:rsidR="00422B8E" w14:paraId="1A0B7F94" w14:textId="77777777" w:rsidTr="0097474C">
        <w:tc>
          <w:tcPr>
            <w:tcW w:w="1705" w:type="dxa"/>
          </w:tcPr>
          <w:p w14:paraId="40A97F5E" w14:textId="23AD0D4F" w:rsidR="00422B8E" w:rsidRDefault="00422B8E" w:rsidP="0097474C">
            <w:pPr>
              <w:pStyle w:val="Nidungvnbn"/>
              <w:ind w:firstLine="0"/>
            </w:pPr>
            <w:r>
              <w:t>UC23</w:t>
            </w:r>
          </w:p>
        </w:tc>
        <w:tc>
          <w:tcPr>
            <w:tcW w:w="7406" w:type="dxa"/>
          </w:tcPr>
          <w:p w14:paraId="418803ED" w14:textId="527F4D61" w:rsidR="00422B8E" w:rsidRDefault="00422B8E" w:rsidP="0097474C">
            <w:pPr>
              <w:pStyle w:val="Nidungvnbn"/>
              <w:ind w:firstLine="0"/>
            </w:pPr>
            <w:r>
              <w:t>Chi tiết tài khoản</w:t>
            </w:r>
          </w:p>
        </w:tc>
      </w:tr>
      <w:tr w:rsidR="00422B8E" w14:paraId="5FF58FD7" w14:textId="77777777" w:rsidTr="0097474C">
        <w:tc>
          <w:tcPr>
            <w:tcW w:w="1705" w:type="dxa"/>
          </w:tcPr>
          <w:p w14:paraId="4C5CCC53" w14:textId="3C6B9896" w:rsidR="00422B8E" w:rsidRDefault="00422B8E" w:rsidP="0097474C">
            <w:pPr>
              <w:pStyle w:val="Nidungvnbn"/>
              <w:ind w:firstLine="0"/>
            </w:pPr>
            <w:r>
              <w:t>UC24</w:t>
            </w:r>
          </w:p>
        </w:tc>
        <w:tc>
          <w:tcPr>
            <w:tcW w:w="7406" w:type="dxa"/>
          </w:tcPr>
          <w:p w14:paraId="1F1767CB" w14:textId="34427212" w:rsidR="00422B8E" w:rsidRDefault="00422B8E" w:rsidP="0097474C">
            <w:pPr>
              <w:pStyle w:val="Nidungvnbn"/>
              <w:ind w:firstLine="0"/>
            </w:pPr>
            <w:r>
              <w:t>Chỉnh sửa thông tin tài khoản</w:t>
            </w:r>
          </w:p>
        </w:tc>
      </w:tr>
      <w:tr w:rsidR="00422B8E" w14:paraId="0A08C166" w14:textId="77777777" w:rsidTr="0097474C">
        <w:tc>
          <w:tcPr>
            <w:tcW w:w="1705" w:type="dxa"/>
          </w:tcPr>
          <w:p w14:paraId="32D15D95" w14:textId="3CB3C45C" w:rsidR="00422B8E" w:rsidRDefault="00422B8E" w:rsidP="0097474C">
            <w:pPr>
              <w:pStyle w:val="Nidungvnbn"/>
              <w:ind w:firstLine="0"/>
            </w:pPr>
            <w:r>
              <w:lastRenderedPageBreak/>
              <w:t>UC25</w:t>
            </w:r>
          </w:p>
        </w:tc>
        <w:tc>
          <w:tcPr>
            <w:tcW w:w="7406" w:type="dxa"/>
          </w:tcPr>
          <w:p w14:paraId="24FFF28D" w14:textId="680C2762" w:rsidR="00422B8E" w:rsidRDefault="00422B8E" w:rsidP="0097474C">
            <w:pPr>
              <w:pStyle w:val="Nidungvnbn"/>
              <w:ind w:firstLine="0"/>
            </w:pPr>
            <w:r>
              <w:t>Phân quyền</w:t>
            </w:r>
          </w:p>
        </w:tc>
      </w:tr>
      <w:tr w:rsidR="00422B8E" w14:paraId="035C1F78" w14:textId="77777777" w:rsidTr="0097474C">
        <w:tc>
          <w:tcPr>
            <w:tcW w:w="1705" w:type="dxa"/>
          </w:tcPr>
          <w:p w14:paraId="709C7183" w14:textId="1C1ED2EC" w:rsidR="00422B8E" w:rsidRDefault="00422B8E" w:rsidP="0097474C">
            <w:pPr>
              <w:pStyle w:val="Nidungvnbn"/>
              <w:ind w:firstLine="0"/>
            </w:pPr>
            <w:r>
              <w:t>UC26</w:t>
            </w:r>
          </w:p>
        </w:tc>
        <w:tc>
          <w:tcPr>
            <w:tcW w:w="7406" w:type="dxa"/>
          </w:tcPr>
          <w:p w14:paraId="3CBB9551" w14:textId="62DD9824" w:rsidR="00422B8E" w:rsidRDefault="00422B8E" w:rsidP="0097474C">
            <w:pPr>
              <w:pStyle w:val="Nidungvnbn"/>
              <w:ind w:firstLine="0"/>
            </w:pPr>
            <w:r>
              <w:t>Lọc sản phẩm</w:t>
            </w:r>
          </w:p>
        </w:tc>
      </w:tr>
      <w:tr w:rsidR="00422B8E" w14:paraId="19E9D750" w14:textId="77777777" w:rsidTr="0097474C">
        <w:tc>
          <w:tcPr>
            <w:tcW w:w="1705" w:type="dxa"/>
          </w:tcPr>
          <w:p w14:paraId="4F9DA4C9" w14:textId="4DC26892" w:rsidR="00422B8E" w:rsidRDefault="00422B8E" w:rsidP="0097474C">
            <w:pPr>
              <w:pStyle w:val="Nidungvnbn"/>
              <w:ind w:firstLine="0"/>
            </w:pPr>
            <w:r>
              <w:t>UC27</w:t>
            </w:r>
          </w:p>
        </w:tc>
        <w:tc>
          <w:tcPr>
            <w:tcW w:w="7406" w:type="dxa"/>
          </w:tcPr>
          <w:p w14:paraId="6DC78297" w14:textId="4F7606C6" w:rsidR="00422B8E" w:rsidRDefault="00422B8E" w:rsidP="0097474C">
            <w:pPr>
              <w:pStyle w:val="Nidungvnbn"/>
              <w:ind w:firstLine="0"/>
            </w:pPr>
            <w:r>
              <w:t>Quản lí giỏ hàng</w:t>
            </w:r>
          </w:p>
        </w:tc>
      </w:tr>
      <w:tr w:rsidR="00422B8E" w14:paraId="6857652C" w14:textId="77777777" w:rsidTr="0097474C">
        <w:tc>
          <w:tcPr>
            <w:tcW w:w="1705" w:type="dxa"/>
          </w:tcPr>
          <w:p w14:paraId="68118A83" w14:textId="3381E957" w:rsidR="00422B8E" w:rsidRDefault="00422B8E" w:rsidP="0097474C">
            <w:pPr>
              <w:pStyle w:val="Nidungvnbn"/>
              <w:ind w:firstLine="0"/>
            </w:pPr>
            <w:r>
              <w:t>UC28</w:t>
            </w:r>
          </w:p>
        </w:tc>
        <w:tc>
          <w:tcPr>
            <w:tcW w:w="7406" w:type="dxa"/>
          </w:tcPr>
          <w:p w14:paraId="03FBA78C" w14:textId="215F95E8" w:rsidR="00422B8E" w:rsidRDefault="00422B8E" w:rsidP="0097474C">
            <w:pPr>
              <w:pStyle w:val="Nidungvnbn"/>
              <w:ind w:firstLine="0"/>
            </w:pPr>
            <w:r>
              <w:t>Thêm sản phẩm vào giỏ hàng</w:t>
            </w:r>
          </w:p>
        </w:tc>
      </w:tr>
      <w:tr w:rsidR="00422B8E" w14:paraId="68F5A61A" w14:textId="77777777" w:rsidTr="0097474C">
        <w:tc>
          <w:tcPr>
            <w:tcW w:w="1705" w:type="dxa"/>
          </w:tcPr>
          <w:p w14:paraId="1E90523C" w14:textId="21DEF001" w:rsidR="00422B8E" w:rsidRDefault="00422B8E" w:rsidP="0097474C">
            <w:pPr>
              <w:pStyle w:val="Nidungvnbn"/>
              <w:ind w:firstLine="0"/>
            </w:pPr>
            <w:r>
              <w:t>UC29</w:t>
            </w:r>
          </w:p>
        </w:tc>
        <w:tc>
          <w:tcPr>
            <w:tcW w:w="7406" w:type="dxa"/>
          </w:tcPr>
          <w:p w14:paraId="21AF9BB8" w14:textId="72289723" w:rsidR="00422B8E" w:rsidRDefault="00422B8E" w:rsidP="0097474C">
            <w:pPr>
              <w:pStyle w:val="Nidungvnbn"/>
              <w:ind w:firstLine="0"/>
            </w:pPr>
            <w:r>
              <w:t>Xóa sản phẩm khỏi giỏ hàng</w:t>
            </w:r>
          </w:p>
        </w:tc>
      </w:tr>
      <w:tr w:rsidR="00422B8E" w14:paraId="737CC803" w14:textId="77777777" w:rsidTr="0097474C">
        <w:tc>
          <w:tcPr>
            <w:tcW w:w="1705" w:type="dxa"/>
          </w:tcPr>
          <w:p w14:paraId="6869D930" w14:textId="31C02EEA" w:rsidR="00422B8E" w:rsidRDefault="00422B8E" w:rsidP="0097474C">
            <w:pPr>
              <w:pStyle w:val="Nidungvnbn"/>
              <w:ind w:firstLine="0"/>
            </w:pPr>
            <w:r>
              <w:t>UC30</w:t>
            </w:r>
          </w:p>
        </w:tc>
        <w:tc>
          <w:tcPr>
            <w:tcW w:w="7406" w:type="dxa"/>
          </w:tcPr>
          <w:p w14:paraId="3FBDE812" w14:textId="01B82DF4" w:rsidR="00422B8E" w:rsidRDefault="00422B8E" w:rsidP="00422B8E">
            <w:pPr>
              <w:pStyle w:val="Nidungvnbn"/>
              <w:keepNext/>
              <w:ind w:firstLine="0"/>
            </w:pPr>
            <w:r>
              <w:t>Đặt hàng</w:t>
            </w:r>
          </w:p>
        </w:tc>
      </w:tr>
    </w:tbl>
    <w:p w14:paraId="55E1129A" w14:textId="0AAC62AE" w:rsidR="0097474C" w:rsidRDefault="00422B8E" w:rsidP="00422B8E">
      <w:pPr>
        <w:pStyle w:val="Caption"/>
      </w:pPr>
      <w:bookmarkStart w:id="22" w:name="_Toc92638074"/>
      <w:r>
        <w:t>Bảng 3.</w:t>
      </w:r>
      <w:fldSimple w:instr=" SEQ Bảng_3. \* ARABIC ">
        <w:r w:rsidR="00F27472">
          <w:rPr>
            <w:noProof/>
          </w:rPr>
          <w:t>2</w:t>
        </w:r>
      </w:fldSimple>
      <w:r>
        <w:t xml:space="preserve"> Danh sách Usecase</w:t>
      </w:r>
      <w:bookmarkEnd w:id="22"/>
    </w:p>
    <w:p w14:paraId="526A7FA7" w14:textId="3525536A" w:rsidR="00D96DDD" w:rsidRDefault="00D96DDD" w:rsidP="00401183">
      <w:pPr>
        <w:pStyle w:val="Tiumccp2"/>
      </w:pPr>
      <w:bookmarkStart w:id="23" w:name="_Toc92638218"/>
      <w:r>
        <w:t>3.2.3 Đặc tả Usecase</w:t>
      </w:r>
      <w:bookmarkEnd w:id="23"/>
    </w:p>
    <w:tbl>
      <w:tblPr>
        <w:tblStyle w:val="TableGrid"/>
        <w:tblW w:w="0" w:type="auto"/>
        <w:tblLook w:val="04A0" w:firstRow="1" w:lastRow="0" w:firstColumn="1" w:lastColumn="0" w:noHBand="0" w:noVBand="1"/>
      </w:tblPr>
      <w:tblGrid>
        <w:gridCol w:w="3325"/>
        <w:gridCol w:w="5786"/>
      </w:tblGrid>
      <w:tr w:rsidR="00D96DDD" w14:paraId="348ACEA2" w14:textId="77777777" w:rsidTr="00D96DDD">
        <w:tc>
          <w:tcPr>
            <w:tcW w:w="3325" w:type="dxa"/>
          </w:tcPr>
          <w:p w14:paraId="68A2BE23" w14:textId="56C8A0D6" w:rsidR="00D96DDD" w:rsidRPr="000E6CA0" w:rsidRDefault="00D96DDD" w:rsidP="00D96DDD">
            <w:pPr>
              <w:pStyle w:val="Bngbiu-nidung"/>
              <w:ind w:firstLine="0"/>
              <w:rPr>
                <w:b/>
              </w:rPr>
            </w:pPr>
            <w:r w:rsidRPr="000E6CA0">
              <w:rPr>
                <w:b/>
              </w:rPr>
              <w:t>Tên Usecase</w:t>
            </w:r>
          </w:p>
        </w:tc>
        <w:tc>
          <w:tcPr>
            <w:tcW w:w="5786" w:type="dxa"/>
          </w:tcPr>
          <w:p w14:paraId="46653ABA" w14:textId="131B9407" w:rsidR="00D96DDD" w:rsidRDefault="00776E54" w:rsidP="00D96DDD">
            <w:pPr>
              <w:pStyle w:val="Bngbiu-nidung"/>
              <w:ind w:firstLine="0"/>
            </w:pPr>
            <w:r>
              <w:t>Đ</w:t>
            </w:r>
            <w:r w:rsidR="00D96DDD">
              <w:t>ăng nhập</w:t>
            </w:r>
          </w:p>
        </w:tc>
      </w:tr>
      <w:tr w:rsidR="00D96DDD" w14:paraId="5A8A229A" w14:textId="77777777" w:rsidTr="00D96DDD">
        <w:tc>
          <w:tcPr>
            <w:tcW w:w="3325" w:type="dxa"/>
          </w:tcPr>
          <w:p w14:paraId="2E861368" w14:textId="04F0B911" w:rsidR="00D96DDD" w:rsidRPr="000E6CA0" w:rsidRDefault="00D96DDD" w:rsidP="00D96DDD">
            <w:pPr>
              <w:pStyle w:val="Bngbiu-nidung"/>
              <w:ind w:firstLine="0"/>
              <w:rPr>
                <w:b/>
              </w:rPr>
            </w:pPr>
            <w:r w:rsidRPr="000E6CA0">
              <w:rPr>
                <w:b/>
              </w:rPr>
              <w:t>Ngữ cảnh</w:t>
            </w:r>
          </w:p>
        </w:tc>
        <w:tc>
          <w:tcPr>
            <w:tcW w:w="5786" w:type="dxa"/>
          </w:tcPr>
          <w:p w14:paraId="68A3448F" w14:textId="27C1F383" w:rsidR="00D96DDD" w:rsidRDefault="00D96DDD" w:rsidP="00D96DDD">
            <w:pPr>
              <w:pStyle w:val="Bngbiu-nidung"/>
              <w:ind w:firstLine="0"/>
            </w:pPr>
            <w:r>
              <w:t>Khi người dùng nói chung đăng nhập hệ thống</w:t>
            </w:r>
          </w:p>
        </w:tc>
      </w:tr>
      <w:tr w:rsidR="000801A8" w14:paraId="39D46370" w14:textId="77777777" w:rsidTr="00D96DDD">
        <w:tc>
          <w:tcPr>
            <w:tcW w:w="3325" w:type="dxa"/>
          </w:tcPr>
          <w:p w14:paraId="6DAFDC0C" w14:textId="5C246C4A" w:rsidR="000801A8" w:rsidRPr="000E6CA0" w:rsidRDefault="000801A8" w:rsidP="00D96DDD">
            <w:pPr>
              <w:pStyle w:val="Bngbiu-nidung"/>
              <w:ind w:firstLine="0"/>
              <w:rPr>
                <w:b/>
              </w:rPr>
            </w:pPr>
            <w:r>
              <w:rPr>
                <w:b/>
              </w:rPr>
              <w:t>Sự kiện kích hoạt</w:t>
            </w:r>
          </w:p>
        </w:tc>
        <w:tc>
          <w:tcPr>
            <w:tcW w:w="5786" w:type="dxa"/>
          </w:tcPr>
          <w:p w14:paraId="0E99B57E" w14:textId="6D6AA5A7" w:rsidR="000801A8" w:rsidRDefault="000801A8" w:rsidP="00D96DDD">
            <w:pPr>
              <w:pStyle w:val="Bngbiu-nidung"/>
              <w:ind w:firstLine="0"/>
            </w:pPr>
            <w:r>
              <w:t>Người dùng nhấn chọn đăng nhập hoặc nhấn đặt hàng mà chưa đăng nhập.</w:t>
            </w:r>
          </w:p>
        </w:tc>
      </w:tr>
      <w:tr w:rsidR="00D96DDD" w14:paraId="595F8230" w14:textId="77777777" w:rsidTr="00D96DDD">
        <w:tc>
          <w:tcPr>
            <w:tcW w:w="3325" w:type="dxa"/>
          </w:tcPr>
          <w:p w14:paraId="133A3E08" w14:textId="0E83ACC9" w:rsidR="00D96DDD" w:rsidRPr="000E6CA0" w:rsidRDefault="00D96DDD" w:rsidP="00D96DDD">
            <w:pPr>
              <w:pStyle w:val="Bngbiu-nidung"/>
              <w:ind w:firstLine="0"/>
              <w:rPr>
                <w:b/>
              </w:rPr>
            </w:pPr>
            <w:r w:rsidRPr="000E6CA0">
              <w:rPr>
                <w:b/>
              </w:rPr>
              <w:t>Mô tả</w:t>
            </w:r>
          </w:p>
        </w:tc>
        <w:tc>
          <w:tcPr>
            <w:tcW w:w="5786" w:type="dxa"/>
          </w:tcPr>
          <w:p w14:paraId="3C6A6989" w14:textId="5A4C2815" w:rsidR="00D96DDD" w:rsidRDefault="00D96DDD" w:rsidP="00D96DDD">
            <w:pPr>
              <w:pStyle w:val="Bngbiu-nidung"/>
              <w:ind w:firstLine="0"/>
            </w:pPr>
            <w:r>
              <w:t>Khi một quản lí muốn đăng nhập vào hệ thống phần quản lí hoặc khách hàng muốn tiến hành đặt hàng. Hệ thống sẽ yêu cầu đăng nhập với email và password. Nếu đúng thì sẽ cho phép đăng nhập và thực hiện các tác vụ liên quan.</w:t>
            </w:r>
          </w:p>
        </w:tc>
      </w:tr>
      <w:tr w:rsidR="00D96DDD" w14:paraId="7D3AAA84" w14:textId="77777777" w:rsidTr="00D96DDD">
        <w:tc>
          <w:tcPr>
            <w:tcW w:w="3325" w:type="dxa"/>
          </w:tcPr>
          <w:p w14:paraId="648482F0" w14:textId="3944CBB3" w:rsidR="00D96DDD" w:rsidRPr="000E6CA0" w:rsidRDefault="00D96DDD" w:rsidP="00D96DDD">
            <w:pPr>
              <w:pStyle w:val="Bngbiu-nidung"/>
              <w:ind w:firstLine="0"/>
              <w:rPr>
                <w:b/>
              </w:rPr>
            </w:pPr>
            <w:r w:rsidRPr="000E6CA0">
              <w:rPr>
                <w:b/>
              </w:rPr>
              <w:t>Tác nhân</w:t>
            </w:r>
          </w:p>
        </w:tc>
        <w:tc>
          <w:tcPr>
            <w:tcW w:w="5786" w:type="dxa"/>
          </w:tcPr>
          <w:p w14:paraId="4AA02866" w14:textId="732C2702" w:rsidR="00D96DDD" w:rsidRDefault="00D96DDD" w:rsidP="00D96DDD">
            <w:pPr>
              <w:pStyle w:val="Bngbiu-nidung"/>
              <w:ind w:firstLine="0"/>
            </w:pPr>
            <w:r>
              <w:t>Quản lí, Khách hàng</w:t>
            </w:r>
          </w:p>
        </w:tc>
      </w:tr>
      <w:tr w:rsidR="00D96DDD" w14:paraId="2FE96ED3" w14:textId="77777777" w:rsidTr="00D96DDD">
        <w:tc>
          <w:tcPr>
            <w:tcW w:w="3325" w:type="dxa"/>
          </w:tcPr>
          <w:p w14:paraId="12CAD799" w14:textId="5801264A" w:rsidR="00D96DDD" w:rsidRPr="000E6CA0" w:rsidRDefault="00D96DDD" w:rsidP="00D96DDD">
            <w:pPr>
              <w:pStyle w:val="Bngbiu-nidung"/>
              <w:ind w:firstLine="0"/>
              <w:rPr>
                <w:b/>
              </w:rPr>
            </w:pPr>
            <w:r w:rsidRPr="000E6CA0">
              <w:rPr>
                <w:b/>
              </w:rPr>
              <w:t>UC liên quan</w:t>
            </w:r>
          </w:p>
        </w:tc>
        <w:tc>
          <w:tcPr>
            <w:tcW w:w="5786" w:type="dxa"/>
          </w:tcPr>
          <w:p w14:paraId="0ABDD6E3" w14:textId="1A61A1B0" w:rsidR="00D96DDD" w:rsidRDefault="00D96DDD" w:rsidP="00D96DDD">
            <w:pPr>
              <w:pStyle w:val="Bngbiu-nidung"/>
              <w:ind w:firstLine="0"/>
            </w:pPr>
            <w:r>
              <w:t>Đặt hàng, đăng xuất, quản lí sản phẩm, quản lí danh mục, quản lí người dùng, quản lí bài viết, quản lí đơn hàng.</w:t>
            </w:r>
          </w:p>
        </w:tc>
      </w:tr>
      <w:tr w:rsidR="00D96DDD" w14:paraId="4EFC10ED" w14:textId="77777777" w:rsidTr="00D96DDD">
        <w:tc>
          <w:tcPr>
            <w:tcW w:w="3325" w:type="dxa"/>
          </w:tcPr>
          <w:p w14:paraId="70E5B440" w14:textId="4E32A57A" w:rsidR="00D96DDD" w:rsidRPr="000E6CA0" w:rsidRDefault="00D96DDD" w:rsidP="00D96DDD">
            <w:pPr>
              <w:pStyle w:val="Bngbiu-nidung"/>
              <w:ind w:firstLine="0"/>
              <w:rPr>
                <w:b/>
              </w:rPr>
            </w:pPr>
            <w:r w:rsidRPr="000E6CA0">
              <w:rPr>
                <w:b/>
              </w:rPr>
              <w:t>Điều kiện tiên quyết</w:t>
            </w:r>
          </w:p>
        </w:tc>
        <w:tc>
          <w:tcPr>
            <w:tcW w:w="5786" w:type="dxa"/>
          </w:tcPr>
          <w:p w14:paraId="3740E0C7" w14:textId="294FFED7" w:rsidR="00D96DDD" w:rsidRDefault="00D96DDD" w:rsidP="00D96DDD">
            <w:pPr>
              <w:pStyle w:val="Bngbiu-nidung"/>
              <w:ind w:firstLine="0"/>
            </w:pPr>
            <w:r>
              <w:t>Bắt buộc là thành viên hoặc đã đăng kí tài khoản thành công.</w:t>
            </w:r>
          </w:p>
        </w:tc>
      </w:tr>
      <w:tr w:rsidR="00D96DDD" w14:paraId="2E2C9BC1" w14:textId="77777777" w:rsidTr="00D96DDD">
        <w:tc>
          <w:tcPr>
            <w:tcW w:w="3325" w:type="dxa"/>
          </w:tcPr>
          <w:p w14:paraId="0EB0F65F" w14:textId="76C2C9B7" w:rsidR="00D96DDD" w:rsidRPr="000E6CA0" w:rsidRDefault="00D96DDD" w:rsidP="00D96DDD">
            <w:pPr>
              <w:pStyle w:val="Bngbiu-nidung"/>
              <w:ind w:firstLine="0"/>
              <w:rPr>
                <w:b/>
              </w:rPr>
            </w:pPr>
            <w:r w:rsidRPr="000E6CA0">
              <w:rPr>
                <w:b/>
              </w:rPr>
              <w:lastRenderedPageBreak/>
              <w:t>Điều kiện sau</w:t>
            </w:r>
          </w:p>
        </w:tc>
        <w:tc>
          <w:tcPr>
            <w:tcW w:w="5786" w:type="dxa"/>
          </w:tcPr>
          <w:p w14:paraId="35E85C60" w14:textId="03479C1A" w:rsidR="00D96DDD" w:rsidRDefault="00D96DDD" w:rsidP="00D96DDD">
            <w:pPr>
              <w:pStyle w:val="Bngbiu-nidung"/>
              <w:ind w:firstLine="0"/>
            </w:pPr>
            <w:r>
              <w:t>Đăng nhập thành công và thực hiện các tác vụ bắt buộc đăng nhập.</w:t>
            </w:r>
          </w:p>
        </w:tc>
      </w:tr>
      <w:tr w:rsidR="00D96DDD" w14:paraId="124B8170" w14:textId="77777777" w:rsidTr="00D96DDD">
        <w:tc>
          <w:tcPr>
            <w:tcW w:w="3325" w:type="dxa"/>
          </w:tcPr>
          <w:p w14:paraId="264F4E6C" w14:textId="7BBC88E0" w:rsidR="00D96DDD" w:rsidRPr="000E6CA0" w:rsidRDefault="00D96DDD" w:rsidP="00D96DDD">
            <w:pPr>
              <w:pStyle w:val="Bngbiu-nidung"/>
              <w:ind w:firstLine="0"/>
              <w:rPr>
                <w:b/>
              </w:rPr>
            </w:pPr>
            <w:r w:rsidRPr="000E6CA0">
              <w:rPr>
                <w:b/>
              </w:rPr>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0E6CA0" w14:paraId="0E3C85AD" w14:textId="77777777" w:rsidTr="000E6CA0">
              <w:tc>
                <w:tcPr>
                  <w:tcW w:w="2780" w:type="dxa"/>
                </w:tcPr>
                <w:p w14:paraId="7971DCFB" w14:textId="19C390EB" w:rsidR="000E6CA0" w:rsidRPr="000E6CA0" w:rsidRDefault="000E6CA0" w:rsidP="000E6CA0">
                  <w:pPr>
                    <w:pStyle w:val="Bngbiu-nidung"/>
                    <w:ind w:firstLine="0"/>
                    <w:jc w:val="center"/>
                    <w:rPr>
                      <w:b/>
                    </w:rPr>
                  </w:pPr>
                  <w:r w:rsidRPr="000E6CA0">
                    <w:rPr>
                      <w:b/>
                    </w:rPr>
                    <w:t>Tác nhân</w:t>
                  </w:r>
                </w:p>
              </w:tc>
              <w:tc>
                <w:tcPr>
                  <w:tcW w:w="2780" w:type="dxa"/>
                </w:tcPr>
                <w:p w14:paraId="20378D82" w14:textId="7C457ABB" w:rsidR="000E6CA0" w:rsidRPr="000E6CA0" w:rsidRDefault="000E6CA0" w:rsidP="000E6CA0">
                  <w:pPr>
                    <w:pStyle w:val="Bngbiu-nidung"/>
                    <w:ind w:firstLine="0"/>
                    <w:jc w:val="center"/>
                    <w:rPr>
                      <w:b/>
                    </w:rPr>
                  </w:pPr>
                  <w:r w:rsidRPr="000E6CA0">
                    <w:rPr>
                      <w:b/>
                    </w:rPr>
                    <w:t>Hệ thống</w:t>
                  </w:r>
                </w:p>
              </w:tc>
            </w:tr>
            <w:tr w:rsidR="000E6CA0" w14:paraId="59183C73" w14:textId="77777777" w:rsidTr="000E6CA0">
              <w:tc>
                <w:tcPr>
                  <w:tcW w:w="2780" w:type="dxa"/>
                </w:tcPr>
                <w:p w14:paraId="4FE32C90" w14:textId="0747B47B" w:rsidR="000E6CA0" w:rsidRDefault="000E6CA0" w:rsidP="00D96DDD">
                  <w:pPr>
                    <w:pStyle w:val="Bngbiu-nidung"/>
                    <w:ind w:firstLine="0"/>
                  </w:pPr>
                  <w:r>
                    <w:t>1. Người dùng chọn đăng nhập hệ thống</w:t>
                  </w:r>
                </w:p>
              </w:tc>
              <w:tc>
                <w:tcPr>
                  <w:tcW w:w="2780" w:type="dxa"/>
                </w:tcPr>
                <w:p w14:paraId="52970CC1" w14:textId="77777777" w:rsidR="000E6CA0" w:rsidRDefault="000E6CA0" w:rsidP="00D96DDD">
                  <w:pPr>
                    <w:pStyle w:val="Bngbiu-nidung"/>
                    <w:ind w:firstLine="0"/>
                  </w:pPr>
                  <w:r>
                    <w:t>1.1 Chuyển đến giao diện đăng nhập.</w:t>
                  </w:r>
                </w:p>
                <w:p w14:paraId="59317311" w14:textId="3EB858AE" w:rsidR="000E6CA0" w:rsidRDefault="000E6CA0" w:rsidP="00D96DDD">
                  <w:pPr>
                    <w:pStyle w:val="Bngbiu-nidung"/>
                    <w:ind w:firstLine="0"/>
                  </w:pPr>
                  <w:r>
                    <w:t>1.2 Yêu cầu nhập email và password.</w:t>
                  </w:r>
                </w:p>
              </w:tc>
            </w:tr>
            <w:tr w:rsidR="000E6CA0" w14:paraId="16729362" w14:textId="77777777" w:rsidTr="000E6CA0">
              <w:tc>
                <w:tcPr>
                  <w:tcW w:w="2780" w:type="dxa"/>
                </w:tcPr>
                <w:p w14:paraId="60F42C2D" w14:textId="5C0A014B" w:rsidR="000E6CA0" w:rsidRDefault="000E6CA0" w:rsidP="00D96DDD">
                  <w:pPr>
                    <w:pStyle w:val="Bngbiu-nidung"/>
                    <w:ind w:firstLine="0"/>
                  </w:pPr>
                  <w:r>
                    <w:t>2. Nhập chính xác email và password.</w:t>
                  </w:r>
                </w:p>
              </w:tc>
              <w:tc>
                <w:tcPr>
                  <w:tcW w:w="2780" w:type="dxa"/>
                </w:tcPr>
                <w:p w14:paraId="14AD31E1" w14:textId="77777777" w:rsidR="000E6CA0" w:rsidRDefault="000E6CA0" w:rsidP="00D96DDD">
                  <w:pPr>
                    <w:pStyle w:val="Bngbiu-nidung"/>
                    <w:ind w:firstLine="0"/>
                  </w:pPr>
                  <w:r>
                    <w:t>2.1 Hệ thống kiểm tra tài khoản và xác thực đăng nhập.</w:t>
                  </w:r>
                </w:p>
                <w:p w14:paraId="4172A587" w14:textId="77777777" w:rsidR="000E6CA0" w:rsidRDefault="000E6CA0" w:rsidP="00D96DDD">
                  <w:pPr>
                    <w:pStyle w:val="Bngbiu-nidung"/>
                    <w:ind w:firstLine="0"/>
                  </w:pPr>
                  <w:r>
                    <w:t>Nếu đúng</w:t>
                  </w:r>
                  <w:r>
                    <w:sym w:font="Wingdings" w:char="F0E0"/>
                  </w:r>
                  <w:r>
                    <w:t>Cho phép đăng nhập vào hệ thống và phân quyền.</w:t>
                  </w:r>
                </w:p>
                <w:p w14:paraId="124FB229" w14:textId="75B48EA0" w:rsidR="000E6CA0" w:rsidRDefault="000E6CA0" w:rsidP="00D96DDD">
                  <w:pPr>
                    <w:pStyle w:val="Bngbiu-nidung"/>
                    <w:ind w:firstLine="0"/>
                  </w:pPr>
                  <w:r>
                    <w:t xml:space="preserve">Nếu sai </w:t>
                  </w:r>
                  <w:r>
                    <w:sym w:font="Wingdings" w:char="F0E0"/>
                  </w:r>
                  <w:r>
                    <w:t xml:space="preserve"> Thông báo nhập sai email hoặc password.</w:t>
                  </w:r>
                </w:p>
              </w:tc>
            </w:tr>
          </w:tbl>
          <w:p w14:paraId="4B804107" w14:textId="77777777" w:rsidR="00D96DDD" w:rsidRDefault="00D96DDD" w:rsidP="00D96DDD">
            <w:pPr>
              <w:pStyle w:val="Bngbiu-nidung"/>
              <w:ind w:firstLine="0"/>
            </w:pPr>
          </w:p>
        </w:tc>
      </w:tr>
      <w:tr w:rsidR="000E6CA0" w14:paraId="55E70D22" w14:textId="77777777" w:rsidTr="00D96DDD">
        <w:tc>
          <w:tcPr>
            <w:tcW w:w="3325" w:type="dxa"/>
          </w:tcPr>
          <w:p w14:paraId="482F108C" w14:textId="5FD4B77E" w:rsidR="000E6CA0" w:rsidRPr="000E6CA0" w:rsidRDefault="000E6CA0" w:rsidP="00D96DDD">
            <w:pPr>
              <w:pStyle w:val="Bngbiu-nidung"/>
              <w:ind w:firstLine="0"/>
              <w:rPr>
                <w:b/>
              </w:rPr>
            </w:pPr>
            <w:r w:rsidRPr="000E6CA0">
              <w:rPr>
                <w:b/>
              </w:rPr>
              <w:t>Ngoại lệ</w:t>
            </w:r>
          </w:p>
        </w:tc>
        <w:tc>
          <w:tcPr>
            <w:tcW w:w="5786" w:type="dxa"/>
          </w:tcPr>
          <w:p w14:paraId="46011928" w14:textId="0514D239" w:rsidR="000E6CA0" w:rsidRDefault="000E6CA0" w:rsidP="00D96DDD">
            <w:pPr>
              <w:pStyle w:val="Bngbiu-nidung"/>
              <w:ind w:firstLine="0"/>
            </w:pPr>
            <w:r>
              <w:t>1.2.a Nếu người dùng nhấn chọn đăng kí thì chuyển sang UC đăng kí.</w:t>
            </w:r>
          </w:p>
          <w:p w14:paraId="509A98DC" w14:textId="14C0DD93" w:rsidR="000E6CA0" w:rsidRDefault="000E6CA0" w:rsidP="00422B8E">
            <w:pPr>
              <w:pStyle w:val="Bngbiu-nidung"/>
              <w:keepNext/>
              <w:ind w:firstLine="0"/>
            </w:pPr>
            <w:r>
              <w:t>2.1.a Nếu Tài khoản không tồn tại thì thông báo nhập sai email hoặc password</w:t>
            </w:r>
          </w:p>
        </w:tc>
      </w:tr>
    </w:tbl>
    <w:p w14:paraId="73FDDCFA" w14:textId="4379FAA2" w:rsidR="00D96DDD" w:rsidRDefault="00422B8E" w:rsidP="00422B8E">
      <w:pPr>
        <w:pStyle w:val="Caption"/>
      </w:pPr>
      <w:bookmarkStart w:id="24" w:name="_Toc92638075"/>
      <w:r>
        <w:t>Bảng 3.</w:t>
      </w:r>
      <w:fldSimple w:instr=" SEQ Bảng_3. \* ARABIC ">
        <w:r w:rsidR="00F27472">
          <w:rPr>
            <w:noProof/>
          </w:rPr>
          <w:t>3</w:t>
        </w:r>
      </w:fldSimple>
      <w:r>
        <w:t xml:space="preserve"> Đặc tả Usecase đăng nhập</w:t>
      </w:r>
      <w:bookmarkEnd w:id="24"/>
    </w:p>
    <w:p w14:paraId="5B5ECA48" w14:textId="1C831834" w:rsidR="00422B8E" w:rsidRDefault="00422B8E" w:rsidP="00422B8E"/>
    <w:p w14:paraId="6C444D24" w14:textId="7A80174D" w:rsidR="00422B8E" w:rsidRDefault="00422B8E">
      <w:pPr>
        <w:spacing w:after="200" w:line="276" w:lineRule="auto"/>
      </w:pPr>
      <w:r>
        <w:br w:type="page"/>
      </w:r>
    </w:p>
    <w:p w14:paraId="1F0AEFE4" w14:textId="77777777" w:rsidR="00422B8E" w:rsidRPr="00422B8E" w:rsidRDefault="00422B8E" w:rsidP="00422B8E"/>
    <w:tbl>
      <w:tblPr>
        <w:tblStyle w:val="TableGrid"/>
        <w:tblW w:w="0" w:type="auto"/>
        <w:tblLook w:val="04A0" w:firstRow="1" w:lastRow="0" w:firstColumn="1" w:lastColumn="0" w:noHBand="0" w:noVBand="1"/>
      </w:tblPr>
      <w:tblGrid>
        <w:gridCol w:w="3325"/>
        <w:gridCol w:w="5786"/>
      </w:tblGrid>
      <w:tr w:rsidR="000E6CA0" w14:paraId="44F7B0C3" w14:textId="77777777" w:rsidTr="006478D5">
        <w:tc>
          <w:tcPr>
            <w:tcW w:w="3325" w:type="dxa"/>
          </w:tcPr>
          <w:p w14:paraId="00B0FD9B" w14:textId="77777777" w:rsidR="000E6CA0" w:rsidRPr="000E6CA0" w:rsidRDefault="000E6CA0" w:rsidP="006478D5">
            <w:pPr>
              <w:pStyle w:val="Bngbiu-nidung"/>
              <w:ind w:firstLine="0"/>
              <w:rPr>
                <w:b/>
              </w:rPr>
            </w:pPr>
            <w:r w:rsidRPr="000E6CA0">
              <w:rPr>
                <w:b/>
              </w:rPr>
              <w:t>Tên Usecase</w:t>
            </w:r>
          </w:p>
        </w:tc>
        <w:tc>
          <w:tcPr>
            <w:tcW w:w="5786" w:type="dxa"/>
          </w:tcPr>
          <w:p w14:paraId="20FDD596" w14:textId="5B573B6D" w:rsidR="000E6CA0" w:rsidRDefault="00776E54" w:rsidP="006478D5">
            <w:pPr>
              <w:pStyle w:val="Bngbiu-nidung"/>
              <w:ind w:firstLine="0"/>
            </w:pPr>
            <w:r>
              <w:t>Đ</w:t>
            </w:r>
            <w:r w:rsidR="000E6CA0">
              <w:t>ăng xuất</w:t>
            </w:r>
          </w:p>
        </w:tc>
      </w:tr>
      <w:tr w:rsidR="000E6CA0" w14:paraId="7BC8000A" w14:textId="77777777" w:rsidTr="006478D5">
        <w:tc>
          <w:tcPr>
            <w:tcW w:w="3325" w:type="dxa"/>
          </w:tcPr>
          <w:p w14:paraId="6D4502F0" w14:textId="77777777" w:rsidR="000E6CA0" w:rsidRPr="000E6CA0" w:rsidRDefault="000E6CA0" w:rsidP="006478D5">
            <w:pPr>
              <w:pStyle w:val="Bngbiu-nidung"/>
              <w:ind w:firstLine="0"/>
              <w:rPr>
                <w:b/>
              </w:rPr>
            </w:pPr>
            <w:r w:rsidRPr="000E6CA0">
              <w:rPr>
                <w:b/>
              </w:rPr>
              <w:t>Ngữ cảnh</w:t>
            </w:r>
          </w:p>
        </w:tc>
        <w:tc>
          <w:tcPr>
            <w:tcW w:w="5786" w:type="dxa"/>
          </w:tcPr>
          <w:p w14:paraId="0B8EAE79" w14:textId="43294159" w:rsidR="000E6CA0" w:rsidRDefault="000E6CA0" w:rsidP="006478D5">
            <w:pPr>
              <w:pStyle w:val="Bngbiu-nidung"/>
              <w:ind w:firstLine="0"/>
            </w:pPr>
            <w:r>
              <w:t>Khi người dùng nói chung muốn đăng xuất khỏi hệ thống</w:t>
            </w:r>
          </w:p>
        </w:tc>
      </w:tr>
      <w:tr w:rsidR="000801A8" w14:paraId="1D578AE1" w14:textId="77777777" w:rsidTr="006478D5">
        <w:tc>
          <w:tcPr>
            <w:tcW w:w="3325" w:type="dxa"/>
          </w:tcPr>
          <w:p w14:paraId="69032D11" w14:textId="5DDD24BB" w:rsidR="000801A8" w:rsidRPr="000E6CA0" w:rsidRDefault="000801A8" w:rsidP="006478D5">
            <w:pPr>
              <w:pStyle w:val="Bngbiu-nidung"/>
              <w:ind w:firstLine="0"/>
              <w:rPr>
                <w:b/>
              </w:rPr>
            </w:pPr>
            <w:r>
              <w:rPr>
                <w:b/>
              </w:rPr>
              <w:t>Sự kiện kích hoạt</w:t>
            </w:r>
          </w:p>
        </w:tc>
        <w:tc>
          <w:tcPr>
            <w:tcW w:w="5786" w:type="dxa"/>
          </w:tcPr>
          <w:p w14:paraId="39E4E5FA" w14:textId="3C9A5342" w:rsidR="000801A8" w:rsidRDefault="000801A8" w:rsidP="006478D5">
            <w:pPr>
              <w:pStyle w:val="Bngbiu-nidung"/>
              <w:ind w:firstLine="0"/>
            </w:pPr>
            <w:r>
              <w:t>Người dùng nhấn đăng xuất.</w:t>
            </w:r>
          </w:p>
        </w:tc>
      </w:tr>
      <w:tr w:rsidR="000E6CA0" w14:paraId="35374DB1" w14:textId="77777777" w:rsidTr="006478D5">
        <w:tc>
          <w:tcPr>
            <w:tcW w:w="3325" w:type="dxa"/>
          </w:tcPr>
          <w:p w14:paraId="42B686A7" w14:textId="77777777" w:rsidR="000E6CA0" w:rsidRPr="000E6CA0" w:rsidRDefault="000E6CA0" w:rsidP="006478D5">
            <w:pPr>
              <w:pStyle w:val="Bngbiu-nidung"/>
              <w:ind w:firstLine="0"/>
              <w:rPr>
                <w:b/>
              </w:rPr>
            </w:pPr>
            <w:r w:rsidRPr="000E6CA0">
              <w:rPr>
                <w:b/>
              </w:rPr>
              <w:t>Mô tả</w:t>
            </w:r>
          </w:p>
        </w:tc>
        <w:tc>
          <w:tcPr>
            <w:tcW w:w="5786" w:type="dxa"/>
          </w:tcPr>
          <w:p w14:paraId="6F589ACB" w14:textId="77C52858" w:rsidR="000E6CA0" w:rsidRDefault="000E6CA0" w:rsidP="000E6CA0">
            <w:pPr>
              <w:pStyle w:val="Bngbiu-nidung"/>
              <w:ind w:firstLine="0"/>
            </w:pPr>
            <w:r>
              <w:t>Khi người dùng nói chung đã đăng nhập hệ thống và muốn đăng xuất khỏi hệ thống.</w:t>
            </w:r>
          </w:p>
        </w:tc>
      </w:tr>
      <w:tr w:rsidR="000E6CA0" w14:paraId="05CDC122" w14:textId="77777777" w:rsidTr="006478D5">
        <w:tc>
          <w:tcPr>
            <w:tcW w:w="3325" w:type="dxa"/>
          </w:tcPr>
          <w:p w14:paraId="25AC412A" w14:textId="77777777" w:rsidR="000E6CA0" w:rsidRPr="000E6CA0" w:rsidRDefault="000E6CA0" w:rsidP="006478D5">
            <w:pPr>
              <w:pStyle w:val="Bngbiu-nidung"/>
              <w:ind w:firstLine="0"/>
              <w:rPr>
                <w:b/>
              </w:rPr>
            </w:pPr>
            <w:r w:rsidRPr="000E6CA0">
              <w:rPr>
                <w:b/>
              </w:rPr>
              <w:t>Tác nhân</w:t>
            </w:r>
          </w:p>
        </w:tc>
        <w:tc>
          <w:tcPr>
            <w:tcW w:w="5786" w:type="dxa"/>
          </w:tcPr>
          <w:p w14:paraId="5C4CB522" w14:textId="77777777" w:rsidR="000E6CA0" w:rsidRDefault="000E6CA0" w:rsidP="006478D5">
            <w:pPr>
              <w:pStyle w:val="Bngbiu-nidung"/>
              <w:ind w:firstLine="0"/>
            </w:pPr>
            <w:r>
              <w:t>Quản lí, Khách hàng</w:t>
            </w:r>
          </w:p>
        </w:tc>
      </w:tr>
      <w:tr w:rsidR="000E6CA0" w14:paraId="0A054946" w14:textId="77777777" w:rsidTr="006478D5">
        <w:tc>
          <w:tcPr>
            <w:tcW w:w="3325" w:type="dxa"/>
          </w:tcPr>
          <w:p w14:paraId="4176D86B" w14:textId="77777777" w:rsidR="000E6CA0" w:rsidRPr="000E6CA0" w:rsidRDefault="000E6CA0" w:rsidP="006478D5">
            <w:pPr>
              <w:pStyle w:val="Bngbiu-nidung"/>
              <w:ind w:firstLine="0"/>
              <w:rPr>
                <w:b/>
              </w:rPr>
            </w:pPr>
            <w:r w:rsidRPr="000E6CA0">
              <w:rPr>
                <w:b/>
              </w:rPr>
              <w:t>UC liên quan</w:t>
            </w:r>
          </w:p>
        </w:tc>
        <w:tc>
          <w:tcPr>
            <w:tcW w:w="5786" w:type="dxa"/>
          </w:tcPr>
          <w:p w14:paraId="07595B03" w14:textId="6990ECDD" w:rsidR="000E6CA0" w:rsidRDefault="000E6CA0" w:rsidP="006478D5">
            <w:pPr>
              <w:pStyle w:val="Bngbiu-nidung"/>
              <w:ind w:firstLine="0"/>
            </w:pPr>
            <w:r>
              <w:t>Đăng nhập</w:t>
            </w:r>
          </w:p>
        </w:tc>
      </w:tr>
      <w:tr w:rsidR="000E6CA0" w14:paraId="7009F4C2" w14:textId="77777777" w:rsidTr="006478D5">
        <w:tc>
          <w:tcPr>
            <w:tcW w:w="3325" w:type="dxa"/>
          </w:tcPr>
          <w:p w14:paraId="07D8CB57" w14:textId="77777777" w:rsidR="000E6CA0" w:rsidRPr="000E6CA0" w:rsidRDefault="000E6CA0" w:rsidP="006478D5">
            <w:pPr>
              <w:pStyle w:val="Bngbiu-nidung"/>
              <w:ind w:firstLine="0"/>
              <w:rPr>
                <w:b/>
              </w:rPr>
            </w:pPr>
            <w:r w:rsidRPr="000E6CA0">
              <w:rPr>
                <w:b/>
              </w:rPr>
              <w:t>Điều kiện tiên quyết</w:t>
            </w:r>
          </w:p>
        </w:tc>
        <w:tc>
          <w:tcPr>
            <w:tcW w:w="5786" w:type="dxa"/>
          </w:tcPr>
          <w:p w14:paraId="22FD71F8" w14:textId="65C679A3" w:rsidR="000E6CA0" w:rsidRDefault="000E6CA0" w:rsidP="006478D5">
            <w:pPr>
              <w:pStyle w:val="Bngbiu-nidung"/>
              <w:ind w:firstLine="0"/>
            </w:pPr>
            <w:r>
              <w:t>Người dùng đã đăng nhập thành công vào hệ thống</w:t>
            </w:r>
          </w:p>
        </w:tc>
      </w:tr>
      <w:tr w:rsidR="000E6CA0" w14:paraId="34873BC5" w14:textId="77777777" w:rsidTr="006478D5">
        <w:tc>
          <w:tcPr>
            <w:tcW w:w="3325" w:type="dxa"/>
          </w:tcPr>
          <w:p w14:paraId="48FFA31F" w14:textId="77777777" w:rsidR="000E6CA0" w:rsidRPr="000E6CA0" w:rsidRDefault="000E6CA0" w:rsidP="006478D5">
            <w:pPr>
              <w:pStyle w:val="Bngbiu-nidung"/>
              <w:ind w:firstLine="0"/>
              <w:rPr>
                <w:b/>
              </w:rPr>
            </w:pPr>
            <w:r w:rsidRPr="000E6CA0">
              <w:rPr>
                <w:b/>
              </w:rPr>
              <w:t>Điều kiện sau</w:t>
            </w:r>
          </w:p>
        </w:tc>
        <w:tc>
          <w:tcPr>
            <w:tcW w:w="5786" w:type="dxa"/>
          </w:tcPr>
          <w:p w14:paraId="1221C4CA" w14:textId="4C4642EB" w:rsidR="000E6CA0" w:rsidRDefault="000E6CA0" w:rsidP="000E6CA0">
            <w:pPr>
              <w:pStyle w:val="Bngbiu-nidung"/>
              <w:ind w:firstLine="0"/>
            </w:pPr>
            <w:r>
              <w:t>Đăng xuất tài khoản thành công khỏi hệ thống.</w:t>
            </w:r>
          </w:p>
        </w:tc>
      </w:tr>
      <w:tr w:rsidR="000E6CA0" w14:paraId="1CF6753B" w14:textId="77777777" w:rsidTr="006478D5">
        <w:tc>
          <w:tcPr>
            <w:tcW w:w="3325" w:type="dxa"/>
          </w:tcPr>
          <w:p w14:paraId="430CCBDC" w14:textId="77777777" w:rsidR="000E6CA0" w:rsidRPr="000E6CA0" w:rsidRDefault="000E6CA0" w:rsidP="006478D5">
            <w:pPr>
              <w:pStyle w:val="Bngbiu-nidung"/>
              <w:ind w:firstLine="0"/>
              <w:rPr>
                <w:b/>
              </w:rPr>
            </w:pPr>
            <w:r w:rsidRPr="000E6CA0">
              <w:rPr>
                <w:b/>
              </w:rPr>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0E6CA0" w14:paraId="3643DCBD" w14:textId="77777777" w:rsidTr="006478D5">
              <w:tc>
                <w:tcPr>
                  <w:tcW w:w="2780" w:type="dxa"/>
                </w:tcPr>
                <w:p w14:paraId="5CF581D9" w14:textId="77777777" w:rsidR="000E6CA0" w:rsidRPr="000E6CA0" w:rsidRDefault="000E6CA0" w:rsidP="006478D5">
                  <w:pPr>
                    <w:pStyle w:val="Bngbiu-nidung"/>
                    <w:ind w:firstLine="0"/>
                    <w:jc w:val="center"/>
                    <w:rPr>
                      <w:b/>
                    </w:rPr>
                  </w:pPr>
                  <w:r w:rsidRPr="000E6CA0">
                    <w:rPr>
                      <w:b/>
                    </w:rPr>
                    <w:t>Tác nhân</w:t>
                  </w:r>
                </w:p>
              </w:tc>
              <w:tc>
                <w:tcPr>
                  <w:tcW w:w="2780" w:type="dxa"/>
                </w:tcPr>
                <w:p w14:paraId="5183543F" w14:textId="77777777" w:rsidR="000E6CA0" w:rsidRPr="000E6CA0" w:rsidRDefault="000E6CA0" w:rsidP="006478D5">
                  <w:pPr>
                    <w:pStyle w:val="Bngbiu-nidung"/>
                    <w:ind w:firstLine="0"/>
                    <w:jc w:val="center"/>
                    <w:rPr>
                      <w:b/>
                    </w:rPr>
                  </w:pPr>
                  <w:r w:rsidRPr="000E6CA0">
                    <w:rPr>
                      <w:b/>
                    </w:rPr>
                    <w:t>Hệ thống</w:t>
                  </w:r>
                </w:p>
              </w:tc>
            </w:tr>
            <w:tr w:rsidR="000E6CA0" w14:paraId="319A3CA1" w14:textId="77777777" w:rsidTr="006478D5">
              <w:tc>
                <w:tcPr>
                  <w:tcW w:w="2780" w:type="dxa"/>
                </w:tcPr>
                <w:p w14:paraId="64780F0E" w14:textId="07EF4696" w:rsidR="000E6CA0" w:rsidRDefault="000E6CA0" w:rsidP="000801A8">
                  <w:pPr>
                    <w:pStyle w:val="Bngbiu-nidung"/>
                    <w:ind w:firstLine="0"/>
                  </w:pPr>
                  <w:r>
                    <w:t xml:space="preserve">1. Người dùng chọn </w:t>
                  </w:r>
                  <w:r w:rsidR="000801A8">
                    <w:t>mục quản lí tài khoản</w:t>
                  </w:r>
                </w:p>
              </w:tc>
              <w:tc>
                <w:tcPr>
                  <w:tcW w:w="2780" w:type="dxa"/>
                </w:tcPr>
                <w:p w14:paraId="630E2B26" w14:textId="00F12237" w:rsidR="000E6CA0" w:rsidRDefault="000E6CA0" w:rsidP="000801A8">
                  <w:pPr>
                    <w:pStyle w:val="Bngbiu-nidung"/>
                    <w:ind w:firstLine="0"/>
                  </w:pPr>
                  <w:r>
                    <w:t xml:space="preserve">1.1 </w:t>
                  </w:r>
                  <w:r w:rsidR="000801A8">
                    <w:t>Hệ thống hiện danh sách tùy chọn.</w:t>
                  </w:r>
                </w:p>
              </w:tc>
            </w:tr>
            <w:tr w:rsidR="000E6CA0" w14:paraId="416B554E" w14:textId="77777777" w:rsidTr="006478D5">
              <w:tc>
                <w:tcPr>
                  <w:tcW w:w="2780" w:type="dxa"/>
                </w:tcPr>
                <w:p w14:paraId="0514AE94" w14:textId="59DDEBAC" w:rsidR="000E6CA0" w:rsidRDefault="000E6CA0" w:rsidP="000801A8">
                  <w:pPr>
                    <w:pStyle w:val="Bngbiu-nidung"/>
                    <w:ind w:firstLine="0"/>
                  </w:pPr>
                  <w:r>
                    <w:t xml:space="preserve">2. </w:t>
                  </w:r>
                  <w:r w:rsidR="000801A8">
                    <w:t>Người dùng chọn mục đăng xuất trên danh sách tùy chọn.</w:t>
                  </w:r>
                </w:p>
              </w:tc>
              <w:tc>
                <w:tcPr>
                  <w:tcW w:w="2780" w:type="dxa"/>
                </w:tcPr>
                <w:p w14:paraId="7C436AF6" w14:textId="21D92477" w:rsidR="000E6CA0" w:rsidRDefault="000801A8" w:rsidP="006478D5">
                  <w:pPr>
                    <w:pStyle w:val="Bngbiu-nidung"/>
                    <w:ind w:firstLine="0"/>
                  </w:pPr>
                  <w:r>
                    <w:t>2.1 Đăng xuất tài khoản thành công, chuyển sang trang chủ.</w:t>
                  </w:r>
                </w:p>
              </w:tc>
            </w:tr>
          </w:tbl>
          <w:p w14:paraId="4DB46794" w14:textId="77777777" w:rsidR="000E6CA0" w:rsidRDefault="000E6CA0" w:rsidP="006478D5">
            <w:pPr>
              <w:pStyle w:val="Bngbiu-nidung"/>
              <w:ind w:firstLine="0"/>
            </w:pPr>
          </w:p>
        </w:tc>
      </w:tr>
      <w:tr w:rsidR="000E6CA0" w14:paraId="7E81AE27" w14:textId="77777777" w:rsidTr="006478D5">
        <w:tc>
          <w:tcPr>
            <w:tcW w:w="3325" w:type="dxa"/>
          </w:tcPr>
          <w:p w14:paraId="35FC1174" w14:textId="77777777" w:rsidR="000E6CA0" w:rsidRPr="000E6CA0" w:rsidRDefault="000E6CA0" w:rsidP="006478D5">
            <w:pPr>
              <w:pStyle w:val="Bngbiu-nidung"/>
              <w:ind w:firstLine="0"/>
              <w:rPr>
                <w:b/>
              </w:rPr>
            </w:pPr>
            <w:r w:rsidRPr="000E6CA0">
              <w:rPr>
                <w:b/>
              </w:rPr>
              <w:t>Ngoại lệ</w:t>
            </w:r>
          </w:p>
        </w:tc>
        <w:tc>
          <w:tcPr>
            <w:tcW w:w="5786" w:type="dxa"/>
          </w:tcPr>
          <w:p w14:paraId="1DB687BA" w14:textId="2A6751C1" w:rsidR="000E6CA0" w:rsidRDefault="000E6CA0" w:rsidP="00422B8E">
            <w:pPr>
              <w:pStyle w:val="Bngbiu-nidung"/>
              <w:keepNext/>
              <w:ind w:firstLine="0"/>
            </w:pPr>
          </w:p>
        </w:tc>
      </w:tr>
    </w:tbl>
    <w:p w14:paraId="6F515C1A" w14:textId="58B2A64F" w:rsidR="000E6CA0" w:rsidRDefault="00422B8E" w:rsidP="00422B8E">
      <w:pPr>
        <w:pStyle w:val="Caption"/>
      </w:pPr>
      <w:bookmarkStart w:id="25" w:name="_Toc92638076"/>
      <w:r>
        <w:t>Bảng 3.</w:t>
      </w:r>
      <w:fldSimple w:instr=" SEQ Bảng_3. \* ARABIC ">
        <w:r w:rsidR="00F27472">
          <w:rPr>
            <w:noProof/>
          </w:rPr>
          <w:t>4</w:t>
        </w:r>
      </w:fldSimple>
      <w:r>
        <w:t xml:space="preserve"> Đặc tả Usecase đăng xuất</w:t>
      </w:r>
      <w:bookmarkEnd w:id="25"/>
    </w:p>
    <w:p w14:paraId="0A1F2E29" w14:textId="5D095970" w:rsidR="002F2626" w:rsidRDefault="002F2626">
      <w:pPr>
        <w:spacing w:after="200" w:line="276" w:lineRule="auto"/>
      </w:pPr>
      <w:r>
        <w:br w:type="page"/>
      </w:r>
    </w:p>
    <w:p w14:paraId="4AB8FFEB" w14:textId="77777777" w:rsidR="002F2626" w:rsidRPr="002F2626" w:rsidRDefault="002F2626" w:rsidP="002F2626"/>
    <w:tbl>
      <w:tblPr>
        <w:tblStyle w:val="TableGrid"/>
        <w:tblW w:w="0" w:type="auto"/>
        <w:tblLook w:val="04A0" w:firstRow="1" w:lastRow="0" w:firstColumn="1" w:lastColumn="0" w:noHBand="0" w:noVBand="1"/>
      </w:tblPr>
      <w:tblGrid>
        <w:gridCol w:w="3325"/>
        <w:gridCol w:w="5786"/>
      </w:tblGrid>
      <w:tr w:rsidR="000801A8" w14:paraId="183EF1CC" w14:textId="77777777" w:rsidTr="006478D5">
        <w:tc>
          <w:tcPr>
            <w:tcW w:w="3325" w:type="dxa"/>
          </w:tcPr>
          <w:p w14:paraId="6884CCDC" w14:textId="77777777" w:rsidR="000801A8" w:rsidRPr="000E6CA0" w:rsidRDefault="000801A8" w:rsidP="006478D5">
            <w:pPr>
              <w:pStyle w:val="Bngbiu-nidung"/>
              <w:ind w:firstLine="0"/>
              <w:rPr>
                <w:b/>
              </w:rPr>
            </w:pPr>
            <w:r w:rsidRPr="000E6CA0">
              <w:rPr>
                <w:b/>
              </w:rPr>
              <w:t>Tên Usecase</w:t>
            </w:r>
          </w:p>
        </w:tc>
        <w:tc>
          <w:tcPr>
            <w:tcW w:w="5786" w:type="dxa"/>
          </w:tcPr>
          <w:p w14:paraId="49B3F807" w14:textId="3202C22E" w:rsidR="000801A8" w:rsidRDefault="00776E54" w:rsidP="006478D5">
            <w:pPr>
              <w:pStyle w:val="Bngbiu-nidung"/>
              <w:ind w:firstLine="0"/>
            </w:pPr>
            <w:r>
              <w:t>Đ</w:t>
            </w:r>
            <w:r w:rsidR="000801A8">
              <w:t>ăng kí</w:t>
            </w:r>
          </w:p>
        </w:tc>
      </w:tr>
      <w:tr w:rsidR="000801A8" w14:paraId="1ED62174" w14:textId="77777777" w:rsidTr="006478D5">
        <w:tc>
          <w:tcPr>
            <w:tcW w:w="3325" w:type="dxa"/>
          </w:tcPr>
          <w:p w14:paraId="41CEDD00" w14:textId="77777777" w:rsidR="000801A8" w:rsidRPr="000E6CA0" w:rsidRDefault="000801A8" w:rsidP="006478D5">
            <w:pPr>
              <w:pStyle w:val="Bngbiu-nidung"/>
              <w:ind w:firstLine="0"/>
              <w:rPr>
                <w:b/>
              </w:rPr>
            </w:pPr>
            <w:r w:rsidRPr="000E6CA0">
              <w:rPr>
                <w:b/>
              </w:rPr>
              <w:t>Ngữ cảnh</w:t>
            </w:r>
          </w:p>
        </w:tc>
        <w:tc>
          <w:tcPr>
            <w:tcW w:w="5786" w:type="dxa"/>
          </w:tcPr>
          <w:p w14:paraId="38012430" w14:textId="5C008A7F" w:rsidR="000801A8" w:rsidRDefault="000801A8" w:rsidP="000801A8">
            <w:pPr>
              <w:pStyle w:val="Bngbiu-nidung"/>
              <w:ind w:firstLine="0"/>
            </w:pPr>
            <w:r>
              <w:t>Khi người dùng chưa có tài khoản và muốn đăng kí tài khoản.</w:t>
            </w:r>
          </w:p>
        </w:tc>
      </w:tr>
      <w:tr w:rsidR="000801A8" w14:paraId="3EA4FECD" w14:textId="77777777" w:rsidTr="006478D5">
        <w:tc>
          <w:tcPr>
            <w:tcW w:w="3325" w:type="dxa"/>
          </w:tcPr>
          <w:p w14:paraId="568FE195" w14:textId="78FC90D6" w:rsidR="000801A8" w:rsidRPr="000E6CA0" w:rsidRDefault="000801A8" w:rsidP="006478D5">
            <w:pPr>
              <w:pStyle w:val="Bngbiu-nidung"/>
              <w:ind w:firstLine="0"/>
              <w:rPr>
                <w:b/>
              </w:rPr>
            </w:pPr>
            <w:r>
              <w:rPr>
                <w:b/>
              </w:rPr>
              <w:t>Sự kiện kích hoạt</w:t>
            </w:r>
          </w:p>
        </w:tc>
        <w:tc>
          <w:tcPr>
            <w:tcW w:w="5786" w:type="dxa"/>
          </w:tcPr>
          <w:p w14:paraId="68CDEA5E" w14:textId="139C7360" w:rsidR="000801A8" w:rsidRDefault="000801A8" w:rsidP="000801A8">
            <w:pPr>
              <w:pStyle w:val="Bngbiu-nidung"/>
              <w:ind w:firstLine="0"/>
            </w:pPr>
            <w:r>
              <w:t>Người dùng nhấn chọn đăng kí tài khoản</w:t>
            </w:r>
          </w:p>
        </w:tc>
      </w:tr>
      <w:tr w:rsidR="000801A8" w14:paraId="33F565DE" w14:textId="77777777" w:rsidTr="006478D5">
        <w:tc>
          <w:tcPr>
            <w:tcW w:w="3325" w:type="dxa"/>
          </w:tcPr>
          <w:p w14:paraId="17CE14B8" w14:textId="77777777" w:rsidR="000801A8" w:rsidRPr="000E6CA0" w:rsidRDefault="000801A8" w:rsidP="006478D5">
            <w:pPr>
              <w:pStyle w:val="Bngbiu-nidung"/>
              <w:ind w:firstLine="0"/>
              <w:rPr>
                <w:b/>
              </w:rPr>
            </w:pPr>
            <w:r w:rsidRPr="000E6CA0">
              <w:rPr>
                <w:b/>
              </w:rPr>
              <w:t>Mô tả</w:t>
            </w:r>
          </w:p>
        </w:tc>
        <w:tc>
          <w:tcPr>
            <w:tcW w:w="5786" w:type="dxa"/>
          </w:tcPr>
          <w:p w14:paraId="57FD8573" w14:textId="2B177D5C" w:rsidR="000801A8" w:rsidRDefault="000801A8" w:rsidP="000801A8">
            <w:pPr>
              <w:pStyle w:val="Bngbiu-nidung"/>
              <w:ind w:firstLine="0"/>
            </w:pPr>
            <w:r>
              <w:t>Khi người dùng muốn sử dụng các chức năng của hệ thống quản lí hoặc đặt hàng thì cần phải đăng nhập vào tài khoản. Khi người dùng chưa có tài khoản thì thực hiện đăng kí tài khoản.</w:t>
            </w:r>
          </w:p>
        </w:tc>
      </w:tr>
      <w:tr w:rsidR="000801A8" w14:paraId="6D628AA8" w14:textId="77777777" w:rsidTr="006478D5">
        <w:tc>
          <w:tcPr>
            <w:tcW w:w="3325" w:type="dxa"/>
          </w:tcPr>
          <w:p w14:paraId="6851CE5D" w14:textId="77777777" w:rsidR="000801A8" w:rsidRPr="000E6CA0" w:rsidRDefault="000801A8" w:rsidP="006478D5">
            <w:pPr>
              <w:pStyle w:val="Bngbiu-nidung"/>
              <w:ind w:firstLine="0"/>
              <w:rPr>
                <w:b/>
              </w:rPr>
            </w:pPr>
            <w:r w:rsidRPr="000E6CA0">
              <w:rPr>
                <w:b/>
              </w:rPr>
              <w:t>Tác nhân</w:t>
            </w:r>
          </w:p>
        </w:tc>
        <w:tc>
          <w:tcPr>
            <w:tcW w:w="5786" w:type="dxa"/>
          </w:tcPr>
          <w:p w14:paraId="2566A206" w14:textId="77777777" w:rsidR="000801A8" w:rsidRDefault="000801A8" w:rsidP="006478D5">
            <w:pPr>
              <w:pStyle w:val="Bngbiu-nidung"/>
              <w:ind w:firstLine="0"/>
            </w:pPr>
            <w:r>
              <w:t>Quản lí, Khách hàng</w:t>
            </w:r>
          </w:p>
        </w:tc>
      </w:tr>
      <w:tr w:rsidR="000801A8" w14:paraId="0B73CC14" w14:textId="77777777" w:rsidTr="006478D5">
        <w:tc>
          <w:tcPr>
            <w:tcW w:w="3325" w:type="dxa"/>
          </w:tcPr>
          <w:p w14:paraId="786E3DFF" w14:textId="77777777" w:rsidR="000801A8" w:rsidRPr="000E6CA0" w:rsidRDefault="000801A8" w:rsidP="006478D5">
            <w:pPr>
              <w:pStyle w:val="Bngbiu-nidung"/>
              <w:ind w:firstLine="0"/>
              <w:rPr>
                <w:b/>
              </w:rPr>
            </w:pPr>
            <w:r w:rsidRPr="000E6CA0">
              <w:rPr>
                <w:b/>
              </w:rPr>
              <w:t>UC liên quan</w:t>
            </w:r>
          </w:p>
        </w:tc>
        <w:tc>
          <w:tcPr>
            <w:tcW w:w="5786" w:type="dxa"/>
          </w:tcPr>
          <w:p w14:paraId="384D604A" w14:textId="77777777" w:rsidR="000801A8" w:rsidRDefault="000801A8" w:rsidP="006478D5">
            <w:pPr>
              <w:pStyle w:val="Bngbiu-nidung"/>
              <w:ind w:firstLine="0"/>
            </w:pPr>
            <w:r>
              <w:t>Đăng nhập</w:t>
            </w:r>
          </w:p>
        </w:tc>
      </w:tr>
      <w:tr w:rsidR="000801A8" w14:paraId="72806AB7" w14:textId="77777777" w:rsidTr="006478D5">
        <w:tc>
          <w:tcPr>
            <w:tcW w:w="3325" w:type="dxa"/>
          </w:tcPr>
          <w:p w14:paraId="7468E2E5" w14:textId="77777777" w:rsidR="000801A8" w:rsidRPr="000E6CA0" w:rsidRDefault="000801A8" w:rsidP="006478D5">
            <w:pPr>
              <w:pStyle w:val="Bngbiu-nidung"/>
              <w:ind w:firstLine="0"/>
              <w:rPr>
                <w:b/>
              </w:rPr>
            </w:pPr>
            <w:r w:rsidRPr="000E6CA0">
              <w:rPr>
                <w:b/>
              </w:rPr>
              <w:t>Điều kiện tiên quyết</w:t>
            </w:r>
          </w:p>
        </w:tc>
        <w:tc>
          <w:tcPr>
            <w:tcW w:w="5786" w:type="dxa"/>
          </w:tcPr>
          <w:p w14:paraId="76D55DE7" w14:textId="63CED8B1" w:rsidR="000801A8" w:rsidRDefault="000801A8" w:rsidP="006478D5">
            <w:pPr>
              <w:pStyle w:val="Bngbiu-nidung"/>
              <w:ind w:firstLine="0"/>
            </w:pPr>
            <w:r>
              <w:t>Người dùng có email chưa đăng kí tài khoản nào</w:t>
            </w:r>
          </w:p>
        </w:tc>
      </w:tr>
      <w:tr w:rsidR="000801A8" w14:paraId="6264CAB3" w14:textId="77777777" w:rsidTr="006478D5">
        <w:tc>
          <w:tcPr>
            <w:tcW w:w="3325" w:type="dxa"/>
          </w:tcPr>
          <w:p w14:paraId="438ADBCD" w14:textId="77777777" w:rsidR="000801A8" w:rsidRPr="000E6CA0" w:rsidRDefault="000801A8" w:rsidP="006478D5">
            <w:pPr>
              <w:pStyle w:val="Bngbiu-nidung"/>
              <w:ind w:firstLine="0"/>
              <w:rPr>
                <w:b/>
              </w:rPr>
            </w:pPr>
            <w:r w:rsidRPr="000E6CA0">
              <w:rPr>
                <w:b/>
              </w:rPr>
              <w:t>Điều kiện sau</w:t>
            </w:r>
          </w:p>
        </w:tc>
        <w:tc>
          <w:tcPr>
            <w:tcW w:w="5786" w:type="dxa"/>
          </w:tcPr>
          <w:p w14:paraId="411F21E9" w14:textId="51E0431D" w:rsidR="000801A8" w:rsidRDefault="000801A8" w:rsidP="000801A8">
            <w:pPr>
              <w:pStyle w:val="Bngbiu-nidung"/>
              <w:ind w:firstLine="0"/>
            </w:pPr>
            <w:r>
              <w:t>Đăng kí tài khoản thành công.</w:t>
            </w:r>
          </w:p>
        </w:tc>
      </w:tr>
      <w:tr w:rsidR="000801A8" w14:paraId="050A0A61" w14:textId="77777777" w:rsidTr="006478D5">
        <w:tc>
          <w:tcPr>
            <w:tcW w:w="3325" w:type="dxa"/>
          </w:tcPr>
          <w:p w14:paraId="4FC113D0" w14:textId="77777777" w:rsidR="000801A8" w:rsidRPr="000E6CA0" w:rsidRDefault="000801A8" w:rsidP="006478D5">
            <w:pPr>
              <w:pStyle w:val="Bngbiu-nidung"/>
              <w:ind w:firstLine="0"/>
              <w:rPr>
                <w:b/>
              </w:rPr>
            </w:pPr>
            <w:r w:rsidRPr="000E6CA0">
              <w:rPr>
                <w:b/>
              </w:rPr>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0801A8" w14:paraId="3B36A352" w14:textId="77777777" w:rsidTr="006478D5">
              <w:tc>
                <w:tcPr>
                  <w:tcW w:w="2780" w:type="dxa"/>
                </w:tcPr>
                <w:p w14:paraId="3D21E3C9" w14:textId="77777777" w:rsidR="000801A8" w:rsidRPr="000E6CA0" w:rsidRDefault="000801A8" w:rsidP="006478D5">
                  <w:pPr>
                    <w:pStyle w:val="Bngbiu-nidung"/>
                    <w:ind w:firstLine="0"/>
                    <w:jc w:val="center"/>
                    <w:rPr>
                      <w:b/>
                    </w:rPr>
                  </w:pPr>
                  <w:r w:rsidRPr="000E6CA0">
                    <w:rPr>
                      <w:b/>
                    </w:rPr>
                    <w:t>Tác nhân</w:t>
                  </w:r>
                </w:p>
              </w:tc>
              <w:tc>
                <w:tcPr>
                  <w:tcW w:w="2780" w:type="dxa"/>
                </w:tcPr>
                <w:p w14:paraId="582C6BF6" w14:textId="77777777" w:rsidR="000801A8" w:rsidRPr="000E6CA0" w:rsidRDefault="000801A8" w:rsidP="006478D5">
                  <w:pPr>
                    <w:pStyle w:val="Bngbiu-nidung"/>
                    <w:ind w:firstLine="0"/>
                    <w:jc w:val="center"/>
                    <w:rPr>
                      <w:b/>
                    </w:rPr>
                  </w:pPr>
                  <w:r w:rsidRPr="000E6CA0">
                    <w:rPr>
                      <w:b/>
                    </w:rPr>
                    <w:t>Hệ thống</w:t>
                  </w:r>
                </w:p>
              </w:tc>
            </w:tr>
            <w:tr w:rsidR="000801A8" w14:paraId="2E71661F" w14:textId="77777777" w:rsidTr="006478D5">
              <w:tc>
                <w:tcPr>
                  <w:tcW w:w="2780" w:type="dxa"/>
                </w:tcPr>
                <w:p w14:paraId="3A244A4B" w14:textId="6887FB35" w:rsidR="000801A8" w:rsidRDefault="000801A8" w:rsidP="00541C1B">
                  <w:pPr>
                    <w:pStyle w:val="Bngbiu-nidung"/>
                    <w:ind w:firstLine="0"/>
                  </w:pPr>
                  <w:r>
                    <w:t xml:space="preserve">1. Người dùng chọn mục </w:t>
                  </w:r>
                  <w:r w:rsidR="00541C1B">
                    <w:t>đăng kí tài khoản.</w:t>
                  </w:r>
                </w:p>
              </w:tc>
              <w:tc>
                <w:tcPr>
                  <w:tcW w:w="2780" w:type="dxa"/>
                </w:tcPr>
                <w:p w14:paraId="1D43005B" w14:textId="35F8D747" w:rsidR="000801A8" w:rsidRDefault="000801A8" w:rsidP="006478D5">
                  <w:pPr>
                    <w:pStyle w:val="Bngbiu-nidung"/>
                    <w:ind w:firstLine="0"/>
                  </w:pPr>
                  <w:r>
                    <w:t>1.1 H</w:t>
                  </w:r>
                  <w:r w:rsidR="00541C1B">
                    <w:t>ệ thống hiện danh sách form đăng kí tài khoản.</w:t>
                  </w:r>
                </w:p>
              </w:tc>
            </w:tr>
            <w:tr w:rsidR="000801A8" w14:paraId="36EB1E74" w14:textId="77777777" w:rsidTr="006478D5">
              <w:tc>
                <w:tcPr>
                  <w:tcW w:w="2780" w:type="dxa"/>
                </w:tcPr>
                <w:p w14:paraId="4F677C8A" w14:textId="2058E617" w:rsidR="000801A8" w:rsidRDefault="000801A8" w:rsidP="00541C1B">
                  <w:pPr>
                    <w:pStyle w:val="Bngbiu-nidung"/>
                    <w:ind w:firstLine="0"/>
                  </w:pPr>
                  <w:r>
                    <w:t xml:space="preserve">2. </w:t>
                  </w:r>
                  <w:r w:rsidR="00541C1B">
                    <w:t>Người dùng nhập đầy đủ các thông tin liên quan trong form đăng kí.</w:t>
                  </w:r>
                </w:p>
              </w:tc>
              <w:tc>
                <w:tcPr>
                  <w:tcW w:w="2780" w:type="dxa"/>
                </w:tcPr>
                <w:p w14:paraId="6237E459" w14:textId="77777777" w:rsidR="000801A8" w:rsidRDefault="000801A8" w:rsidP="00541C1B">
                  <w:pPr>
                    <w:pStyle w:val="Bngbiu-nidung"/>
                    <w:ind w:firstLine="0"/>
                  </w:pPr>
                  <w:r>
                    <w:t xml:space="preserve">2.1 </w:t>
                  </w:r>
                  <w:r w:rsidR="00541C1B">
                    <w:t>Hệ thống gửi link xác nhận đến email người dùng đã đăng kí</w:t>
                  </w:r>
                  <w:r>
                    <w:t>.</w:t>
                  </w:r>
                </w:p>
                <w:p w14:paraId="5021ACB3" w14:textId="52C53C1C" w:rsidR="00541C1B" w:rsidRDefault="00541C1B" w:rsidP="00541C1B">
                  <w:pPr>
                    <w:pStyle w:val="Bngbiu-nidung"/>
                    <w:ind w:firstLine="0"/>
                  </w:pPr>
                  <w:r>
                    <w:t>2.2 Hiển thị thông báo đã gửi mail xác thực tài khoản.</w:t>
                  </w:r>
                </w:p>
              </w:tc>
            </w:tr>
            <w:tr w:rsidR="00541C1B" w14:paraId="69BBA69F" w14:textId="77777777" w:rsidTr="006478D5">
              <w:tc>
                <w:tcPr>
                  <w:tcW w:w="2780" w:type="dxa"/>
                </w:tcPr>
                <w:p w14:paraId="1E320057" w14:textId="49602AF0" w:rsidR="00541C1B" w:rsidRDefault="00541C1B" w:rsidP="00541C1B">
                  <w:pPr>
                    <w:pStyle w:val="Bngbiu-nidung"/>
                    <w:ind w:firstLine="0"/>
                  </w:pPr>
                  <w:r>
                    <w:lastRenderedPageBreak/>
                    <w:t>3. Người dùng nhấn vào link đính kèm trong mail nhận được</w:t>
                  </w:r>
                </w:p>
              </w:tc>
              <w:tc>
                <w:tcPr>
                  <w:tcW w:w="2780" w:type="dxa"/>
                </w:tcPr>
                <w:p w14:paraId="7F43DE7F" w14:textId="48ECBE11" w:rsidR="00541C1B" w:rsidRDefault="00541C1B" w:rsidP="00541C1B">
                  <w:pPr>
                    <w:pStyle w:val="Bngbiu-nidung"/>
                    <w:ind w:firstLine="0"/>
                  </w:pPr>
                  <w:r>
                    <w:t>3.1 Hệ thống lưu thông tin, kích hoạt tài khoản và thông báo đăng kí thành công.</w:t>
                  </w:r>
                </w:p>
              </w:tc>
            </w:tr>
          </w:tbl>
          <w:p w14:paraId="74FC104B" w14:textId="77777777" w:rsidR="000801A8" w:rsidRDefault="000801A8" w:rsidP="006478D5">
            <w:pPr>
              <w:pStyle w:val="Bngbiu-nidung"/>
              <w:ind w:firstLine="0"/>
            </w:pPr>
          </w:p>
        </w:tc>
      </w:tr>
      <w:tr w:rsidR="000801A8" w14:paraId="18FE5277" w14:textId="77777777" w:rsidTr="006478D5">
        <w:tc>
          <w:tcPr>
            <w:tcW w:w="3325" w:type="dxa"/>
          </w:tcPr>
          <w:p w14:paraId="6D3CEBE6" w14:textId="77777777" w:rsidR="000801A8" w:rsidRPr="000E6CA0" w:rsidRDefault="000801A8" w:rsidP="006478D5">
            <w:pPr>
              <w:pStyle w:val="Bngbiu-nidung"/>
              <w:ind w:firstLine="0"/>
              <w:rPr>
                <w:b/>
              </w:rPr>
            </w:pPr>
            <w:r w:rsidRPr="000E6CA0">
              <w:rPr>
                <w:b/>
              </w:rPr>
              <w:lastRenderedPageBreak/>
              <w:t>Ngoại lệ</w:t>
            </w:r>
          </w:p>
        </w:tc>
        <w:tc>
          <w:tcPr>
            <w:tcW w:w="5786" w:type="dxa"/>
          </w:tcPr>
          <w:p w14:paraId="4578D8DA" w14:textId="77777777" w:rsidR="000801A8" w:rsidRDefault="00541C1B" w:rsidP="006478D5">
            <w:pPr>
              <w:pStyle w:val="Bngbiu-nidung"/>
              <w:ind w:firstLine="0"/>
            </w:pPr>
            <w:r>
              <w:t>2.1.a Nếu người dùng nhập sai hoặc thiếu thông tin trong form đăng nhập, hệ thống sẽ thông báo yêu cầu người dùng nhập lại.</w:t>
            </w:r>
          </w:p>
          <w:p w14:paraId="5532CD64" w14:textId="6C86640A" w:rsidR="00541C1B" w:rsidRDefault="00541C1B" w:rsidP="002F2626">
            <w:pPr>
              <w:pStyle w:val="Bngbiu-nidung"/>
              <w:keepNext/>
              <w:ind w:firstLine="0"/>
            </w:pPr>
            <w:r>
              <w:t>3.1.a Nếu người dùng không nhấn vào link được đính kèm trong mail, hệ thống sẽ không kích hoạt tài khoản và người dùng sẽ không đăng nhập được vào tài khoản.</w:t>
            </w:r>
          </w:p>
        </w:tc>
      </w:tr>
    </w:tbl>
    <w:p w14:paraId="1B0740A4" w14:textId="74F9E800" w:rsidR="000801A8" w:rsidRDefault="002F2626" w:rsidP="002F2626">
      <w:pPr>
        <w:pStyle w:val="Caption"/>
      </w:pPr>
      <w:bookmarkStart w:id="26" w:name="_Toc92638077"/>
      <w:r>
        <w:t>Bảng 3.</w:t>
      </w:r>
      <w:fldSimple w:instr=" SEQ Bảng_3. \* ARABIC ">
        <w:r w:rsidR="00F27472">
          <w:rPr>
            <w:noProof/>
          </w:rPr>
          <w:t>5</w:t>
        </w:r>
      </w:fldSimple>
      <w:r>
        <w:t xml:space="preserve"> Đặc tả Usecase đăng kí</w:t>
      </w:r>
      <w:bookmarkEnd w:id="26"/>
    </w:p>
    <w:tbl>
      <w:tblPr>
        <w:tblStyle w:val="TableGrid"/>
        <w:tblW w:w="0" w:type="auto"/>
        <w:tblLook w:val="04A0" w:firstRow="1" w:lastRow="0" w:firstColumn="1" w:lastColumn="0" w:noHBand="0" w:noVBand="1"/>
      </w:tblPr>
      <w:tblGrid>
        <w:gridCol w:w="3325"/>
        <w:gridCol w:w="5786"/>
      </w:tblGrid>
      <w:tr w:rsidR="00541C1B" w14:paraId="61F34000" w14:textId="77777777" w:rsidTr="006478D5">
        <w:tc>
          <w:tcPr>
            <w:tcW w:w="3325" w:type="dxa"/>
          </w:tcPr>
          <w:p w14:paraId="4E7696F4" w14:textId="77777777" w:rsidR="00541C1B" w:rsidRPr="000E6CA0" w:rsidRDefault="00541C1B" w:rsidP="006478D5">
            <w:pPr>
              <w:pStyle w:val="Bngbiu-nidung"/>
              <w:ind w:firstLine="0"/>
              <w:rPr>
                <w:b/>
              </w:rPr>
            </w:pPr>
            <w:r w:rsidRPr="000E6CA0">
              <w:rPr>
                <w:b/>
              </w:rPr>
              <w:t>Tên Usecase</w:t>
            </w:r>
          </w:p>
        </w:tc>
        <w:tc>
          <w:tcPr>
            <w:tcW w:w="5786" w:type="dxa"/>
          </w:tcPr>
          <w:p w14:paraId="3689DD15" w14:textId="51FFF7D9" w:rsidR="00541C1B" w:rsidRDefault="00541C1B" w:rsidP="006478D5">
            <w:pPr>
              <w:pStyle w:val="Bngbiu-nidung"/>
              <w:ind w:firstLine="0"/>
            </w:pPr>
            <w:r>
              <w:t>Usecase Quản lí sản phẩm</w:t>
            </w:r>
          </w:p>
        </w:tc>
      </w:tr>
      <w:tr w:rsidR="00541C1B" w14:paraId="36C3FF08" w14:textId="77777777" w:rsidTr="006478D5">
        <w:tc>
          <w:tcPr>
            <w:tcW w:w="3325" w:type="dxa"/>
          </w:tcPr>
          <w:p w14:paraId="4BEB23E1" w14:textId="77777777" w:rsidR="00541C1B" w:rsidRPr="000E6CA0" w:rsidRDefault="00541C1B" w:rsidP="006478D5">
            <w:pPr>
              <w:pStyle w:val="Bngbiu-nidung"/>
              <w:ind w:firstLine="0"/>
              <w:rPr>
                <w:b/>
              </w:rPr>
            </w:pPr>
            <w:r w:rsidRPr="000E6CA0">
              <w:rPr>
                <w:b/>
              </w:rPr>
              <w:t>Ngữ cảnh</w:t>
            </w:r>
          </w:p>
        </w:tc>
        <w:tc>
          <w:tcPr>
            <w:tcW w:w="5786" w:type="dxa"/>
          </w:tcPr>
          <w:p w14:paraId="16CC4D73" w14:textId="0E821A9A" w:rsidR="00541C1B" w:rsidRDefault="00541C1B" w:rsidP="00541C1B">
            <w:pPr>
              <w:pStyle w:val="Bngbiu-nidung"/>
              <w:ind w:firstLine="0"/>
            </w:pPr>
            <w:r>
              <w:t>Khi quản lí đã đăng nhập vào hệ thống với tài khoản admin</w:t>
            </w:r>
          </w:p>
        </w:tc>
      </w:tr>
      <w:tr w:rsidR="00541C1B" w14:paraId="59A5CA82" w14:textId="77777777" w:rsidTr="006478D5">
        <w:tc>
          <w:tcPr>
            <w:tcW w:w="3325" w:type="dxa"/>
          </w:tcPr>
          <w:p w14:paraId="181BAFF9" w14:textId="77777777" w:rsidR="00541C1B" w:rsidRPr="000E6CA0" w:rsidRDefault="00541C1B" w:rsidP="006478D5">
            <w:pPr>
              <w:pStyle w:val="Bngbiu-nidung"/>
              <w:ind w:firstLine="0"/>
              <w:rPr>
                <w:b/>
              </w:rPr>
            </w:pPr>
            <w:r>
              <w:rPr>
                <w:b/>
              </w:rPr>
              <w:t>Sự kiện kích hoạt</w:t>
            </w:r>
          </w:p>
        </w:tc>
        <w:tc>
          <w:tcPr>
            <w:tcW w:w="5786" w:type="dxa"/>
          </w:tcPr>
          <w:p w14:paraId="793AA3AB" w14:textId="573AF83D" w:rsidR="00541C1B" w:rsidRDefault="00541C1B" w:rsidP="006478D5">
            <w:pPr>
              <w:pStyle w:val="Bngbiu-nidung"/>
              <w:ind w:firstLine="0"/>
            </w:pPr>
            <w:r>
              <w:t>Quản lí nhấn chọn quản lí sản phẩm</w:t>
            </w:r>
          </w:p>
        </w:tc>
      </w:tr>
      <w:tr w:rsidR="00541C1B" w14:paraId="5012B58C" w14:textId="77777777" w:rsidTr="006478D5">
        <w:tc>
          <w:tcPr>
            <w:tcW w:w="3325" w:type="dxa"/>
          </w:tcPr>
          <w:p w14:paraId="4856D2F0" w14:textId="77777777" w:rsidR="00541C1B" w:rsidRPr="000E6CA0" w:rsidRDefault="00541C1B" w:rsidP="006478D5">
            <w:pPr>
              <w:pStyle w:val="Bngbiu-nidung"/>
              <w:ind w:firstLine="0"/>
              <w:rPr>
                <w:b/>
              </w:rPr>
            </w:pPr>
            <w:r w:rsidRPr="000E6CA0">
              <w:rPr>
                <w:b/>
              </w:rPr>
              <w:t>Mô tả</w:t>
            </w:r>
          </w:p>
        </w:tc>
        <w:tc>
          <w:tcPr>
            <w:tcW w:w="5786" w:type="dxa"/>
          </w:tcPr>
          <w:p w14:paraId="45E728BD" w14:textId="5A4EF9D5" w:rsidR="00541C1B" w:rsidRDefault="00541C1B" w:rsidP="00541C1B">
            <w:pPr>
              <w:pStyle w:val="Bngbiu-nidung"/>
              <w:ind w:firstLine="0"/>
            </w:pPr>
            <w:r>
              <w:t xml:space="preserve">Khi </w:t>
            </w:r>
            <w:r w:rsidR="0080191C">
              <w:t>quản lí đã đăng nhập vào hệ thống với tài khoản admin. Quản lí muốn quản lí sản phẩm và chọn vào mục quản lí sản phẩm.</w:t>
            </w:r>
          </w:p>
        </w:tc>
      </w:tr>
      <w:tr w:rsidR="00541C1B" w14:paraId="773B2503" w14:textId="77777777" w:rsidTr="006478D5">
        <w:tc>
          <w:tcPr>
            <w:tcW w:w="3325" w:type="dxa"/>
          </w:tcPr>
          <w:p w14:paraId="78CBA25C" w14:textId="77777777" w:rsidR="00541C1B" w:rsidRPr="000E6CA0" w:rsidRDefault="00541C1B" w:rsidP="006478D5">
            <w:pPr>
              <w:pStyle w:val="Bngbiu-nidung"/>
              <w:ind w:firstLine="0"/>
              <w:rPr>
                <w:b/>
              </w:rPr>
            </w:pPr>
            <w:r w:rsidRPr="000E6CA0">
              <w:rPr>
                <w:b/>
              </w:rPr>
              <w:t>Tác nhân</w:t>
            </w:r>
          </w:p>
        </w:tc>
        <w:tc>
          <w:tcPr>
            <w:tcW w:w="5786" w:type="dxa"/>
          </w:tcPr>
          <w:p w14:paraId="37208FD8" w14:textId="1961F7A6" w:rsidR="00541C1B" w:rsidRDefault="00541C1B" w:rsidP="006478D5">
            <w:pPr>
              <w:pStyle w:val="Bngbiu-nidung"/>
              <w:ind w:firstLine="0"/>
            </w:pPr>
            <w:r>
              <w:t>Quản lí</w:t>
            </w:r>
          </w:p>
        </w:tc>
      </w:tr>
      <w:tr w:rsidR="00541C1B" w14:paraId="35433ADA" w14:textId="77777777" w:rsidTr="006478D5">
        <w:tc>
          <w:tcPr>
            <w:tcW w:w="3325" w:type="dxa"/>
          </w:tcPr>
          <w:p w14:paraId="3307D23C" w14:textId="77777777" w:rsidR="00541C1B" w:rsidRPr="000E6CA0" w:rsidRDefault="00541C1B" w:rsidP="006478D5">
            <w:pPr>
              <w:pStyle w:val="Bngbiu-nidung"/>
              <w:ind w:firstLine="0"/>
              <w:rPr>
                <w:b/>
              </w:rPr>
            </w:pPr>
            <w:r w:rsidRPr="000E6CA0">
              <w:rPr>
                <w:b/>
              </w:rPr>
              <w:t>UC liên quan</w:t>
            </w:r>
          </w:p>
        </w:tc>
        <w:tc>
          <w:tcPr>
            <w:tcW w:w="5786" w:type="dxa"/>
          </w:tcPr>
          <w:p w14:paraId="4E19223C" w14:textId="77777777" w:rsidR="00541C1B" w:rsidRDefault="00541C1B" w:rsidP="006478D5">
            <w:pPr>
              <w:pStyle w:val="Bngbiu-nidung"/>
              <w:ind w:firstLine="0"/>
            </w:pPr>
            <w:r>
              <w:t>Đăng nhập</w:t>
            </w:r>
          </w:p>
        </w:tc>
      </w:tr>
      <w:tr w:rsidR="00541C1B" w14:paraId="024814BA" w14:textId="77777777" w:rsidTr="006478D5">
        <w:tc>
          <w:tcPr>
            <w:tcW w:w="3325" w:type="dxa"/>
          </w:tcPr>
          <w:p w14:paraId="6F359BFA" w14:textId="77777777" w:rsidR="00541C1B" w:rsidRPr="000E6CA0" w:rsidRDefault="00541C1B" w:rsidP="006478D5">
            <w:pPr>
              <w:pStyle w:val="Bngbiu-nidung"/>
              <w:ind w:firstLine="0"/>
              <w:rPr>
                <w:b/>
              </w:rPr>
            </w:pPr>
            <w:r w:rsidRPr="000E6CA0">
              <w:rPr>
                <w:b/>
              </w:rPr>
              <w:t>Điều kiện tiên quyết</w:t>
            </w:r>
          </w:p>
        </w:tc>
        <w:tc>
          <w:tcPr>
            <w:tcW w:w="5786" w:type="dxa"/>
          </w:tcPr>
          <w:p w14:paraId="76ADBD67" w14:textId="3536DF46" w:rsidR="00541C1B" w:rsidRDefault="0080191C" w:rsidP="0080191C">
            <w:pPr>
              <w:pStyle w:val="Bngbiu-nidung"/>
              <w:ind w:firstLine="0"/>
            </w:pPr>
            <w:r>
              <w:t>Quản lí đã đăng nhập vào hệ thống</w:t>
            </w:r>
          </w:p>
        </w:tc>
      </w:tr>
      <w:tr w:rsidR="00541C1B" w14:paraId="36A5250E" w14:textId="77777777" w:rsidTr="006478D5">
        <w:tc>
          <w:tcPr>
            <w:tcW w:w="3325" w:type="dxa"/>
          </w:tcPr>
          <w:p w14:paraId="224FE43C" w14:textId="77777777" w:rsidR="00541C1B" w:rsidRPr="000E6CA0" w:rsidRDefault="00541C1B" w:rsidP="006478D5">
            <w:pPr>
              <w:pStyle w:val="Bngbiu-nidung"/>
              <w:ind w:firstLine="0"/>
              <w:rPr>
                <w:b/>
              </w:rPr>
            </w:pPr>
            <w:r w:rsidRPr="000E6CA0">
              <w:rPr>
                <w:b/>
              </w:rPr>
              <w:t>Điều kiện sau</w:t>
            </w:r>
          </w:p>
        </w:tc>
        <w:tc>
          <w:tcPr>
            <w:tcW w:w="5786" w:type="dxa"/>
          </w:tcPr>
          <w:p w14:paraId="6DF3A245" w14:textId="500FD9C2" w:rsidR="00541C1B" w:rsidRDefault="0080191C" w:rsidP="006478D5">
            <w:pPr>
              <w:pStyle w:val="Bngbiu-nidung"/>
              <w:ind w:firstLine="0"/>
            </w:pPr>
            <w:r>
              <w:t>Hệ thống hiển thị giao diện quản lí sản phẩm</w:t>
            </w:r>
          </w:p>
        </w:tc>
      </w:tr>
      <w:tr w:rsidR="00541C1B" w14:paraId="55C16DB0" w14:textId="77777777" w:rsidTr="006478D5">
        <w:tc>
          <w:tcPr>
            <w:tcW w:w="3325" w:type="dxa"/>
          </w:tcPr>
          <w:p w14:paraId="788B6AD1" w14:textId="77777777" w:rsidR="00541C1B" w:rsidRPr="000E6CA0" w:rsidRDefault="00541C1B" w:rsidP="006478D5">
            <w:pPr>
              <w:pStyle w:val="Bngbiu-nidung"/>
              <w:ind w:firstLine="0"/>
              <w:rPr>
                <w:b/>
              </w:rPr>
            </w:pPr>
            <w:r w:rsidRPr="000E6CA0">
              <w:rPr>
                <w:b/>
              </w:rPr>
              <w:lastRenderedPageBreak/>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541C1B" w14:paraId="3EC0E9A0" w14:textId="77777777" w:rsidTr="006478D5">
              <w:tc>
                <w:tcPr>
                  <w:tcW w:w="2780" w:type="dxa"/>
                </w:tcPr>
                <w:p w14:paraId="178DC0E0" w14:textId="77777777" w:rsidR="00541C1B" w:rsidRPr="000E6CA0" w:rsidRDefault="00541C1B" w:rsidP="006478D5">
                  <w:pPr>
                    <w:pStyle w:val="Bngbiu-nidung"/>
                    <w:ind w:firstLine="0"/>
                    <w:jc w:val="center"/>
                    <w:rPr>
                      <w:b/>
                    </w:rPr>
                  </w:pPr>
                  <w:r w:rsidRPr="000E6CA0">
                    <w:rPr>
                      <w:b/>
                    </w:rPr>
                    <w:t>Tác nhân</w:t>
                  </w:r>
                </w:p>
              </w:tc>
              <w:tc>
                <w:tcPr>
                  <w:tcW w:w="2780" w:type="dxa"/>
                </w:tcPr>
                <w:p w14:paraId="342D090C" w14:textId="77777777" w:rsidR="00541C1B" w:rsidRPr="000E6CA0" w:rsidRDefault="00541C1B" w:rsidP="006478D5">
                  <w:pPr>
                    <w:pStyle w:val="Bngbiu-nidung"/>
                    <w:ind w:firstLine="0"/>
                    <w:jc w:val="center"/>
                    <w:rPr>
                      <w:b/>
                    </w:rPr>
                  </w:pPr>
                  <w:r w:rsidRPr="000E6CA0">
                    <w:rPr>
                      <w:b/>
                    </w:rPr>
                    <w:t>Hệ thống</w:t>
                  </w:r>
                </w:p>
              </w:tc>
            </w:tr>
            <w:tr w:rsidR="00541C1B" w14:paraId="41781757" w14:textId="77777777" w:rsidTr="006478D5">
              <w:tc>
                <w:tcPr>
                  <w:tcW w:w="2780" w:type="dxa"/>
                </w:tcPr>
                <w:p w14:paraId="09CF77EB" w14:textId="5EE3F171" w:rsidR="00541C1B" w:rsidRDefault="00541C1B" w:rsidP="0080191C">
                  <w:pPr>
                    <w:pStyle w:val="Bngbiu-nidung"/>
                    <w:ind w:firstLine="0"/>
                  </w:pPr>
                  <w:r>
                    <w:t xml:space="preserve">1. </w:t>
                  </w:r>
                  <w:r w:rsidR="0080191C">
                    <w:t>Quản lí đã đăng nhập thành công và ở trang chủ, quản lí nhấn chọn mục quản lí sản phẩm ở menu</w:t>
                  </w:r>
                </w:p>
              </w:tc>
              <w:tc>
                <w:tcPr>
                  <w:tcW w:w="2780" w:type="dxa"/>
                </w:tcPr>
                <w:p w14:paraId="77382F36" w14:textId="6EF78BAF" w:rsidR="00541C1B" w:rsidRDefault="00541C1B" w:rsidP="0080191C">
                  <w:pPr>
                    <w:pStyle w:val="Bngbiu-nidung"/>
                    <w:ind w:firstLine="0"/>
                  </w:pPr>
                  <w:r>
                    <w:t xml:space="preserve">1.1 </w:t>
                  </w:r>
                  <w:r w:rsidR="0080191C">
                    <w:t>Hệ thống hiển thị giao diện của quản lí sản phẩm.</w:t>
                  </w:r>
                </w:p>
              </w:tc>
            </w:tr>
          </w:tbl>
          <w:p w14:paraId="50FB5A3B" w14:textId="77777777" w:rsidR="00541C1B" w:rsidRDefault="00541C1B" w:rsidP="006478D5">
            <w:pPr>
              <w:pStyle w:val="Bngbiu-nidung"/>
              <w:ind w:firstLine="0"/>
            </w:pPr>
          </w:p>
        </w:tc>
      </w:tr>
      <w:tr w:rsidR="00541C1B" w14:paraId="273C7523" w14:textId="77777777" w:rsidTr="006478D5">
        <w:tc>
          <w:tcPr>
            <w:tcW w:w="3325" w:type="dxa"/>
          </w:tcPr>
          <w:p w14:paraId="7899D41F" w14:textId="77777777" w:rsidR="00541C1B" w:rsidRPr="000E6CA0" w:rsidRDefault="00541C1B" w:rsidP="006478D5">
            <w:pPr>
              <w:pStyle w:val="Bngbiu-nidung"/>
              <w:ind w:firstLine="0"/>
              <w:rPr>
                <w:b/>
              </w:rPr>
            </w:pPr>
            <w:r w:rsidRPr="000E6CA0">
              <w:rPr>
                <w:b/>
              </w:rPr>
              <w:t>Ngoại lệ</w:t>
            </w:r>
          </w:p>
        </w:tc>
        <w:tc>
          <w:tcPr>
            <w:tcW w:w="5786" w:type="dxa"/>
          </w:tcPr>
          <w:p w14:paraId="7DA46826" w14:textId="05385813" w:rsidR="00541C1B" w:rsidRDefault="00541C1B" w:rsidP="002F2626">
            <w:pPr>
              <w:pStyle w:val="Bngbiu-nidung"/>
              <w:keepNext/>
              <w:ind w:firstLine="0"/>
            </w:pPr>
          </w:p>
        </w:tc>
      </w:tr>
    </w:tbl>
    <w:p w14:paraId="05B6E0AE" w14:textId="72437C41" w:rsidR="00401183" w:rsidRDefault="002F2626" w:rsidP="002F2626">
      <w:pPr>
        <w:pStyle w:val="Caption"/>
      </w:pPr>
      <w:bookmarkStart w:id="27" w:name="_Toc92638078"/>
      <w:r>
        <w:t>Bảng 3.</w:t>
      </w:r>
      <w:fldSimple w:instr=" SEQ Bảng_3. \* ARABIC ">
        <w:r w:rsidR="00F27472">
          <w:rPr>
            <w:noProof/>
          </w:rPr>
          <w:t>6</w:t>
        </w:r>
      </w:fldSimple>
      <w:r>
        <w:t xml:space="preserve"> Đặc tả Usecase Quản lí sản phẩm</w:t>
      </w:r>
      <w:bookmarkEnd w:id="27"/>
    </w:p>
    <w:tbl>
      <w:tblPr>
        <w:tblStyle w:val="TableGrid"/>
        <w:tblW w:w="0" w:type="auto"/>
        <w:tblLook w:val="04A0" w:firstRow="1" w:lastRow="0" w:firstColumn="1" w:lastColumn="0" w:noHBand="0" w:noVBand="1"/>
      </w:tblPr>
      <w:tblGrid>
        <w:gridCol w:w="3325"/>
        <w:gridCol w:w="5786"/>
      </w:tblGrid>
      <w:tr w:rsidR="00211643" w14:paraId="08625374" w14:textId="77777777" w:rsidTr="006478D5">
        <w:tc>
          <w:tcPr>
            <w:tcW w:w="3325" w:type="dxa"/>
          </w:tcPr>
          <w:p w14:paraId="4638C961" w14:textId="77777777" w:rsidR="00211643" w:rsidRPr="000E6CA0" w:rsidRDefault="00211643" w:rsidP="006478D5">
            <w:pPr>
              <w:pStyle w:val="Bngbiu-nidung"/>
              <w:ind w:firstLine="0"/>
              <w:rPr>
                <w:b/>
              </w:rPr>
            </w:pPr>
            <w:r w:rsidRPr="000E6CA0">
              <w:rPr>
                <w:b/>
              </w:rPr>
              <w:t>Tên Usecase</w:t>
            </w:r>
          </w:p>
        </w:tc>
        <w:tc>
          <w:tcPr>
            <w:tcW w:w="5786" w:type="dxa"/>
          </w:tcPr>
          <w:p w14:paraId="0B9258B8" w14:textId="3DAF82B0" w:rsidR="00211643" w:rsidRDefault="00776E54" w:rsidP="006478D5">
            <w:pPr>
              <w:pStyle w:val="Bngbiu-nidung"/>
              <w:ind w:firstLine="0"/>
            </w:pPr>
            <w:r>
              <w:t>T</w:t>
            </w:r>
            <w:r w:rsidR="00211643">
              <w:t>hêm sản phẩm</w:t>
            </w:r>
          </w:p>
        </w:tc>
      </w:tr>
      <w:tr w:rsidR="00211643" w14:paraId="186EDC62" w14:textId="77777777" w:rsidTr="006478D5">
        <w:tc>
          <w:tcPr>
            <w:tcW w:w="3325" w:type="dxa"/>
          </w:tcPr>
          <w:p w14:paraId="3F283CFE" w14:textId="77777777" w:rsidR="00211643" w:rsidRPr="000E6CA0" w:rsidRDefault="00211643" w:rsidP="006478D5">
            <w:pPr>
              <w:pStyle w:val="Bngbiu-nidung"/>
              <w:ind w:firstLine="0"/>
              <w:rPr>
                <w:b/>
              </w:rPr>
            </w:pPr>
            <w:r w:rsidRPr="000E6CA0">
              <w:rPr>
                <w:b/>
              </w:rPr>
              <w:t>Ngữ cảnh</w:t>
            </w:r>
          </w:p>
        </w:tc>
        <w:tc>
          <w:tcPr>
            <w:tcW w:w="5786" w:type="dxa"/>
          </w:tcPr>
          <w:p w14:paraId="05B8AA6D" w14:textId="18CE9233" w:rsidR="00211643" w:rsidRDefault="00211643" w:rsidP="006478D5">
            <w:pPr>
              <w:pStyle w:val="Bngbiu-nidung"/>
              <w:ind w:firstLine="0"/>
            </w:pPr>
            <w:r>
              <w:t>Khi quản lí đã đăng nhập vào hệ thống với tài khoản admin và đã chọn vào mục quản lí sản phẩm.</w:t>
            </w:r>
            <w:r w:rsidR="006478D5">
              <w:t xml:space="preserve"> Quản lí muốn thêm một sản phẩm mới vào danh sách sản phẩm</w:t>
            </w:r>
          </w:p>
        </w:tc>
      </w:tr>
      <w:tr w:rsidR="00211643" w14:paraId="1D8369D0" w14:textId="77777777" w:rsidTr="006478D5">
        <w:tc>
          <w:tcPr>
            <w:tcW w:w="3325" w:type="dxa"/>
          </w:tcPr>
          <w:p w14:paraId="70096BB3" w14:textId="77777777" w:rsidR="00211643" w:rsidRPr="000E6CA0" w:rsidRDefault="00211643" w:rsidP="006478D5">
            <w:pPr>
              <w:pStyle w:val="Bngbiu-nidung"/>
              <w:ind w:firstLine="0"/>
              <w:rPr>
                <w:b/>
              </w:rPr>
            </w:pPr>
            <w:r>
              <w:rPr>
                <w:b/>
              </w:rPr>
              <w:t>Sự kiện kích hoạt</w:t>
            </w:r>
          </w:p>
        </w:tc>
        <w:tc>
          <w:tcPr>
            <w:tcW w:w="5786" w:type="dxa"/>
          </w:tcPr>
          <w:p w14:paraId="34759289" w14:textId="75D99337" w:rsidR="00211643" w:rsidRDefault="00211643" w:rsidP="006478D5">
            <w:pPr>
              <w:pStyle w:val="Bngbiu-nidung"/>
              <w:ind w:firstLine="0"/>
            </w:pPr>
            <w:r>
              <w:t>Quản lí nhấn chọn nút thêm sản phẩm</w:t>
            </w:r>
          </w:p>
        </w:tc>
      </w:tr>
      <w:tr w:rsidR="00211643" w14:paraId="483CB0C8" w14:textId="77777777" w:rsidTr="006478D5">
        <w:tc>
          <w:tcPr>
            <w:tcW w:w="3325" w:type="dxa"/>
          </w:tcPr>
          <w:p w14:paraId="557F1472" w14:textId="77777777" w:rsidR="00211643" w:rsidRPr="000E6CA0" w:rsidRDefault="00211643" w:rsidP="006478D5">
            <w:pPr>
              <w:pStyle w:val="Bngbiu-nidung"/>
              <w:ind w:firstLine="0"/>
              <w:rPr>
                <w:b/>
              </w:rPr>
            </w:pPr>
            <w:r w:rsidRPr="000E6CA0">
              <w:rPr>
                <w:b/>
              </w:rPr>
              <w:t>Mô tả</w:t>
            </w:r>
          </w:p>
        </w:tc>
        <w:tc>
          <w:tcPr>
            <w:tcW w:w="5786" w:type="dxa"/>
          </w:tcPr>
          <w:p w14:paraId="074048FC" w14:textId="52B570FC" w:rsidR="00211643" w:rsidRDefault="00211643" w:rsidP="00211643">
            <w:pPr>
              <w:pStyle w:val="Bngbiu-nidung"/>
              <w:ind w:firstLine="0"/>
            </w:pPr>
            <w:r>
              <w:t>Khi quản lí đã đăng nhập vào hệ thống với tài khoản admin. Quản lí muốn thêm sản phẩm nhấn chọn quản lí sản phẩm và nhấn nút thêm sản phẩm.</w:t>
            </w:r>
          </w:p>
        </w:tc>
      </w:tr>
      <w:tr w:rsidR="00211643" w14:paraId="033146C7" w14:textId="77777777" w:rsidTr="006478D5">
        <w:tc>
          <w:tcPr>
            <w:tcW w:w="3325" w:type="dxa"/>
          </w:tcPr>
          <w:p w14:paraId="5B56BC33" w14:textId="77777777" w:rsidR="00211643" w:rsidRPr="000E6CA0" w:rsidRDefault="00211643" w:rsidP="006478D5">
            <w:pPr>
              <w:pStyle w:val="Bngbiu-nidung"/>
              <w:ind w:firstLine="0"/>
              <w:rPr>
                <w:b/>
              </w:rPr>
            </w:pPr>
            <w:r w:rsidRPr="000E6CA0">
              <w:rPr>
                <w:b/>
              </w:rPr>
              <w:t>Tác nhân</w:t>
            </w:r>
          </w:p>
        </w:tc>
        <w:tc>
          <w:tcPr>
            <w:tcW w:w="5786" w:type="dxa"/>
          </w:tcPr>
          <w:p w14:paraId="297EDEAC" w14:textId="77777777" w:rsidR="00211643" w:rsidRDefault="00211643" w:rsidP="006478D5">
            <w:pPr>
              <w:pStyle w:val="Bngbiu-nidung"/>
              <w:ind w:firstLine="0"/>
            </w:pPr>
            <w:r>
              <w:t>Quản lí</w:t>
            </w:r>
          </w:p>
        </w:tc>
      </w:tr>
      <w:tr w:rsidR="00211643" w14:paraId="53476B71" w14:textId="77777777" w:rsidTr="006478D5">
        <w:tc>
          <w:tcPr>
            <w:tcW w:w="3325" w:type="dxa"/>
          </w:tcPr>
          <w:p w14:paraId="1474EF0D" w14:textId="77777777" w:rsidR="00211643" w:rsidRPr="000E6CA0" w:rsidRDefault="00211643" w:rsidP="006478D5">
            <w:pPr>
              <w:pStyle w:val="Bngbiu-nidung"/>
              <w:ind w:firstLine="0"/>
              <w:rPr>
                <w:b/>
              </w:rPr>
            </w:pPr>
            <w:r w:rsidRPr="000E6CA0">
              <w:rPr>
                <w:b/>
              </w:rPr>
              <w:t>UC liên quan</w:t>
            </w:r>
          </w:p>
        </w:tc>
        <w:tc>
          <w:tcPr>
            <w:tcW w:w="5786" w:type="dxa"/>
          </w:tcPr>
          <w:p w14:paraId="65038663" w14:textId="2D920D80" w:rsidR="00211643" w:rsidRDefault="00211643" w:rsidP="006478D5">
            <w:pPr>
              <w:pStyle w:val="Bngbiu-nidung"/>
              <w:ind w:firstLine="0"/>
            </w:pPr>
            <w:r>
              <w:t>Đăng nhập</w:t>
            </w:r>
            <w:r w:rsidR="009C150B">
              <w:t>, Quản lí sản phẩm</w:t>
            </w:r>
          </w:p>
        </w:tc>
      </w:tr>
      <w:tr w:rsidR="00211643" w14:paraId="08E6059B" w14:textId="77777777" w:rsidTr="006478D5">
        <w:tc>
          <w:tcPr>
            <w:tcW w:w="3325" w:type="dxa"/>
          </w:tcPr>
          <w:p w14:paraId="75F1A1F8" w14:textId="77777777" w:rsidR="00211643" w:rsidRPr="000E6CA0" w:rsidRDefault="00211643" w:rsidP="006478D5">
            <w:pPr>
              <w:pStyle w:val="Bngbiu-nidung"/>
              <w:ind w:firstLine="0"/>
              <w:rPr>
                <w:b/>
              </w:rPr>
            </w:pPr>
            <w:r w:rsidRPr="000E6CA0">
              <w:rPr>
                <w:b/>
              </w:rPr>
              <w:t>Điều kiện tiên quyết</w:t>
            </w:r>
          </w:p>
        </w:tc>
        <w:tc>
          <w:tcPr>
            <w:tcW w:w="5786" w:type="dxa"/>
          </w:tcPr>
          <w:p w14:paraId="51DF91B7" w14:textId="305E3BE7" w:rsidR="00211643" w:rsidRDefault="00211643" w:rsidP="006478D5">
            <w:pPr>
              <w:pStyle w:val="Bngbiu-nidung"/>
              <w:ind w:firstLine="0"/>
            </w:pPr>
            <w:r>
              <w:t>Quản lí đã đăng nhập vào hệ thống</w:t>
            </w:r>
            <w:r w:rsidR="009C150B">
              <w:t xml:space="preserve"> và chọn quản lí sản phẩm</w:t>
            </w:r>
          </w:p>
        </w:tc>
      </w:tr>
      <w:tr w:rsidR="00211643" w14:paraId="32157DC1" w14:textId="77777777" w:rsidTr="006478D5">
        <w:tc>
          <w:tcPr>
            <w:tcW w:w="3325" w:type="dxa"/>
          </w:tcPr>
          <w:p w14:paraId="7B71C2E7" w14:textId="77777777" w:rsidR="00211643" w:rsidRPr="000E6CA0" w:rsidRDefault="00211643" w:rsidP="006478D5">
            <w:pPr>
              <w:pStyle w:val="Bngbiu-nidung"/>
              <w:ind w:firstLine="0"/>
              <w:rPr>
                <w:b/>
              </w:rPr>
            </w:pPr>
            <w:r w:rsidRPr="000E6CA0">
              <w:rPr>
                <w:b/>
              </w:rPr>
              <w:t>Điều kiện sau</w:t>
            </w:r>
          </w:p>
        </w:tc>
        <w:tc>
          <w:tcPr>
            <w:tcW w:w="5786" w:type="dxa"/>
          </w:tcPr>
          <w:p w14:paraId="564F0F94" w14:textId="350B8CCE" w:rsidR="00211643" w:rsidRDefault="009C150B" w:rsidP="006478D5">
            <w:pPr>
              <w:pStyle w:val="Bngbiu-nidung"/>
              <w:ind w:firstLine="0"/>
            </w:pPr>
            <w:r>
              <w:t>Sản phẩm mới được thêm hiển thị trong danh sách sản phẩm</w:t>
            </w:r>
          </w:p>
        </w:tc>
      </w:tr>
      <w:tr w:rsidR="00211643" w14:paraId="0B73C141" w14:textId="77777777" w:rsidTr="006478D5">
        <w:tc>
          <w:tcPr>
            <w:tcW w:w="3325" w:type="dxa"/>
          </w:tcPr>
          <w:p w14:paraId="7D86188C" w14:textId="77777777" w:rsidR="00211643" w:rsidRPr="000E6CA0" w:rsidRDefault="00211643" w:rsidP="006478D5">
            <w:pPr>
              <w:pStyle w:val="Bngbiu-nidung"/>
              <w:ind w:firstLine="0"/>
              <w:rPr>
                <w:b/>
              </w:rPr>
            </w:pPr>
            <w:r w:rsidRPr="000E6CA0">
              <w:rPr>
                <w:b/>
              </w:rPr>
              <w:lastRenderedPageBreak/>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211643" w14:paraId="6777F99B" w14:textId="77777777" w:rsidTr="006478D5">
              <w:tc>
                <w:tcPr>
                  <w:tcW w:w="2780" w:type="dxa"/>
                </w:tcPr>
                <w:p w14:paraId="1C689EFC" w14:textId="77777777" w:rsidR="00211643" w:rsidRPr="000E6CA0" w:rsidRDefault="00211643" w:rsidP="006478D5">
                  <w:pPr>
                    <w:pStyle w:val="Bngbiu-nidung"/>
                    <w:ind w:firstLine="0"/>
                    <w:jc w:val="center"/>
                    <w:rPr>
                      <w:b/>
                    </w:rPr>
                  </w:pPr>
                  <w:r w:rsidRPr="000E6CA0">
                    <w:rPr>
                      <w:b/>
                    </w:rPr>
                    <w:t>Tác nhân</w:t>
                  </w:r>
                </w:p>
              </w:tc>
              <w:tc>
                <w:tcPr>
                  <w:tcW w:w="2780" w:type="dxa"/>
                </w:tcPr>
                <w:p w14:paraId="74A7E137" w14:textId="77777777" w:rsidR="00211643" w:rsidRPr="000E6CA0" w:rsidRDefault="00211643" w:rsidP="006478D5">
                  <w:pPr>
                    <w:pStyle w:val="Bngbiu-nidung"/>
                    <w:ind w:firstLine="0"/>
                    <w:jc w:val="center"/>
                    <w:rPr>
                      <w:b/>
                    </w:rPr>
                  </w:pPr>
                  <w:r w:rsidRPr="000E6CA0">
                    <w:rPr>
                      <w:b/>
                    </w:rPr>
                    <w:t>Hệ thống</w:t>
                  </w:r>
                </w:p>
              </w:tc>
            </w:tr>
            <w:tr w:rsidR="00211643" w14:paraId="6AC91B0A" w14:textId="77777777" w:rsidTr="006478D5">
              <w:tc>
                <w:tcPr>
                  <w:tcW w:w="2780" w:type="dxa"/>
                </w:tcPr>
                <w:p w14:paraId="00AFAE9E" w14:textId="68807FEA" w:rsidR="00211643" w:rsidRDefault="00211643" w:rsidP="006478D5">
                  <w:pPr>
                    <w:pStyle w:val="Bngbiu-nidung"/>
                    <w:ind w:firstLine="0"/>
                  </w:pPr>
                  <w:r>
                    <w:t xml:space="preserve">1. Quản lí đã đăng nhập thành công và ở trang chủ, quản lí nhấn </w:t>
                  </w:r>
                  <w:r w:rsidR="009C150B">
                    <w:t>chọn mục quản lí sản phẩm và nhấn chọn thêm sản phẩm</w:t>
                  </w:r>
                </w:p>
              </w:tc>
              <w:tc>
                <w:tcPr>
                  <w:tcW w:w="2780" w:type="dxa"/>
                </w:tcPr>
                <w:p w14:paraId="6ECA87D0" w14:textId="5EBF7D9B" w:rsidR="00211643" w:rsidRDefault="00211643" w:rsidP="009C150B">
                  <w:pPr>
                    <w:pStyle w:val="Bngbiu-nidung"/>
                    <w:ind w:firstLine="0"/>
                  </w:pPr>
                  <w:r>
                    <w:t xml:space="preserve">1.1 Hệ thống hiển thị giao diện </w:t>
                  </w:r>
                  <w:r w:rsidR="009C150B">
                    <w:t>thêm sản phẩm</w:t>
                  </w:r>
                </w:p>
              </w:tc>
            </w:tr>
            <w:tr w:rsidR="009C150B" w14:paraId="3BDD4079" w14:textId="77777777" w:rsidTr="006478D5">
              <w:tc>
                <w:tcPr>
                  <w:tcW w:w="2780" w:type="dxa"/>
                </w:tcPr>
                <w:p w14:paraId="46B84847" w14:textId="0437FD31" w:rsidR="009C150B" w:rsidRDefault="009C150B" w:rsidP="006478D5">
                  <w:pPr>
                    <w:pStyle w:val="Bngbiu-nidung"/>
                    <w:ind w:firstLine="0"/>
                  </w:pPr>
                  <w:r>
                    <w:t>2. Người dùng điền đầy đủ và chính xác các thông tin của form thêm sản phẩm</w:t>
                  </w:r>
                </w:p>
              </w:tc>
              <w:tc>
                <w:tcPr>
                  <w:tcW w:w="2780" w:type="dxa"/>
                </w:tcPr>
                <w:p w14:paraId="26B9AAE1" w14:textId="37CF4673" w:rsidR="009C150B" w:rsidRDefault="009C150B" w:rsidP="009C150B">
                  <w:pPr>
                    <w:pStyle w:val="Bngbiu-nidung"/>
                    <w:ind w:firstLine="0"/>
                  </w:pPr>
                  <w:r>
                    <w:t>2.1 Hệ thống xác nhận thêm sản phẩm thành công và chuyển sang trang quản lí sản phẩm</w:t>
                  </w:r>
                </w:p>
              </w:tc>
            </w:tr>
          </w:tbl>
          <w:p w14:paraId="401F4A57" w14:textId="77777777" w:rsidR="00211643" w:rsidRDefault="00211643" w:rsidP="006478D5">
            <w:pPr>
              <w:pStyle w:val="Bngbiu-nidung"/>
              <w:ind w:firstLine="0"/>
            </w:pPr>
          </w:p>
        </w:tc>
      </w:tr>
      <w:tr w:rsidR="00211643" w14:paraId="5DF59B8C" w14:textId="77777777" w:rsidTr="006478D5">
        <w:tc>
          <w:tcPr>
            <w:tcW w:w="3325" w:type="dxa"/>
          </w:tcPr>
          <w:p w14:paraId="72C97F53" w14:textId="77777777" w:rsidR="00211643" w:rsidRPr="000E6CA0" w:rsidRDefault="00211643" w:rsidP="006478D5">
            <w:pPr>
              <w:pStyle w:val="Bngbiu-nidung"/>
              <w:ind w:firstLine="0"/>
              <w:rPr>
                <w:b/>
              </w:rPr>
            </w:pPr>
            <w:r w:rsidRPr="000E6CA0">
              <w:rPr>
                <w:b/>
              </w:rPr>
              <w:t>Ngoại lệ</w:t>
            </w:r>
          </w:p>
        </w:tc>
        <w:tc>
          <w:tcPr>
            <w:tcW w:w="5786" w:type="dxa"/>
          </w:tcPr>
          <w:p w14:paraId="29D3CD74" w14:textId="77777777" w:rsidR="00211643" w:rsidRDefault="006478D5" w:rsidP="006478D5">
            <w:pPr>
              <w:pStyle w:val="Bngbiu-nidung"/>
              <w:ind w:firstLine="0"/>
            </w:pPr>
            <w:r>
              <w:t>2.1.a Nếu người dùng nhập thiếu hoặc sai thông tin trong form, hệ thống sẽ thông báo người dùng nhập sai và yêu cầu nhập lại.</w:t>
            </w:r>
          </w:p>
          <w:p w14:paraId="37269381" w14:textId="1CC83C56" w:rsidR="006478D5" w:rsidRDefault="006478D5" w:rsidP="002F2626">
            <w:pPr>
              <w:pStyle w:val="Bngbiu-nidung"/>
              <w:keepNext/>
              <w:ind w:firstLine="0"/>
            </w:pPr>
            <w:r>
              <w:t>2.1.b Nếu người dùng không gửi kèm file ảnh, hệ thống sẽ lấy ảnh mặc định</w:t>
            </w:r>
          </w:p>
        </w:tc>
      </w:tr>
    </w:tbl>
    <w:p w14:paraId="7A507F2C" w14:textId="0C1AEE88" w:rsidR="00211643" w:rsidRDefault="002F2626" w:rsidP="002F2626">
      <w:pPr>
        <w:pStyle w:val="Caption"/>
      </w:pPr>
      <w:bookmarkStart w:id="28" w:name="_Toc92638079"/>
      <w:r>
        <w:t>Bảng 3.</w:t>
      </w:r>
      <w:fldSimple w:instr=" SEQ Bảng_3. \* ARABIC ">
        <w:r w:rsidR="00F27472">
          <w:rPr>
            <w:noProof/>
          </w:rPr>
          <w:t>7</w:t>
        </w:r>
      </w:fldSimple>
      <w:r>
        <w:t xml:space="preserve"> Đặc tả Usecase thêm sản phẩm</w:t>
      </w:r>
      <w:bookmarkEnd w:id="28"/>
    </w:p>
    <w:tbl>
      <w:tblPr>
        <w:tblStyle w:val="TableGrid"/>
        <w:tblW w:w="0" w:type="auto"/>
        <w:tblLook w:val="04A0" w:firstRow="1" w:lastRow="0" w:firstColumn="1" w:lastColumn="0" w:noHBand="0" w:noVBand="1"/>
      </w:tblPr>
      <w:tblGrid>
        <w:gridCol w:w="3325"/>
        <w:gridCol w:w="5786"/>
      </w:tblGrid>
      <w:tr w:rsidR="006478D5" w14:paraId="4FE9E227" w14:textId="77777777" w:rsidTr="006478D5">
        <w:tc>
          <w:tcPr>
            <w:tcW w:w="3325" w:type="dxa"/>
          </w:tcPr>
          <w:p w14:paraId="2A122278" w14:textId="77777777" w:rsidR="006478D5" w:rsidRPr="000E6CA0" w:rsidRDefault="006478D5" w:rsidP="006478D5">
            <w:pPr>
              <w:pStyle w:val="Bngbiu-nidung"/>
              <w:ind w:firstLine="0"/>
              <w:rPr>
                <w:b/>
              </w:rPr>
            </w:pPr>
            <w:r w:rsidRPr="000E6CA0">
              <w:rPr>
                <w:b/>
              </w:rPr>
              <w:t>Tên Usecase</w:t>
            </w:r>
          </w:p>
        </w:tc>
        <w:tc>
          <w:tcPr>
            <w:tcW w:w="5786" w:type="dxa"/>
          </w:tcPr>
          <w:p w14:paraId="14C11FB3" w14:textId="3B561656" w:rsidR="006478D5" w:rsidRDefault="00776E54" w:rsidP="006478D5">
            <w:pPr>
              <w:pStyle w:val="Bngbiu-nidung"/>
              <w:ind w:firstLine="0"/>
            </w:pPr>
            <w:r>
              <w:t>S</w:t>
            </w:r>
            <w:r w:rsidR="006478D5">
              <w:t>ửa thông tin sản phẩm</w:t>
            </w:r>
          </w:p>
        </w:tc>
      </w:tr>
      <w:tr w:rsidR="006478D5" w14:paraId="699105D4" w14:textId="77777777" w:rsidTr="006478D5">
        <w:tc>
          <w:tcPr>
            <w:tcW w:w="3325" w:type="dxa"/>
          </w:tcPr>
          <w:p w14:paraId="5A95E0FC" w14:textId="77777777" w:rsidR="006478D5" w:rsidRPr="000E6CA0" w:rsidRDefault="006478D5" w:rsidP="006478D5">
            <w:pPr>
              <w:pStyle w:val="Bngbiu-nidung"/>
              <w:ind w:firstLine="0"/>
              <w:rPr>
                <w:b/>
              </w:rPr>
            </w:pPr>
            <w:r w:rsidRPr="000E6CA0">
              <w:rPr>
                <w:b/>
              </w:rPr>
              <w:t>Ngữ cảnh</w:t>
            </w:r>
          </w:p>
        </w:tc>
        <w:tc>
          <w:tcPr>
            <w:tcW w:w="5786" w:type="dxa"/>
          </w:tcPr>
          <w:p w14:paraId="42E51630" w14:textId="14575230" w:rsidR="006478D5" w:rsidRDefault="006478D5" w:rsidP="006478D5">
            <w:pPr>
              <w:pStyle w:val="Bngbiu-nidung"/>
              <w:ind w:firstLine="0"/>
            </w:pPr>
            <w:r>
              <w:t>Khi quản lí đã đăng nhập vào hệ thống với tài khoản admin và đã chọn vào mục quản lí sản phẩm và muốn chỉnh sửa thông tin của một sản phẩm bất kì</w:t>
            </w:r>
          </w:p>
        </w:tc>
      </w:tr>
      <w:tr w:rsidR="006478D5" w14:paraId="171078BD" w14:textId="77777777" w:rsidTr="006478D5">
        <w:tc>
          <w:tcPr>
            <w:tcW w:w="3325" w:type="dxa"/>
          </w:tcPr>
          <w:p w14:paraId="7B998069" w14:textId="77777777" w:rsidR="006478D5" w:rsidRPr="000E6CA0" w:rsidRDefault="006478D5" w:rsidP="006478D5">
            <w:pPr>
              <w:pStyle w:val="Bngbiu-nidung"/>
              <w:ind w:firstLine="0"/>
              <w:rPr>
                <w:b/>
              </w:rPr>
            </w:pPr>
            <w:r>
              <w:rPr>
                <w:b/>
              </w:rPr>
              <w:t>Sự kiện kích hoạt</w:t>
            </w:r>
          </w:p>
        </w:tc>
        <w:tc>
          <w:tcPr>
            <w:tcW w:w="5786" w:type="dxa"/>
          </w:tcPr>
          <w:p w14:paraId="4AE039A6" w14:textId="40E98EBE" w:rsidR="006478D5" w:rsidRDefault="006478D5" w:rsidP="006478D5">
            <w:pPr>
              <w:pStyle w:val="Bngbiu-nidung"/>
              <w:ind w:firstLine="0"/>
            </w:pPr>
            <w:r>
              <w:t>Quản lí nhấn chọn nút chỉnh sửa sản phẩm trong danh sách sản phẩm</w:t>
            </w:r>
          </w:p>
        </w:tc>
      </w:tr>
      <w:tr w:rsidR="006478D5" w14:paraId="1DFB695B" w14:textId="77777777" w:rsidTr="006478D5">
        <w:tc>
          <w:tcPr>
            <w:tcW w:w="3325" w:type="dxa"/>
          </w:tcPr>
          <w:p w14:paraId="6DF49F8F" w14:textId="77777777" w:rsidR="006478D5" w:rsidRPr="000E6CA0" w:rsidRDefault="006478D5" w:rsidP="006478D5">
            <w:pPr>
              <w:pStyle w:val="Bngbiu-nidung"/>
              <w:ind w:firstLine="0"/>
              <w:rPr>
                <w:b/>
              </w:rPr>
            </w:pPr>
            <w:r w:rsidRPr="000E6CA0">
              <w:rPr>
                <w:b/>
              </w:rPr>
              <w:lastRenderedPageBreak/>
              <w:t>Mô tả</w:t>
            </w:r>
          </w:p>
        </w:tc>
        <w:tc>
          <w:tcPr>
            <w:tcW w:w="5786" w:type="dxa"/>
          </w:tcPr>
          <w:p w14:paraId="5C9A13EE" w14:textId="075F2B24" w:rsidR="006478D5" w:rsidRDefault="006478D5" w:rsidP="006478D5">
            <w:pPr>
              <w:pStyle w:val="Bngbiu-nidung"/>
              <w:ind w:firstLine="0"/>
            </w:pPr>
            <w:r>
              <w:t>Khi quản lí đã đăng nhập vào hệ thống với tài khoản admin. Quản lí muốn chỉnh sửa sản phẩm và nhấn vào chỉnh sửa sản phẩm trong danh sách</w:t>
            </w:r>
          </w:p>
        </w:tc>
      </w:tr>
      <w:tr w:rsidR="006478D5" w14:paraId="0EA156D6" w14:textId="77777777" w:rsidTr="006478D5">
        <w:tc>
          <w:tcPr>
            <w:tcW w:w="3325" w:type="dxa"/>
          </w:tcPr>
          <w:p w14:paraId="51057E02" w14:textId="77777777" w:rsidR="006478D5" w:rsidRPr="000E6CA0" w:rsidRDefault="006478D5" w:rsidP="006478D5">
            <w:pPr>
              <w:pStyle w:val="Bngbiu-nidung"/>
              <w:ind w:firstLine="0"/>
              <w:rPr>
                <w:b/>
              </w:rPr>
            </w:pPr>
            <w:r w:rsidRPr="000E6CA0">
              <w:rPr>
                <w:b/>
              </w:rPr>
              <w:t>Tác nhân</w:t>
            </w:r>
          </w:p>
        </w:tc>
        <w:tc>
          <w:tcPr>
            <w:tcW w:w="5786" w:type="dxa"/>
          </w:tcPr>
          <w:p w14:paraId="5ABFE42C" w14:textId="77777777" w:rsidR="006478D5" w:rsidRDefault="006478D5" w:rsidP="006478D5">
            <w:pPr>
              <w:pStyle w:val="Bngbiu-nidung"/>
              <w:ind w:firstLine="0"/>
            </w:pPr>
            <w:r>
              <w:t>Quản lí</w:t>
            </w:r>
          </w:p>
        </w:tc>
      </w:tr>
      <w:tr w:rsidR="006478D5" w14:paraId="7B748EBF" w14:textId="77777777" w:rsidTr="006478D5">
        <w:tc>
          <w:tcPr>
            <w:tcW w:w="3325" w:type="dxa"/>
          </w:tcPr>
          <w:p w14:paraId="5E8D03F7" w14:textId="77777777" w:rsidR="006478D5" w:rsidRPr="000E6CA0" w:rsidRDefault="006478D5" w:rsidP="006478D5">
            <w:pPr>
              <w:pStyle w:val="Bngbiu-nidung"/>
              <w:ind w:firstLine="0"/>
              <w:rPr>
                <w:b/>
              </w:rPr>
            </w:pPr>
            <w:r w:rsidRPr="000E6CA0">
              <w:rPr>
                <w:b/>
              </w:rPr>
              <w:t>UC liên quan</w:t>
            </w:r>
          </w:p>
        </w:tc>
        <w:tc>
          <w:tcPr>
            <w:tcW w:w="5786" w:type="dxa"/>
          </w:tcPr>
          <w:p w14:paraId="62DE0BB8" w14:textId="77777777" w:rsidR="006478D5" w:rsidRDefault="006478D5" w:rsidP="006478D5">
            <w:pPr>
              <w:pStyle w:val="Bngbiu-nidung"/>
              <w:ind w:firstLine="0"/>
            </w:pPr>
            <w:r>
              <w:t>Đăng nhập, Quản lí sản phẩm</w:t>
            </w:r>
          </w:p>
        </w:tc>
      </w:tr>
      <w:tr w:rsidR="006478D5" w14:paraId="30596CA8" w14:textId="77777777" w:rsidTr="006478D5">
        <w:tc>
          <w:tcPr>
            <w:tcW w:w="3325" w:type="dxa"/>
          </w:tcPr>
          <w:p w14:paraId="41952DB9" w14:textId="77777777" w:rsidR="006478D5" w:rsidRPr="000E6CA0" w:rsidRDefault="006478D5" w:rsidP="006478D5">
            <w:pPr>
              <w:pStyle w:val="Bngbiu-nidung"/>
              <w:ind w:firstLine="0"/>
              <w:rPr>
                <w:b/>
              </w:rPr>
            </w:pPr>
            <w:r w:rsidRPr="000E6CA0">
              <w:rPr>
                <w:b/>
              </w:rPr>
              <w:t>Điều kiện tiên quyết</w:t>
            </w:r>
          </w:p>
        </w:tc>
        <w:tc>
          <w:tcPr>
            <w:tcW w:w="5786" w:type="dxa"/>
          </w:tcPr>
          <w:p w14:paraId="1307E142" w14:textId="77777777" w:rsidR="006478D5" w:rsidRDefault="006478D5" w:rsidP="006478D5">
            <w:pPr>
              <w:pStyle w:val="Bngbiu-nidung"/>
              <w:ind w:firstLine="0"/>
            </w:pPr>
            <w:r>
              <w:t>Quản lí đã đăng nhập vào hệ thống và chọn quản lí sản phẩm</w:t>
            </w:r>
          </w:p>
        </w:tc>
      </w:tr>
      <w:tr w:rsidR="006478D5" w14:paraId="46CBB35C" w14:textId="77777777" w:rsidTr="006478D5">
        <w:tc>
          <w:tcPr>
            <w:tcW w:w="3325" w:type="dxa"/>
          </w:tcPr>
          <w:p w14:paraId="71AA2E0A" w14:textId="77777777" w:rsidR="006478D5" w:rsidRPr="000E6CA0" w:rsidRDefault="006478D5" w:rsidP="006478D5">
            <w:pPr>
              <w:pStyle w:val="Bngbiu-nidung"/>
              <w:ind w:firstLine="0"/>
              <w:rPr>
                <w:b/>
              </w:rPr>
            </w:pPr>
            <w:r w:rsidRPr="000E6CA0">
              <w:rPr>
                <w:b/>
              </w:rPr>
              <w:t>Điều kiện sau</w:t>
            </w:r>
          </w:p>
        </w:tc>
        <w:tc>
          <w:tcPr>
            <w:tcW w:w="5786" w:type="dxa"/>
          </w:tcPr>
          <w:p w14:paraId="28B51AA3" w14:textId="4E27F0B5" w:rsidR="006478D5" w:rsidRDefault="006478D5" w:rsidP="006478D5">
            <w:pPr>
              <w:pStyle w:val="Bngbiu-nidung"/>
              <w:ind w:firstLine="0"/>
            </w:pPr>
            <w:r>
              <w:t>Thông tin sản phẩm được cập nhật lại trong danh sách sản phẩm</w:t>
            </w:r>
          </w:p>
        </w:tc>
      </w:tr>
      <w:tr w:rsidR="006478D5" w14:paraId="58AB189C" w14:textId="77777777" w:rsidTr="006478D5">
        <w:tc>
          <w:tcPr>
            <w:tcW w:w="3325" w:type="dxa"/>
          </w:tcPr>
          <w:p w14:paraId="0FACA997" w14:textId="77777777" w:rsidR="006478D5" w:rsidRPr="000E6CA0" w:rsidRDefault="006478D5" w:rsidP="006478D5">
            <w:pPr>
              <w:pStyle w:val="Bngbiu-nidung"/>
              <w:ind w:firstLine="0"/>
              <w:rPr>
                <w:b/>
              </w:rPr>
            </w:pPr>
            <w:r w:rsidRPr="000E6CA0">
              <w:rPr>
                <w:b/>
              </w:rPr>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6478D5" w14:paraId="651B1515" w14:textId="77777777" w:rsidTr="006478D5">
              <w:tc>
                <w:tcPr>
                  <w:tcW w:w="2780" w:type="dxa"/>
                </w:tcPr>
                <w:p w14:paraId="6DF2BF2C" w14:textId="77777777" w:rsidR="006478D5" w:rsidRPr="000E6CA0" w:rsidRDefault="006478D5" w:rsidP="006478D5">
                  <w:pPr>
                    <w:pStyle w:val="Bngbiu-nidung"/>
                    <w:ind w:firstLine="0"/>
                    <w:jc w:val="center"/>
                    <w:rPr>
                      <w:b/>
                    </w:rPr>
                  </w:pPr>
                  <w:r w:rsidRPr="000E6CA0">
                    <w:rPr>
                      <w:b/>
                    </w:rPr>
                    <w:t>Tác nhân</w:t>
                  </w:r>
                </w:p>
              </w:tc>
              <w:tc>
                <w:tcPr>
                  <w:tcW w:w="2780" w:type="dxa"/>
                </w:tcPr>
                <w:p w14:paraId="149CF977" w14:textId="77777777" w:rsidR="006478D5" w:rsidRPr="000E6CA0" w:rsidRDefault="006478D5" w:rsidP="006478D5">
                  <w:pPr>
                    <w:pStyle w:val="Bngbiu-nidung"/>
                    <w:ind w:firstLine="0"/>
                    <w:jc w:val="center"/>
                    <w:rPr>
                      <w:b/>
                    </w:rPr>
                  </w:pPr>
                  <w:r w:rsidRPr="000E6CA0">
                    <w:rPr>
                      <w:b/>
                    </w:rPr>
                    <w:t>Hệ thống</w:t>
                  </w:r>
                </w:p>
              </w:tc>
            </w:tr>
            <w:tr w:rsidR="006478D5" w14:paraId="031A5767" w14:textId="77777777" w:rsidTr="006478D5">
              <w:tc>
                <w:tcPr>
                  <w:tcW w:w="2780" w:type="dxa"/>
                </w:tcPr>
                <w:p w14:paraId="5B04B213" w14:textId="2815E69D" w:rsidR="006478D5" w:rsidRDefault="006478D5" w:rsidP="006478D5">
                  <w:pPr>
                    <w:pStyle w:val="Bngbiu-nidung"/>
                    <w:ind w:firstLine="0"/>
                  </w:pPr>
                  <w:r>
                    <w:t>1. Quản lí đã đăng nhập thành công và ở trang chủ, quản lí nhấn chọn mục quản lí sản phẩm và nhấn chọn chỉnh sửa sản phẩm</w:t>
                  </w:r>
                </w:p>
              </w:tc>
              <w:tc>
                <w:tcPr>
                  <w:tcW w:w="2780" w:type="dxa"/>
                </w:tcPr>
                <w:p w14:paraId="5E306EDF" w14:textId="48E8EC50" w:rsidR="006478D5" w:rsidRDefault="006478D5" w:rsidP="006478D5">
                  <w:pPr>
                    <w:pStyle w:val="Bngbiu-nidung"/>
                    <w:ind w:firstLine="0"/>
                  </w:pPr>
                  <w:r>
                    <w:t>1.1 Hệ thống hiển thị giao diện chỉnh sửa sản phẩm với các thông tin ban đầu là thông tin đang được lưu trên hệ thống.</w:t>
                  </w:r>
                </w:p>
              </w:tc>
            </w:tr>
            <w:tr w:rsidR="006478D5" w14:paraId="2C2125AE" w14:textId="77777777" w:rsidTr="006478D5">
              <w:tc>
                <w:tcPr>
                  <w:tcW w:w="2780" w:type="dxa"/>
                </w:tcPr>
                <w:p w14:paraId="77C6EFA0" w14:textId="64322AD0" w:rsidR="006478D5" w:rsidRDefault="006478D5" w:rsidP="006478D5">
                  <w:pPr>
                    <w:pStyle w:val="Bngbiu-nidung"/>
                    <w:ind w:firstLine="0"/>
                  </w:pPr>
                  <w:r>
                    <w:t>2. Quản lí sẽ cập nhật lại các thông tin của sản phẩm đó và nhấn nút Lưu</w:t>
                  </w:r>
                </w:p>
              </w:tc>
              <w:tc>
                <w:tcPr>
                  <w:tcW w:w="2780" w:type="dxa"/>
                </w:tcPr>
                <w:p w14:paraId="25E3B846" w14:textId="1924D27D" w:rsidR="006478D5" w:rsidRDefault="006478D5" w:rsidP="006478D5">
                  <w:pPr>
                    <w:pStyle w:val="Bngbiu-nidung"/>
                    <w:ind w:firstLine="0"/>
                  </w:pPr>
                  <w:r>
                    <w:t>2.1 Hệ thống sẽ cập nhật lại thông tin của sản phẩm đó, thông báo chỉnh sửa sản phẩm thành công và chuyển sang trang quản lí sản phẩm.</w:t>
                  </w:r>
                </w:p>
              </w:tc>
            </w:tr>
          </w:tbl>
          <w:p w14:paraId="4F7F108F" w14:textId="77777777" w:rsidR="006478D5" w:rsidRDefault="006478D5" w:rsidP="006478D5">
            <w:pPr>
              <w:pStyle w:val="Bngbiu-nidung"/>
              <w:ind w:firstLine="0"/>
            </w:pPr>
          </w:p>
        </w:tc>
      </w:tr>
      <w:tr w:rsidR="006478D5" w14:paraId="71BE41AB" w14:textId="77777777" w:rsidTr="006478D5">
        <w:tc>
          <w:tcPr>
            <w:tcW w:w="3325" w:type="dxa"/>
          </w:tcPr>
          <w:p w14:paraId="36DC10A2" w14:textId="77777777" w:rsidR="006478D5" w:rsidRPr="000E6CA0" w:rsidRDefault="006478D5" w:rsidP="006478D5">
            <w:pPr>
              <w:pStyle w:val="Bngbiu-nidung"/>
              <w:ind w:firstLine="0"/>
              <w:rPr>
                <w:b/>
              </w:rPr>
            </w:pPr>
            <w:r w:rsidRPr="000E6CA0">
              <w:rPr>
                <w:b/>
              </w:rPr>
              <w:lastRenderedPageBreak/>
              <w:t>Ngoại lệ</w:t>
            </w:r>
          </w:p>
        </w:tc>
        <w:tc>
          <w:tcPr>
            <w:tcW w:w="5786" w:type="dxa"/>
          </w:tcPr>
          <w:p w14:paraId="73DFF4C6" w14:textId="297E1025" w:rsidR="006478D5" w:rsidRDefault="006478D5" w:rsidP="002F2626">
            <w:pPr>
              <w:pStyle w:val="Bngbiu-nidung"/>
              <w:keepNext/>
              <w:ind w:firstLine="0"/>
            </w:pPr>
            <w:r>
              <w:t>2.1.a Nếu người dùng nhập sai hoặc thiếu các thông tin của sản phẩm, hệ thống sẽ thông báo lỗi cho người dùng và yêu cầu người dùng nhập lại.</w:t>
            </w:r>
          </w:p>
        </w:tc>
      </w:tr>
    </w:tbl>
    <w:p w14:paraId="69483A3D" w14:textId="7A1BB003" w:rsidR="006478D5" w:rsidRDefault="002F2626" w:rsidP="002F2626">
      <w:pPr>
        <w:pStyle w:val="Caption"/>
      </w:pPr>
      <w:bookmarkStart w:id="29" w:name="_Toc92638080"/>
      <w:r>
        <w:t>Bảng 3.</w:t>
      </w:r>
      <w:fldSimple w:instr=" SEQ Bảng_3. \* ARABIC ">
        <w:r w:rsidR="00F27472">
          <w:rPr>
            <w:noProof/>
          </w:rPr>
          <w:t>8</w:t>
        </w:r>
      </w:fldSimple>
      <w:r>
        <w:t xml:space="preserve"> Đặc tả Usecase sửa thông tin sản phẩm</w:t>
      </w:r>
      <w:bookmarkEnd w:id="29"/>
    </w:p>
    <w:tbl>
      <w:tblPr>
        <w:tblStyle w:val="TableGrid"/>
        <w:tblW w:w="0" w:type="auto"/>
        <w:tblLook w:val="04A0" w:firstRow="1" w:lastRow="0" w:firstColumn="1" w:lastColumn="0" w:noHBand="0" w:noVBand="1"/>
      </w:tblPr>
      <w:tblGrid>
        <w:gridCol w:w="3325"/>
        <w:gridCol w:w="5786"/>
      </w:tblGrid>
      <w:tr w:rsidR="006478D5" w14:paraId="53148DFE" w14:textId="77777777" w:rsidTr="006478D5">
        <w:tc>
          <w:tcPr>
            <w:tcW w:w="3325" w:type="dxa"/>
          </w:tcPr>
          <w:p w14:paraId="5AA956E4" w14:textId="77777777" w:rsidR="006478D5" w:rsidRPr="000E6CA0" w:rsidRDefault="006478D5" w:rsidP="006478D5">
            <w:pPr>
              <w:pStyle w:val="Bngbiu-nidung"/>
              <w:ind w:firstLine="0"/>
              <w:rPr>
                <w:b/>
              </w:rPr>
            </w:pPr>
            <w:r w:rsidRPr="000E6CA0">
              <w:rPr>
                <w:b/>
              </w:rPr>
              <w:t>Tên Usecase</w:t>
            </w:r>
          </w:p>
        </w:tc>
        <w:tc>
          <w:tcPr>
            <w:tcW w:w="5786" w:type="dxa"/>
          </w:tcPr>
          <w:p w14:paraId="2D774165" w14:textId="29BF3750" w:rsidR="006478D5" w:rsidRDefault="00776E54" w:rsidP="006478D5">
            <w:pPr>
              <w:pStyle w:val="Bngbiu-nidung"/>
              <w:ind w:firstLine="0"/>
            </w:pPr>
            <w:r>
              <w:t>X</w:t>
            </w:r>
            <w:r w:rsidR="006478D5">
              <w:t>óa sản phẩm</w:t>
            </w:r>
          </w:p>
        </w:tc>
      </w:tr>
      <w:tr w:rsidR="006478D5" w14:paraId="7CB63C07" w14:textId="77777777" w:rsidTr="006478D5">
        <w:tc>
          <w:tcPr>
            <w:tcW w:w="3325" w:type="dxa"/>
          </w:tcPr>
          <w:p w14:paraId="56981BFE" w14:textId="77777777" w:rsidR="006478D5" w:rsidRPr="000E6CA0" w:rsidRDefault="006478D5" w:rsidP="006478D5">
            <w:pPr>
              <w:pStyle w:val="Bngbiu-nidung"/>
              <w:ind w:firstLine="0"/>
              <w:rPr>
                <w:b/>
              </w:rPr>
            </w:pPr>
            <w:r w:rsidRPr="000E6CA0">
              <w:rPr>
                <w:b/>
              </w:rPr>
              <w:t>Ngữ cảnh</w:t>
            </w:r>
          </w:p>
        </w:tc>
        <w:tc>
          <w:tcPr>
            <w:tcW w:w="5786" w:type="dxa"/>
          </w:tcPr>
          <w:p w14:paraId="2476CD7F" w14:textId="4E401BB7" w:rsidR="006478D5" w:rsidRDefault="006478D5" w:rsidP="006478D5">
            <w:pPr>
              <w:pStyle w:val="Bngbiu-nidung"/>
              <w:ind w:firstLine="0"/>
            </w:pPr>
            <w:r>
              <w:t>Khi quản lí đã đăng nhập vào hệ thống với tài khoản admin và đã chọn vào mục quản lí sản phẩm và muốn xóa một sản phẩm bất kì</w:t>
            </w:r>
          </w:p>
        </w:tc>
      </w:tr>
      <w:tr w:rsidR="006478D5" w14:paraId="1EC3CEB0" w14:textId="77777777" w:rsidTr="006478D5">
        <w:tc>
          <w:tcPr>
            <w:tcW w:w="3325" w:type="dxa"/>
          </w:tcPr>
          <w:p w14:paraId="7629CFE7" w14:textId="77777777" w:rsidR="006478D5" w:rsidRPr="000E6CA0" w:rsidRDefault="006478D5" w:rsidP="006478D5">
            <w:pPr>
              <w:pStyle w:val="Bngbiu-nidung"/>
              <w:ind w:firstLine="0"/>
              <w:rPr>
                <w:b/>
              </w:rPr>
            </w:pPr>
            <w:r>
              <w:rPr>
                <w:b/>
              </w:rPr>
              <w:t>Sự kiện kích hoạt</w:t>
            </w:r>
          </w:p>
        </w:tc>
        <w:tc>
          <w:tcPr>
            <w:tcW w:w="5786" w:type="dxa"/>
          </w:tcPr>
          <w:p w14:paraId="3D19B865" w14:textId="33C343D9" w:rsidR="006478D5" w:rsidRDefault="006478D5" w:rsidP="008E6A53">
            <w:pPr>
              <w:pStyle w:val="Bngbiu-nidung"/>
              <w:ind w:firstLine="0"/>
            </w:pPr>
            <w:r>
              <w:t xml:space="preserve">Quản lí nhấn chọn </w:t>
            </w:r>
            <w:r w:rsidR="008E6A53">
              <w:t>chi tiết</w:t>
            </w:r>
            <w:r>
              <w:t xml:space="preserve"> sản phẩm trong danh sách sản phẩm</w:t>
            </w:r>
            <w:r w:rsidR="008E6A53">
              <w:t xml:space="preserve"> và nhấn xóa sản phẩm</w:t>
            </w:r>
          </w:p>
        </w:tc>
      </w:tr>
      <w:tr w:rsidR="006478D5" w14:paraId="78E23270" w14:textId="77777777" w:rsidTr="006478D5">
        <w:tc>
          <w:tcPr>
            <w:tcW w:w="3325" w:type="dxa"/>
          </w:tcPr>
          <w:p w14:paraId="58DD012A" w14:textId="77777777" w:rsidR="006478D5" w:rsidRPr="000E6CA0" w:rsidRDefault="006478D5" w:rsidP="006478D5">
            <w:pPr>
              <w:pStyle w:val="Bngbiu-nidung"/>
              <w:ind w:firstLine="0"/>
              <w:rPr>
                <w:b/>
              </w:rPr>
            </w:pPr>
            <w:r w:rsidRPr="000E6CA0">
              <w:rPr>
                <w:b/>
              </w:rPr>
              <w:t>Mô tả</w:t>
            </w:r>
          </w:p>
        </w:tc>
        <w:tc>
          <w:tcPr>
            <w:tcW w:w="5786" w:type="dxa"/>
          </w:tcPr>
          <w:p w14:paraId="3182902F" w14:textId="0909583D" w:rsidR="006478D5" w:rsidRDefault="006478D5" w:rsidP="008E6A53">
            <w:pPr>
              <w:pStyle w:val="Bngbiu-nidung"/>
              <w:ind w:firstLine="0"/>
            </w:pPr>
            <w:r>
              <w:t xml:space="preserve">Khi quản lí đã đăng nhập vào hệ thống với tài khoản admin. Quản lí muốn </w:t>
            </w:r>
            <w:r w:rsidR="008E6A53">
              <w:t>xóa</w:t>
            </w:r>
            <w:r>
              <w:t xml:space="preserve"> sản phẩ</w:t>
            </w:r>
            <w:r w:rsidR="008E6A53">
              <w:t>m và nhấn vào thông tin sản phẩm</w:t>
            </w:r>
            <w:r>
              <w:t xml:space="preserve"> trong danh sách</w:t>
            </w:r>
            <w:r w:rsidR="008E6A53">
              <w:t xml:space="preserve"> và nhấn xóa sản phẩm.</w:t>
            </w:r>
          </w:p>
        </w:tc>
      </w:tr>
      <w:tr w:rsidR="006478D5" w14:paraId="13F99D5A" w14:textId="77777777" w:rsidTr="006478D5">
        <w:tc>
          <w:tcPr>
            <w:tcW w:w="3325" w:type="dxa"/>
          </w:tcPr>
          <w:p w14:paraId="18B5EAF3" w14:textId="77777777" w:rsidR="006478D5" w:rsidRPr="000E6CA0" w:rsidRDefault="006478D5" w:rsidP="006478D5">
            <w:pPr>
              <w:pStyle w:val="Bngbiu-nidung"/>
              <w:ind w:firstLine="0"/>
              <w:rPr>
                <w:b/>
              </w:rPr>
            </w:pPr>
            <w:r w:rsidRPr="000E6CA0">
              <w:rPr>
                <w:b/>
              </w:rPr>
              <w:t>Tác nhân</w:t>
            </w:r>
          </w:p>
        </w:tc>
        <w:tc>
          <w:tcPr>
            <w:tcW w:w="5786" w:type="dxa"/>
          </w:tcPr>
          <w:p w14:paraId="16033449" w14:textId="77777777" w:rsidR="006478D5" w:rsidRDefault="006478D5" w:rsidP="006478D5">
            <w:pPr>
              <w:pStyle w:val="Bngbiu-nidung"/>
              <w:ind w:firstLine="0"/>
            </w:pPr>
            <w:r>
              <w:t>Quản lí</w:t>
            </w:r>
          </w:p>
        </w:tc>
      </w:tr>
      <w:tr w:rsidR="006478D5" w14:paraId="636E655E" w14:textId="77777777" w:rsidTr="006478D5">
        <w:tc>
          <w:tcPr>
            <w:tcW w:w="3325" w:type="dxa"/>
          </w:tcPr>
          <w:p w14:paraId="6A164E73" w14:textId="77777777" w:rsidR="006478D5" w:rsidRPr="000E6CA0" w:rsidRDefault="006478D5" w:rsidP="006478D5">
            <w:pPr>
              <w:pStyle w:val="Bngbiu-nidung"/>
              <w:ind w:firstLine="0"/>
              <w:rPr>
                <w:b/>
              </w:rPr>
            </w:pPr>
            <w:r w:rsidRPr="000E6CA0">
              <w:rPr>
                <w:b/>
              </w:rPr>
              <w:t>UC liên quan</w:t>
            </w:r>
          </w:p>
        </w:tc>
        <w:tc>
          <w:tcPr>
            <w:tcW w:w="5786" w:type="dxa"/>
          </w:tcPr>
          <w:p w14:paraId="74CC79ED" w14:textId="4B05E59B" w:rsidR="006478D5" w:rsidRDefault="006478D5" w:rsidP="006478D5">
            <w:pPr>
              <w:pStyle w:val="Bngbiu-nidung"/>
              <w:ind w:firstLine="0"/>
            </w:pPr>
            <w:r>
              <w:t>Đăng nhập, Quản lí sản phẩm</w:t>
            </w:r>
            <w:r w:rsidR="008E6A53">
              <w:t>, Chi tiết sản phẩm</w:t>
            </w:r>
          </w:p>
        </w:tc>
      </w:tr>
      <w:tr w:rsidR="006478D5" w14:paraId="2D8BD60F" w14:textId="77777777" w:rsidTr="006478D5">
        <w:tc>
          <w:tcPr>
            <w:tcW w:w="3325" w:type="dxa"/>
          </w:tcPr>
          <w:p w14:paraId="1D33B31F" w14:textId="77777777" w:rsidR="006478D5" w:rsidRPr="000E6CA0" w:rsidRDefault="006478D5" w:rsidP="006478D5">
            <w:pPr>
              <w:pStyle w:val="Bngbiu-nidung"/>
              <w:ind w:firstLine="0"/>
              <w:rPr>
                <w:b/>
              </w:rPr>
            </w:pPr>
            <w:r w:rsidRPr="000E6CA0">
              <w:rPr>
                <w:b/>
              </w:rPr>
              <w:t>Điều kiện tiên quyết</w:t>
            </w:r>
          </w:p>
        </w:tc>
        <w:tc>
          <w:tcPr>
            <w:tcW w:w="5786" w:type="dxa"/>
          </w:tcPr>
          <w:p w14:paraId="636B7C49" w14:textId="22D508BF" w:rsidR="006478D5" w:rsidRDefault="006478D5" w:rsidP="006478D5">
            <w:pPr>
              <w:pStyle w:val="Bngbiu-nidung"/>
              <w:ind w:firstLine="0"/>
            </w:pPr>
            <w:r>
              <w:t>Quản</w:t>
            </w:r>
            <w:r w:rsidR="008E6A53">
              <w:t xml:space="preserve"> lí đã đăng nhập vào hệ thống,</w:t>
            </w:r>
            <w:r>
              <w:t xml:space="preserve"> chọn quản lí sản phẩm</w:t>
            </w:r>
            <w:r w:rsidR="008E6A53">
              <w:t xml:space="preserve"> và chọn chi tiết sản phẩm</w:t>
            </w:r>
          </w:p>
        </w:tc>
      </w:tr>
      <w:tr w:rsidR="006478D5" w14:paraId="6A030A95" w14:textId="77777777" w:rsidTr="006478D5">
        <w:tc>
          <w:tcPr>
            <w:tcW w:w="3325" w:type="dxa"/>
          </w:tcPr>
          <w:p w14:paraId="689FD99C" w14:textId="77777777" w:rsidR="006478D5" w:rsidRPr="000E6CA0" w:rsidRDefault="006478D5" w:rsidP="006478D5">
            <w:pPr>
              <w:pStyle w:val="Bngbiu-nidung"/>
              <w:ind w:firstLine="0"/>
              <w:rPr>
                <w:b/>
              </w:rPr>
            </w:pPr>
            <w:r w:rsidRPr="000E6CA0">
              <w:rPr>
                <w:b/>
              </w:rPr>
              <w:t>Điều kiện sau</w:t>
            </w:r>
          </w:p>
        </w:tc>
        <w:tc>
          <w:tcPr>
            <w:tcW w:w="5786" w:type="dxa"/>
          </w:tcPr>
          <w:p w14:paraId="576C1F8B" w14:textId="0EF77C31" w:rsidR="006478D5" w:rsidRDefault="008E6A53" w:rsidP="006478D5">
            <w:pPr>
              <w:pStyle w:val="Bngbiu-nidung"/>
              <w:ind w:firstLine="0"/>
            </w:pPr>
            <w:r>
              <w:t>Hệ thống sẽ xóa sản phẩm ra khỏi danh sách sản phẩm</w:t>
            </w:r>
          </w:p>
        </w:tc>
      </w:tr>
      <w:tr w:rsidR="006478D5" w14:paraId="5D700CA9" w14:textId="77777777" w:rsidTr="006478D5">
        <w:tc>
          <w:tcPr>
            <w:tcW w:w="3325" w:type="dxa"/>
          </w:tcPr>
          <w:p w14:paraId="11B9F656" w14:textId="77777777" w:rsidR="006478D5" w:rsidRPr="000E6CA0" w:rsidRDefault="006478D5" w:rsidP="006478D5">
            <w:pPr>
              <w:pStyle w:val="Bngbiu-nidung"/>
              <w:ind w:firstLine="0"/>
              <w:rPr>
                <w:b/>
              </w:rPr>
            </w:pPr>
            <w:r w:rsidRPr="000E6CA0">
              <w:rPr>
                <w:b/>
              </w:rPr>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6478D5" w14:paraId="7B507342" w14:textId="77777777" w:rsidTr="006478D5">
              <w:tc>
                <w:tcPr>
                  <w:tcW w:w="2780" w:type="dxa"/>
                </w:tcPr>
                <w:p w14:paraId="262BEC8D" w14:textId="77777777" w:rsidR="006478D5" w:rsidRPr="000E6CA0" w:rsidRDefault="006478D5" w:rsidP="006478D5">
                  <w:pPr>
                    <w:pStyle w:val="Bngbiu-nidung"/>
                    <w:ind w:firstLine="0"/>
                    <w:jc w:val="center"/>
                    <w:rPr>
                      <w:b/>
                    </w:rPr>
                  </w:pPr>
                  <w:r w:rsidRPr="000E6CA0">
                    <w:rPr>
                      <w:b/>
                    </w:rPr>
                    <w:t>Tác nhân</w:t>
                  </w:r>
                </w:p>
              </w:tc>
              <w:tc>
                <w:tcPr>
                  <w:tcW w:w="2780" w:type="dxa"/>
                </w:tcPr>
                <w:p w14:paraId="7E1EB69C" w14:textId="77777777" w:rsidR="006478D5" w:rsidRPr="000E6CA0" w:rsidRDefault="006478D5" w:rsidP="006478D5">
                  <w:pPr>
                    <w:pStyle w:val="Bngbiu-nidung"/>
                    <w:ind w:firstLine="0"/>
                    <w:jc w:val="center"/>
                    <w:rPr>
                      <w:b/>
                    </w:rPr>
                  </w:pPr>
                  <w:r w:rsidRPr="000E6CA0">
                    <w:rPr>
                      <w:b/>
                    </w:rPr>
                    <w:t>Hệ thống</w:t>
                  </w:r>
                </w:p>
              </w:tc>
            </w:tr>
            <w:tr w:rsidR="006478D5" w14:paraId="354D066B" w14:textId="77777777" w:rsidTr="006478D5">
              <w:tc>
                <w:tcPr>
                  <w:tcW w:w="2780" w:type="dxa"/>
                </w:tcPr>
                <w:p w14:paraId="58629D17" w14:textId="773DE1BD" w:rsidR="006478D5" w:rsidRDefault="00CA76EF" w:rsidP="006478D5">
                  <w:pPr>
                    <w:pStyle w:val="Bngbiu-nidung"/>
                    <w:ind w:firstLine="0"/>
                  </w:pPr>
                  <w:r>
                    <w:t>1. Quản lí nhấn vào chi tiết sản phẩm và nhấn xóa sản phẩm</w:t>
                  </w:r>
                </w:p>
              </w:tc>
              <w:tc>
                <w:tcPr>
                  <w:tcW w:w="2780" w:type="dxa"/>
                </w:tcPr>
                <w:p w14:paraId="0117ACAB" w14:textId="4C3B93FD" w:rsidR="006478D5" w:rsidRDefault="00CA76EF" w:rsidP="006478D5">
                  <w:pPr>
                    <w:pStyle w:val="Bngbiu-nidung"/>
                    <w:ind w:firstLine="0"/>
                  </w:pPr>
                  <w:r>
                    <w:t>1.1 Hệ thống sẽ xét tính ràng buộc của sản phẩm và xóa sản phẩm ra khỏi danh sách</w:t>
                  </w:r>
                </w:p>
                <w:p w14:paraId="5A316DC5" w14:textId="5F4B08BC" w:rsidR="00CA76EF" w:rsidRDefault="00CA76EF" w:rsidP="006478D5">
                  <w:pPr>
                    <w:pStyle w:val="Bngbiu-nidung"/>
                    <w:ind w:firstLine="0"/>
                  </w:pPr>
                  <w:r>
                    <w:lastRenderedPageBreak/>
                    <w:t>1.2 Hệ thống sẽ hỏi người dùng chắc chắn muốn xóa không</w:t>
                  </w:r>
                </w:p>
              </w:tc>
            </w:tr>
            <w:tr w:rsidR="00CA76EF" w14:paraId="4DA2CC60" w14:textId="77777777" w:rsidTr="006478D5">
              <w:tc>
                <w:tcPr>
                  <w:tcW w:w="2780" w:type="dxa"/>
                </w:tcPr>
                <w:p w14:paraId="086863DD" w14:textId="36EB3943" w:rsidR="00CA76EF" w:rsidRDefault="00CA76EF" w:rsidP="006478D5">
                  <w:pPr>
                    <w:pStyle w:val="Bngbiu-nidung"/>
                    <w:ind w:firstLine="0"/>
                  </w:pPr>
                  <w:r>
                    <w:lastRenderedPageBreak/>
                    <w:t>2. Người dùng nhấn đồng ý</w:t>
                  </w:r>
                </w:p>
              </w:tc>
              <w:tc>
                <w:tcPr>
                  <w:tcW w:w="2780" w:type="dxa"/>
                </w:tcPr>
                <w:p w14:paraId="27CBB9C7" w14:textId="1A68B02F" w:rsidR="00CA76EF" w:rsidRDefault="00CA76EF" w:rsidP="006478D5">
                  <w:pPr>
                    <w:pStyle w:val="Bngbiu-nidung"/>
                    <w:ind w:firstLine="0"/>
                  </w:pPr>
                  <w:r>
                    <w:t>1.2 Thông báo xóa thành công chuyển trang về chi tiết sản phẩm</w:t>
                  </w:r>
                </w:p>
              </w:tc>
            </w:tr>
          </w:tbl>
          <w:p w14:paraId="749A45AE" w14:textId="77777777" w:rsidR="006478D5" w:rsidRDefault="006478D5" w:rsidP="006478D5">
            <w:pPr>
              <w:pStyle w:val="Bngbiu-nidung"/>
              <w:ind w:firstLine="0"/>
            </w:pPr>
          </w:p>
        </w:tc>
      </w:tr>
      <w:tr w:rsidR="006478D5" w14:paraId="083C452E" w14:textId="77777777" w:rsidTr="006478D5">
        <w:tc>
          <w:tcPr>
            <w:tcW w:w="3325" w:type="dxa"/>
          </w:tcPr>
          <w:p w14:paraId="2EA29154" w14:textId="77777777" w:rsidR="006478D5" w:rsidRPr="000E6CA0" w:rsidRDefault="006478D5" w:rsidP="006478D5">
            <w:pPr>
              <w:pStyle w:val="Bngbiu-nidung"/>
              <w:ind w:firstLine="0"/>
              <w:rPr>
                <w:b/>
              </w:rPr>
            </w:pPr>
            <w:r w:rsidRPr="000E6CA0">
              <w:rPr>
                <w:b/>
              </w:rPr>
              <w:lastRenderedPageBreak/>
              <w:t>Ngoại lệ</w:t>
            </w:r>
          </w:p>
        </w:tc>
        <w:tc>
          <w:tcPr>
            <w:tcW w:w="5786" w:type="dxa"/>
          </w:tcPr>
          <w:p w14:paraId="06A50266" w14:textId="77777777" w:rsidR="006478D5" w:rsidRDefault="00CA76EF" w:rsidP="00CA76EF">
            <w:pPr>
              <w:pStyle w:val="Bngbiu-nidung"/>
              <w:ind w:firstLine="0"/>
            </w:pPr>
            <w:r>
              <w:t>1.1.a Nếu sản phẩm đã từng có người đặt và có trong đơn hàng thì hệ thống sẽ báo xóa sản phẩm thất bại</w:t>
            </w:r>
          </w:p>
          <w:p w14:paraId="2DAE0681" w14:textId="509D1124" w:rsidR="00CA76EF" w:rsidRDefault="00CA76EF" w:rsidP="002F2626">
            <w:pPr>
              <w:pStyle w:val="Bngbiu-nidung"/>
              <w:keepNext/>
              <w:ind w:firstLine="0"/>
            </w:pPr>
            <w:r>
              <w:t>2.a Nếu người dùng nhấn không đồng ý thì hệ thống trả về trang chi tiết sản phẩm</w:t>
            </w:r>
          </w:p>
        </w:tc>
      </w:tr>
    </w:tbl>
    <w:p w14:paraId="1D6A99BB" w14:textId="0C30D9E0" w:rsidR="006478D5" w:rsidRDefault="002F2626" w:rsidP="002F2626">
      <w:pPr>
        <w:pStyle w:val="Caption"/>
      </w:pPr>
      <w:bookmarkStart w:id="30" w:name="_Toc92638081"/>
      <w:r>
        <w:t>Bảng 3.</w:t>
      </w:r>
      <w:fldSimple w:instr=" SEQ Bảng_3. \* ARABIC ">
        <w:r w:rsidR="00F27472">
          <w:rPr>
            <w:noProof/>
          </w:rPr>
          <w:t>9</w:t>
        </w:r>
      </w:fldSimple>
      <w:r>
        <w:t xml:space="preserve"> Đặc tả Usecase xóa sản phẩm</w:t>
      </w:r>
      <w:bookmarkEnd w:id="30"/>
    </w:p>
    <w:tbl>
      <w:tblPr>
        <w:tblStyle w:val="TableGrid"/>
        <w:tblW w:w="0" w:type="auto"/>
        <w:tblLook w:val="04A0" w:firstRow="1" w:lastRow="0" w:firstColumn="1" w:lastColumn="0" w:noHBand="0" w:noVBand="1"/>
      </w:tblPr>
      <w:tblGrid>
        <w:gridCol w:w="3325"/>
        <w:gridCol w:w="5786"/>
      </w:tblGrid>
      <w:tr w:rsidR="00CA76EF" w14:paraId="5C7E3E28" w14:textId="77777777" w:rsidTr="00CA76EF">
        <w:tc>
          <w:tcPr>
            <w:tcW w:w="3325" w:type="dxa"/>
          </w:tcPr>
          <w:p w14:paraId="6F728579" w14:textId="77777777" w:rsidR="00CA76EF" w:rsidRPr="000E6CA0" w:rsidRDefault="00CA76EF" w:rsidP="00CA76EF">
            <w:pPr>
              <w:pStyle w:val="Bngbiu-nidung"/>
              <w:ind w:firstLine="0"/>
              <w:rPr>
                <w:b/>
              </w:rPr>
            </w:pPr>
            <w:r w:rsidRPr="000E6CA0">
              <w:rPr>
                <w:b/>
              </w:rPr>
              <w:t>Tên Usecase</w:t>
            </w:r>
          </w:p>
        </w:tc>
        <w:tc>
          <w:tcPr>
            <w:tcW w:w="5786" w:type="dxa"/>
          </w:tcPr>
          <w:p w14:paraId="177772DD" w14:textId="0E4FC094" w:rsidR="00CA76EF" w:rsidRDefault="00CA76EF" w:rsidP="00CA76EF">
            <w:pPr>
              <w:pStyle w:val="Bngbiu-nidung"/>
              <w:ind w:firstLine="0"/>
            </w:pPr>
            <w:r>
              <w:t>Xem chi tiết sản phẩm</w:t>
            </w:r>
          </w:p>
        </w:tc>
      </w:tr>
      <w:tr w:rsidR="00CA76EF" w14:paraId="1297C4FA" w14:textId="77777777" w:rsidTr="00CA76EF">
        <w:tc>
          <w:tcPr>
            <w:tcW w:w="3325" w:type="dxa"/>
          </w:tcPr>
          <w:p w14:paraId="7223755F" w14:textId="77777777" w:rsidR="00CA76EF" w:rsidRPr="000E6CA0" w:rsidRDefault="00CA76EF" w:rsidP="00CA76EF">
            <w:pPr>
              <w:pStyle w:val="Bngbiu-nidung"/>
              <w:ind w:firstLine="0"/>
              <w:rPr>
                <w:b/>
              </w:rPr>
            </w:pPr>
            <w:r w:rsidRPr="000E6CA0">
              <w:rPr>
                <w:b/>
              </w:rPr>
              <w:t>Ngữ cảnh</w:t>
            </w:r>
          </w:p>
        </w:tc>
        <w:tc>
          <w:tcPr>
            <w:tcW w:w="5786" w:type="dxa"/>
          </w:tcPr>
          <w:p w14:paraId="3526B387" w14:textId="77777777" w:rsidR="00CA76EF" w:rsidRDefault="00CA76EF" w:rsidP="00F83558">
            <w:pPr>
              <w:pStyle w:val="Bngbiu-nidung"/>
              <w:ind w:firstLine="0"/>
            </w:pPr>
            <w:r>
              <w:t xml:space="preserve">Khi quản lí đã đăng nhập vào hệ thống với tài khoản admin và đã chọn vào mục quản lí sản phẩm và muốn </w:t>
            </w:r>
            <w:r w:rsidR="00F83558">
              <w:t>xem thông tin của một sản phẩm bất kì.</w:t>
            </w:r>
          </w:p>
          <w:p w14:paraId="555AAC7B" w14:textId="11D3F5F3" w:rsidR="00F83558" w:rsidRDefault="00F83558" w:rsidP="00F83558">
            <w:pPr>
              <w:pStyle w:val="Bngbiu-nidung"/>
              <w:ind w:firstLine="0"/>
            </w:pPr>
            <w:r>
              <w:t>Khi khách hàng sử dụng hệ thống, muốn xem chi tiết sản phẩm.</w:t>
            </w:r>
          </w:p>
        </w:tc>
      </w:tr>
      <w:tr w:rsidR="00CA76EF" w14:paraId="1AE8A370" w14:textId="77777777" w:rsidTr="00CA76EF">
        <w:tc>
          <w:tcPr>
            <w:tcW w:w="3325" w:type="dxa"/>
          </w:tcPr>
          <w:p w14:paraId="636C5993" w14:textId="77777777" w:rsidR="00CA76EF" w:rsidRPr="000E6CA0" w:rsidRDefault="00CA76EF" w:rsidP="00CA76EF">
            <w:pPr>
              <w:pStyle w:val="Bngbiu-nidung"/>
              <w:ind w:firstLine="0"/>
              <w:rPr>
                <w:b/>
              </w:rPr>
            </w:pPr>
            <w:r>
              <w:rPr>
                <w:b/>
              </w:rPr>
              <w:t>Sự kiện kích hoạt</w:t>
            </w:r>
          </w:p>
        </w:tc>
        <w:tc>
          <w:tcPr>
            <w:tcW w:w="5786" w:type="dxa"/>
          </w:tcPr>
          <w:p w14:paraId="69F00170" w14:textId="77777777" w:rsidR="00CA76EF" w:rsidRDefault="00CA76EF" w:rsidP="00F83558">
            <w:pPr>
              <w:pStyle w:val="Bngbiu-nidung"/>
              <w:ind w:firstLine="0"/>
            </w:pPr>
            <w:r>
              <w:t>Quản lí nhấn chọn chi tiết sả</w:t>
            </w:r>
            <w:r w:rsidR="00F83558">
              <w:t>n phẩm trong danh sách sản phẩm.</w:t>
            </w:r>
          </w:p>
          <w:p w14:paraId="4EB5436E" w14:textId="50CAE1C9" w:rsidR="00F83558" w:rsidRDefault="00F83558" w:rsidP="00F83558">
            <w:pPr>
              <w:pStyle w:val="Bngbiu-nidung"/>
              <w:ind w:firstLine="0"/>
            </w:pPr>
            <w:r>
              <w:t>Khách hàng nhấn vào card chứ thông tin sản phẩm</w:t>
            </w:r>
          </w:p>
        </w:tc>
      </w:tr>
      <w:tr w:rsidR="00CA76EF" w14:paraId="106C9A43" w14:textId="77777777" w:rsidTr="00CA76EF">
        <w:tc>
          <w:tcPr>
            <w:tcW w:w="3325" w:type="dxa"/>
          </w:tcPr>
          <w:p w14:paraId="69D2B64F" w14:textId="77777777" w:rsidR="00CA76EF" w:rsidRPr="000E6CA0" w:rsidRDefault="00CA76EF" w:rsidP="00CA76EF">
            <w:pPr>
              <w:pStyle w:val="Bngbiu-nidung"/>
              <w:ind w:firstLine="0"/>
              <w:rPr>
                <w:b/>
              </w:rPr>
            </w:pPr>
            <w:r w:rsidRPr="000E6CA0">
              <w:rPr>
                <w:b/>
              </w:rPr>
              <w:t>Mô tả</w:t>
            </w:r>
          </w:p>
        </w:tc>
        <w:tc>
          <w:tcPr>
            <w:tcW w:w="5786" w:type="dxa"/>
          </w:tcPr>
          <w:p w14:paraId="701A7928" w14:textId="77777777" w:rsidR="00CA76EF" w:rsidRDefault="00CA76EF" w:rsidP="00F83558">
            <w:pPr>
              <w:pStyle w:val="Bngbiu-nidung"/>
              <w:ind w:firstLine="0"/>
            </w:pPr>
            <w:r>
              <w:t>Khi quản lí đã đăng nhập vào hệ thống với tài khoản a</w:t>
            </w:r>
            <w:r w:rsidR="00F83558">
              <w:t>dmin. Quản lí muốn xem chi tiết</w:t>
            </w:r>
            <w:r>
              <w:t xml:space="preserve"> sản phẩm và nhấn vào thông tin sản phẩm trong danh</w:t>
            </w:r>
            <w:r w:rsidR="00F83558">
              <w:t xml:space="preserve"> sách</w:t>
            </w:r>
            <w:r>
              <w:t>.</w:t>
            </w:r>
          </w:p>
          <w:p w14:paraId="53A8DE7F" w14:textId="58258A6B" w:rsidR="00F83558" w:rsidRDefault="00F83558" w:rsidP="00F83558">
            <w:pPr>
              <w:pStyle w:val="Bngbiu-nidung"/>
              <w:ind w:firstLine="0"/>
            </w:pPr>
            <w:r>
              <w:lastRenderedPageBreak/>
              <w:t>Khi khách hàng muốn xem chi tiết sản phẩm trước khi mua hàng và nhấn vào card chứ thông tin sản phẩm đó</w:t>
            </w:r>
          </w:p>
        </w:tc>
      </w:tr>
      <w:tr w:rsidR="00CA76EF" w14:paraId="6251A4F5" w14:textId="77777777" w:rsidTr="00CA76EF">
        <w:tc>
          <w:tcPr>
            <w:tcW w:w="3325" w:type="dxa"/>
          </w:tcPr>
          <w:p w14:paraId="3166B3F0" w14:textId="77777777" w:rsidR="00CA76EF" w:rsidRPr="000E6CA0" w:rsidRDefault="00CA76EF" w:rsidP="00CA76EF">
            <w:pPr>
              <w:pStyle w:val="Bngbiu-nidung"/>
              <w:ind w:firstLine="0"/>
              <w:rPr>
                <w:b/>
              </w:rPr>
            </w:pPr>
            <w:r w:rsidRPr="000E6CA0">
              <w:rPr>
                <w:b/>
              </w:rPr>
              <w:lastRenderedPageBreak/>
              <w:t>Tác nhân</w:t>
            </w:r>
          </w:p>
        </w:tc>
        <w:tc>
          <w:tcPr>
            <w:tcW w:w="5786" w:type="dxa"/>
          </w:tcPr>
          <w:p w14:paraId="4C11CF7C" w14:textId="23C18A69" w:rsidR="00CA76EF" w:rsidRDefault="00CA76EF" w:rsidP="00CA76EF">
            <w:pPr>
              <w:pStyle w:val="Bngbiu-nidung"/>
              <w:ind w:firstLine="0"/>
            </w:pPr>
            <w:r>
              <w:t>Quản lí</w:t>
            </w:r>
            <w:r w:rsidR="00F83558">
              <w:t>, Khách hàng</w:t>
            </w:r>
          </w:p>
        </w:tc>
      </w:tr>
      <w:tr w:rsidR="00CA76EF" w14:paraId="21909580" w14:textId="77777777" w:rsidTr="00CA76EF">
        <w:tc>
          <w:tcPr>
            <w:tcW w:w="3325" w:type="dxa"/>
          </w:tcPr>
          <w:p w14:paraId="71322DD5" w14:textId="77777777" w:rsidR="00CA76EF" w:rsidRPr="000E6CA0" w:rsidRDefault="00CA76EF" w:rsidP="00CA76EF">
            <w:pPr>
              <w:pStyle w:val="Bngbiu-nidung"/>
              <w:ind w:firstLine="0"/>
              <w:rPr>
                <w:b/>
              </w:rPr>
            </w:pPr>
            <w:r w:rsidRPr="000E6CA0">
              <w:rPr>
                <w:b/>
              </w:rPr>
              <w:t>UC liên quan</w:t>
            </w:r>
          </w:p>
        </w:tc>
        <w:tc>
          <w:tcPr>
            <w:tcW w:w="5786" w:type="dxa"/>
          </w:tcPr>
          <w:p w14:paraId="2D15349F" w14:textId="183566EE" w:rsidR="00CA76EF" w:rsidRDefault="00CA76EF" w:rsidP="00F83558">
            <w:pPr>
              <w:pStyle w:val="Bngbiu-nidung"/>
              <w:ind w:firstLine="0"/>
            </w:pPr>
            <w:r>
              <w:t>Đăng nhập, Quản lí sản phẩm</w:t>
            </w:r>
          </w:p>
        </w:tc>
      </w:tr>
      <w:tr w:rsidR="00CA76EF" w14:paraId="552EAE27" w14:textId="77777777" w:rsidTr="00CA76EF">
        <w:tc>
          <w:tcPr>
            <w:tcW w:w="3325" w:type="dxa"/>
          </w:tcPr>
          <w:p w14:paraId="42C40BE4" w14:textId="77777777" w:rsidR="00CA76EF" w:rsidRPr="000E6CA0" w:rsidRDefault="00CA76EF" w:rsidP="00CA76EF">
            <w:pPr>
              <w:pStyle w:val="Bngbiu-nidung"/>
              <w:ind w:firstLine="0"/>
              <w:rPr>
                <w:b/>
              </w:rPr>
            </w:pPr>
            <w:r w:rsidRPr="000E6CA0">
              <w:rPr>
                <w:b/>
              </w:rPr>
              <w:t>Điều kiện tiên quyết</w:t>
            </w:r>
          </w:p>
        </w:tc>
        <w:tc>
          <w:tcPr>
            <w:tcW w:w="5786" w:type="dxa"/>
          </w:tcPr>
          <w:p w14:paraId="20639118" w14:textId="77777777" w:rsidR="00CA76EF" w:rsidRDefault="00CA76EF" w:rsidP="00CA76EF">
            <w:pPr>
              <w:pStyle w:val="Bngbiu-nidung"/>
              <w:ind w:firstLine="0"/>
            </w:pPr>
            <w:r>
              <w:t>Quản lí đã đăng nhập vào hệ thống, chọn quản lí sản phẩm và chọn chi tiết sản phẩm</w:t>
            </w:r>
            <w:r w:rsidR="00F83558">
              <w:t>.</w:t>
            </w:r>
          </w:p>
          <w:p w14:paraId="76091319" w14:textId="2745A229" w:rsidR="00F83558" w:rsidRDefault="00F83558" w:rsidP="00CA76EF">
            <w:pPr>
              <w:pStyle w:val="Bngbiu-nidung"/>
              <w:ind w:firstLine="0"/>
            </w:pPr>
            <w:r>
              <w:t xml:space="preserve">Khách hàng chọn vào card chứ thông tin sản phẩm, đăng nhập là không bắt buộc </w:t>
            </w:r>
          </w:p>
        </w:tc>
      </w:tr>
      <w:tr w:rsidR="00CA76EF" w14:paraId="46776877" w14:textId="77777777" w:rsidTr="00CA76EF">
        <w:tc>
          <w:tcPr>
            <w:tcW w:w="3325" w:type="dxa"/>
          </w:tcPr>
          <w:p w14:paraId="7ADBE29C" w14:textId="77777777" w:rsidR="00CA76EF" w:rsidRPr="000E6CA0" w:rsidRDefault="00CA76EF" w:rsidP="00CA76EF">
            <w:pPr>
              <w:pStyle w:val="Bngbiu-nidung"/>
              <w:ind w:firstLine="0"/>
              <w:rPr>
                <w:b/>
              </w:rPr>
            </w:pPr>
            <w:r w:rsidRPr="000E6CA0">
              <w:rPr>
                <w:b/>
              </w:rPr>
              <w:t>Điều kiện sau</w:t>
            </w:r>
          </w:p>
        </w:tc>
        <w:tc>
          <w:tcPr>
            <w:tcW w:w="5786" w:type="dxa"/>
          </w:tcPr>
          <w:p w14:paraId="60916FB5" w14:textId="76D2E5A5" w:rsidR="00CA76EF" w:rsidRDefault="00CA76EF" w:rsidP="00F83558">
            <w:pPr>
              <w:pStyle w:val="Bngbiu-nidung"/>
              <w:ind w:firstLine="0"/>
            </w:pPr>
            <w:r>
              <w:t xml:space="preserve">Hệ thống </w:t>
            </w:r>
            <w:r w:rsidR="00F83558">
              <w:t>hiển thị thông tin chi tiết</w:t>
            </w:r>
            <w:r>
              <w:t xml:space="preserve"> sản phẩm</w:t>
            </w:r>
          </w:p>
        </w:tc>
      </w:tr>
      <w:tr w:rsidR="00CA76EF" w14:paraId="0BB57A32" w14:textId="77777777" w:rsidTr="00CA76EF">
        <w:tc>
          <w:tcPr>
            <w:tcW w:w="3325" w:type="dxa"/>
          </w:tcPr>
          <w:p w14:paraId="6DEF84C7" w14:textId="77777777" w:rsidR="00CA76EF" w:rsidRPr="000E6CA0" w:rsidRDefault="00CA76EF" w:rsidP="00CA76EF">
            <w:pPr>
              <w:pStyle w:val="Bngbiu-nidung"/>
              <w:ind w:firstLine="0"/>
              <w:rPr>
                <w:b/>
              </w:rPr>
            </w:pPr>
            <w:r w:rsidRPr="000E6CA0">
              <w:rPr>
                <w:b/>
              </w:rPr>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CA76EF" w14:paraId="6846D3ED" w14:textId="77777777" w:rsidTr="00CA76EF">
              <w:tc>
                <w:tcPr>
                  <w:tcW w:w="2780" w:type="dxa"/>
                </w:tcPr>
                <w:p w14:paraId="18C5C78C" w14:textId="77777777" w:rsidR="00CA76EF" w:rsidRPr="000E6CA0" w:rsidRDefault="00CA76EF" w:rsidP="00CA76EF">
                  <w:pPr>
                    <w:pStyle w:val="Bngbiu-nidung"/>
                    <w:ind w:firstLine="0"/>
                    <w:jc w:val="center"/>
                    <w:rPr>
                      <w:b/>
                    </w:rPr>
                  </w:pPr>
                  <w:r w:rsidRPr="000E6CA0">
                    <w:rPr>
                      <w:b/>
                    </w:rPr>
                    <w:t>Tác nhân</w:t>
                  </w:r>
                </w:p>
              </w:tc>
              <w:tc>
                <w:tcPr>
                  <w:tcW w:w="2780" w:type="dxa"/>
                </w:tcPr>
                <w:p w14:paraId="76850612" w14:textId="77777777" w:rsidR="00CA76EF" w:rsidRPr="000E6CA0" w:rsidRDefault="00CA76EF" w:rsidP="00CA76EF">
                  <w:pPr>
                    <w:pStyle w:val="Bngbiu-nidung"/>
                    <w:ind w:firstLine="0"/>
                    <w:jc w:val="center"/>
                    <w:rPr>
                      <w:b/>
                    </w:rPr>
                  </w:pPr>
                  <w:r w:rsidRPr="000E6CA0">
                    <w:rPr>
                      <w:b/>
                    </w:rPr>
                    <w:t>Hệ thống</w:t>
                  </w:r>
                </w:p>
              </w:tc>
            </w:tr>
            <w:tr w:rsidR="00CA76EF" w14:paraId="1FEE6E1B" w14:textId="77777777" w:rsidTr="00CA76EF">
              <w:tc>
                <w:tcPr>
                  <w:tcW w:w="2780" w:type="dxa"/>
                </w:tcPr>
                <w:p w14:paraId="003D20D0" w14:textId="11E8E05B" w:rsidR="00CA76EF" w:rsidRDefault="00CA76EF" w:rsidP="00F83558">
                  <w:pPr>
                    <w:pStyle w:val="Bngbiu-nidung"/>
                    <w:ind w:firstLine="0"/>
                  </w:pPr>
                  <w:r>
                    <w:t xml:space="preserve">1. Quản lí </w:t>
                  </w:r>
                  <w:r w:rsidR="00F83558">
                    <w:t>nhấn vào quản lí sản phẩm và nhấn vào thông tin chi tiết sản phẩm trong danh sách. Nếu là khách hàng thì nhấn vào card chứ thông tin sản phẩm</w:t>
                  </w:r>
                </w:p>
              </w:tc>
              <w:tc>
                <w:tcPr>
                  <w:tcW w:w="2780" w:type="dxa"/>
                </w:tcPr>
                <w:p w14:paraId="44208CC0" w14:textId="7489E5CE" w:rsidR="00CA76EF" w:rsidRDefault="00CA76EF" w:rsidP="00CA76EF">
                  <w:pPr>
                    <w:pStyle w:val="Bngbiu-nidung"/>
                    <w:ind w:firstLine="0"/>
                  </w:pPr>
                  <w:r>
                    <w:t xml:space="preserve">1.1 </w:t>
                  </w:r>
                  <w:r w:rsidR="00F83558">
                    <w:t>Đối với quản lí sẽ chuyển đến trang chi tiết sản phẩm của quản lí.</w:t>
                  </w:r>
                </w:p>
                <w:p w14:paraId="2FC47CA4" w14:textId="755F8564" w:rsidR="00CA76EF" w:rsidRDefault="00CA76EF" w:rsidP="00F83558">
                  <w:pPr>
                    <w:pStyle w:val="Bngbiu-nidung"/>
                    <w:ind w:firstLine="0"/>
                  </w:pPr>
                  <w:r>
                    <w:t xml:space="preserve">1.2 </w:t>
                  </w:r>
                  <w:r w:rsidR="00F83558">
                    <w:t>Đối với khách hàng thì chuyển đến trang chi tiết sản phẩm cho khách hàng</w:t>
                  </w:r>
                </w:p>
              </w:tc>
            </w:tr>
          </w:tbl>
          <w:p w14:paraId="26E07356" w14:textId="77777777" w:rsidR="00CA76EF" w:rsidRDefault="00CA76EF" w:rsidP="00CA76EF">
            <w:pPr>
              <w:pStyle w:val="Bngbiu-nidung"/>
              <w:ind w:firstLine="0"/>
            </w:pPr>
          </w:p>
        </w:tc>
      </w:tr>
      <w:tr w:rsidR="00CA76EF" w14:paraId="51DA8A22" w14:textId="77777777" w:rsidTr="00CA76EF">
        <w:tc>
          <w:tcPr>
            <w:tcW w:w="3325" w:type="dxa"/>
          </w:tcPr>
          <w:p w14:paraId="4C1D7C5F" w14:textId="77777777" w:rsidR="00CA76EF" w:rsidRPr="000E6CA0" w:rsidRDefault="00CA76EF" w:rsidP="00CA76EF">
            <w:pPr>
              <w:pStyle w:val="Bngbiu-nidung"/>
              <w:ind w:firstLine="0"/>
              <w:rPr>
                <w:b/>
              </w:rPr>
            </w:pPr>
            <w:r w:rsidRPr="000E6CA0">
              <w:rPr>
                <w:b/>
              </w:rPr>
              <w:t>Ngoại lệ</w:t>
            </w:r>
          </w:p>
        </w:tc>
        <w:tc>
          <w:tcPr>
            <w:tcW w:w="5786" w:type="dxa"/>
          </w:tcPr>
          <w:p w14:paraId="05DEDD40" w14:textId="3ED83B02" w:rsidR="00CA76EF" w:rsidRDefault="00CA76EF" w:rsidP="002F2626">
            <w:pPr>
              <w:pStyle w:val="Bngbiu-nidung"/>
              <w:keepNext/>
              <w:ind w:firstLine="0"/>
            </w:pPr>
          </w:p>
        </w:tc>
      </w:tr>
    </w:tbl>
    <w:p w14:paraId="463BBF96" w14:textId="15C1EAD5" w:rsidR="00CA76EF" w:rsidRDefault="002F2626" w:rsidP="002F2626">
      <w:pPr>
        <w:pStyle w:val="Caption"/>
      </w:pPr>
      <w:bookmarkStart w:id="31" w:name="_Toc92638082"/>
      <w:r>
        <w:t>Bảng 3.</w:t>
      </w:r>
      <w:fldSimple w:instr=" SEQ Bảng_3. \* ARABIC ">
        <w:r w:rsidR="00F27472">
          <w:rPr>
            <w:noProof/>
          </w:rPr>
          <w:t>10</w:t>
        </w:r>
      </w:fldSimple>
      <w:r>
        <w:t xml:space="preserve"> Đặc tả Usecase Chi tiết sản phẩm</w:t>
      </w:r>
      <w:bookmarkEnd w:id="31"/>
    </w:p>
    <w:tbl>
      <w:tblPr>
        <w:tblStyle w:val="TableGrid"/>
        <w:tblW w:w="0" w:type="auto"/>
        <w:tblLook w:val="04A0" w:firstRow="1" w:lastRow="0" w:firstColumn="1" w:lastColumn="0" w:noHBand="0" w:noVBand="1"/>
      </w:tblPr>
      <w:tblGrid>
        <w:gridCol w:w="3325"/>
        <w:gridCol w:w="5786"/>
      </w:tblGrid>
      <w:tr w:rsidR="00776E54" w14:paraId="16A9C967" w14:textId="77777777" w:rsidTr="0081460C">
        <w:tc>
          <w:tcPr>
            <w:tcW w:w="3325" w:type="dxa"/>
          </w:tcPr>
          <w:p w14:paraId="1B5B799B" w14:textId="77777777" w:rsidR="00776E54" w:rsidRPr="000E6CA0" w:rsidRDefault="00776E54" w:rsidP="0081460C">
            <w:pPr>
              <w:pStyle w:val="Bngbiu-nidung"/>
              <w:ind w:firstLine="0"/>
              <w:rPr>
                <w:b/>
              </w:rPr>
            </w:pPr>
            <w:r w:rsidRPr="000E6CA0">
              <w:rPr>
                <w:b/>
              </w:rPr>
              <w:t>Tên Usecase</w:t>
            </w:r>
          </w:p>
        </w:tc>
        <w:tc>
          <w:tcPr>
            <w:tcW w:w="5786" w:type="dxa"/>
          </w:tcPr>
          <w:p w14:paraId="1F54E389" w14:textId="371F0688" w:rsidR="00776E54" w:rsidRDefault="00776E54" w:rsidP="00776E54">
            <w:pPr>
              <w:pStyle w:val="Bngbiu-nidung"/>
              <w:ind w:firstLine="0"/>
            </w:pPr>
            <w:r>
              <w:t>Quản lí danh mục</w:t>
            </w:r>
          </w:p>
        </w:tc>
      </w:tr>
      <w:tr w:rsidR="00776E54" w14:paraId="371A2227" w14:textId="77777777" w:rsidTr="0081460C">
        <w:tc>
          <w:tcPr>
            <w:tcW w:w="3325" w:type="dxa"/>
          </w:tcPr>
          <w:p w14:paraId="0AA0249A" w14:textId="77777777" w:rsidR="00776E54" w:rsidRPr="000E6CA0" w:rsidRDefault="00776E54" w:rsidP="0081460C">
            <w:pPr>
              <w:pStyle w:val="Bngbiu-nidung"/>
              <w:ind w:firstLine="0"/>
              <w:rPr>
                <w:b/>
              </w:rPr>
            </w:pPr>
            <w:r w:rsidRPr="000E6CA0">
              <w:rPr>
                <w:b/>
              </w:rPr>
              <w:t>Ngữ cảnh</w:t>
            </w:r>
          </w:p>
        </w:tc>
        <w:tc>
          <w:tcPr>
            <w:tcW w:w="5786" w:type="dxa"/>
          </w:tcPr>
          <w:p w14:paraId="33C8BD7D" w14:textId="40C46F87" w:rsidR="00776E54" w:rsidRDefault="00776E54" w:rsidP="005B03B5">
            <w:pPr>
              <w:pStyle w:val="Bngbiu-nidung"/>
              <w:ind w:firstLine="0"/>
            </w:pPr>
            <w:r>
              <w:t>Khi quản lí đã đăng nhập vào hệ thốn</w:t>
            </w:r>
            <w:r w:rsidR="005B03B5">
              <w:t>g với tài khoản admin và muốn</w:t>
            </w:r>
            <w:r>
              <w:t xml:space="preserve"> vào mục quản lí </w:t>
            </w:r>
            <w:r w:rsidR="005B03B5">
              <w:t xml:space="preserve">danh mục </w:t>
            </w:r>
          </w:p>
        </w:tc>
      </w:tr>
      <w:tr w:rsidR="00776E54" w14:paraId="5E317113" w14:textId="77777777" w:rsidTr="0081460C">
        <w:tc>
          <w:tcPr>
            <w:tcW w:w="3325" w:type="dxa"/>
          </w:tcPr>
          <w:p w14:paraId="009CFF6C" w14:textId="77777777" w:rsidR="00776E54" w:rsidRPr="000E6CA0" w:rsidRDefault="00776E54" w:rsidP="0081460C">
            <w:pPr>
              <w:pStyle w:val="Bngbiu-nidung"/>
              <w:ind w:firstLine="0"/>
              <w:rPr>
                <w:b/>
              </w:rPr>
            </w:pPr>
            <w:r>
              <w:rPr>
                <w:b/>
              </w:rPr>
              <w:t>Sự kiện kích hoạt</w:t>
            </w:r>
          </w:p>
        </w:tc>
        <w:tc>
          <w:tcPr>
            <w:tcW w:w="5786" w:type="dxa"/>
          </w:tcPr>
          <w:p w14:paraId="6448F6D0" w14:textId="15FE01F7" w:rsidR="00776E54" w:rsidRDefault="005B03B5" w:rsidP="0081460C">
            <w:pPr>
              <w:pStyle w:val="Bngbiu-nidung"/>
              <w:ind w:firstLine="0"/>
            </w:pPr>
            <w:r>
              <w:t>Quản lí nhấn chọn quản lí danh mục</w:t>
            </w:r>
          </w:p>
        </w:tc>
      </w:tr>
      <w:tr w:rsidR="00776E54" w14:paraId="26084788" w14:textId="77777777" w:rsidTr="0081460C">
        <w:tc>
          <w:tcPr>
            <w:tcW w:w="3325" w:type="dxa"/>
          </w:tcPr>
          <w:p w14:paraId="29CBD074" w14:textId="77777777" w:rsidR="00776E54" w:rsidRPr="000E6CA0" w:rsidRDefault="00776E54" w:rsidP="0081460C">
            <w:pPr>
              <w:pStyle w:val="Bngbiu-nidung"/>
              <w:ind w:firstLine="0"/>
              <w:rPr>
                <w:b/>
              </w:rPr>
            </w:pPr>
            <w:r w:rsidRPr="000E6CA0">
              <w:rPr>
                <w:b/>
              </w:rPr>
              <w:lastRenderedPageBreak/>
              <w:t>Mô tả</w:t>
            </w:r>
          </w:p>
        </w:tc>
        <w:tc>
          <w:tcPr>
            <w:tcW w:w="5786" w:type="dxa"/>
          </w:tcPr>
          <w:p w14:paraId="67759CAB" w14:textId="1F7D316B" w:rsidR="00776E54" w:rsidRDefault="00776E54" w:rsidP="0081460C">
            <w:pPr>
              <w:pStyle w:val="Bngbiu-nidung"/>
              <w:ind w:firstLine="0"/>
            </w:pPr>
            <w:r>
              <w:t xml:space="preserve">Khi quản lí đã đăng nhập vào hệ thống với tài khoản admin. Quản lí </w:t>
            </w:r>
            <w:r w:rsidR="005B03B5">
              <w:t>thực hiện các thao tác liên quan đến danh mục. Khi đó quản lí nhấn chọn quản lí danh mục để thực hiện các thao tác đó.</w:t>
            </w:r>
          </w:p>
        </w:tc>
      </w:tr>
      <w:tr w:rsidR="00776E54" w14:paraId="094C843F" w14:textId="77777777" w:rsidTr="0081460C">
        <w:tc>
          <w:tcPr>
            <w:tcW w:w="3325" w:type="dxa"/>
          </w:tcPr>
          <w:p w14:paraId="26ACE61A" w14:textId="77777777" w:rsidR="00776E54" w:rsidRPr="000E6CA0" w:rsidRDefault="00776E54" w:rsidP="0081460C">
            <w:pPr>
              <w:pStyle w:val="Bngbiu-nidung"/>
              <w:ind w:firstLine="0"/>
              <w:rPr>
                <w:b/>
              </w:rPr>
            </w:pPr>
            <w:r w:rsidRPr="000E6CA0">
              <w:rPr>
                <w:b/>
              </w:rPr>
              <w:t>Tác nhân</w:t>
            </w:r>
          </w:p>
        </w:tc>
        <w:tc>
          <w:tcPr>
            <w:tcW w:w="5786" w:type="dxa"/>
          </w:tcPr>
          <w:p w14:paraId="5204480A" w14:textId="6D896012" w:rsidR="00776E54" w:rsidRDefault="00776E54" w:rsidP="005B03B5">
            <w:pPr>
              <w:pStyle w:val="Bngbiu-nidung"/>
              <w:ind w:firstLine="0"/>
            </w:pPr>
            <w:r>
              <w:t>Quản lí</w:t>
            </w:r>
          </w:p>
        </w:tc>
      </w:tr>
      <w:tr w:rsidR="00776E54" w14:paraId="2694E278" w14:textId="77777777" w:rsidTr="0081460C">
        <w:tc>
          <w:tcPr>
            <w:tcW w:w="3325" w:type="dxa"/>
          </w:tcPr>
          <w:p w14:paraId="577A2BD8" w14:textId="77777777" w:rsidR="00776E54" w:rsidRPr="000E6CA0" w:rsidRDefault="00776E54" w:rsidP="0081460C">
            <w:pPr>
              <w:pStyle w:val="Bngbiu-nidung"/>
              <w:ind w:firstLine="0"/>
              <w:rPr>
                <w:b/>
              </w:rPr>
            </w:pPr>
            <w:r w:rsidRPr="000E6CA0">
              <w:rPr>
                <w:b/>
              </w:rPr>
              <w:t>UC liên quan</w:t>
            </w:r>
          </w:p>
        </w:tc>
        <w:tc>
          <w:tcPr>
            <w:tcW w:w="5786" w:type="dxa"/>
          </w:tcPr>
          <w:p w14:paraId="04F0D7D6" w14:textId="51120BBB" w:rsidR="00776E54" w:rsidRDefault="00776E54" w:rsidP="005B03B5">
            <w:pPr>
              <w:pStyle w:val="Bngbiu-nidung"/>
              <w:ind w:firstLine="0"/>
            </w:pPr>
            <w:r>
              <w:t>Đăng nhập</w:t>
            </w:r>
          </w:p>
        </w:tc>
      </w:tr>
      <w:tr w:rsidR="00776E54" w14:paraId="2FEF217D" w14:textId="77777777" w:rsidTr="0081460C">
        <w:tc>
          <w:tcPr>
            <w:tcW w:w="3325" w:type="dxa"/>
          </w:tcPr>
          <w:p w14:paraId="38C0D223" w14:textId="77777777" w:rsidR="00776E54" w:rsidRPr="000E6CA0" w:rsidRDefault="00776E54" w:rsidP="0081460C">
            <w:pPr>
              <w:pStyle w:val="Bngbiu-nidung"/>
              <w:ind w:firstLine="0"/>
              <w:rPr>
                <w:b/>
              </w:rPr>
            </w:pPr>
            <w:r w:rsidRPr="000E6CA0">
              <w:rPr>
                <w:b/>
              </w:rPr>
              <w:t>Điều kiện tiên quyết</w:t>
            </w:r>
          </w:p>
        </w:tc>
        <w:tc>
          <w:tcPr>
            <w:tcW w:w="5786" w:type="dxa"/>
          </w:tcPr>
          <w:p w14:paraId="375AC2C7" w14:textId="7492B88D" w:rsidR="00776E54" w:rsidRDefault="00776E54" w:rsidP="0081460C">
            <w:pPr>
              <w:pStyle w:val="Bngbiu-nidung"/>
              <w:ind w:firstLine="0"/>
            </w:pPr>
            <w:r>
              <w:t>Quản lí đã đăng nhập vào hệ thống</w:t>
            </w:r>
            <w:r w:rsidR="005B03B5">
              <w:t xml:space="preserve"> và chọn quản lí danh mục</w:t>
            </w:r>
          </w:p>
        </w:tc>
      </w:tr>
      <w:tr w:rsidR="00776E54" w14:paraId="552E1DB1" w14:textId="77777777" w:rsidTr="0081460C">
        <w:tc>
          <w:tcPr>
            <w:tcW w:w="3325" w:type="dxa"/>
          </w:tcPr>
          <w:p w14:paraId="03E4800C" w14:textId="77777777" w:rsidR="00776E54" w:rsidRPr="000E6CA0" w:rsidRDefault="00776E54" w:rsidP="0081460C">
            <w:pPr>
              <w:pStyle w:val="Bngbiu-nidung"/>
              <w:ind w:firstLine="0"/>
              <w:rPr>
                <w:b/>
              </w:rPr>
            </w:pPr>
            <w:r w:rsidRPr="000E6CA0">
              <w:rPr>
                <w:b/>
              </w:rPr>
              <w:t>Điều kiện sau</w:t>
            </w:r>
          </w:p>
        </w:tc>
        <w:tc>
          <w:tcPr>
            <w:tcW w:w="5786" w:type="dxa"/>
          </w:tcPr>
          <w:p w14:paraId="7010F258" w14:textId="0FFDEB6B" w:rsidR="00776E54" w:rsidRDefault="00776E54" w:rsidP="005B03B5">
            <w:pPr>
              <w:pStyle w:val="Bngbiu-nidung"/>
              <w:ind w:firstLine="0"/>
            </w:pPr>
            <w:r>
              <w:t xml:space="preserve">Hệ thống hiển thị </w:t>
            </w:r>
            <w:r w:rsidR="005B03B5">
              <w:t>danh sách các danh mục kèm theo các thao tác có thể thực hiện trên từng danh mục đó.</w:t>
            </w:r>
          </w:p>
        </w:tc>
      </w:tr>
      <w:tr w:rsidR="00776E54" w14:paraId="0E4C725E" w14:textId="77777777" w:rsidTr="0081460C">
        <w:tc>
          <w:tcPr>
            <w:tcW w:w="3325" w:type="dxa"/>
          </w:tcPr>
          <w:p w14:paraId="6535F5BA" w14:textId="77777777" w:rsidR="00776E54" w:rsidRPr="000E6CA0" w:rsidRDefault="00776E54" w:rsidP="0081460C">
            <w:pPr>
              <w:pStyle w:val="Bngbiu-nidung"/>
              <w:ind w:firstLine="0"/>
              <w:rPr>
                <w:b/>
              </w:rPr>
            </w:pPr>
            <w:r w:rsidRPr="000E6CA0">
              <w:rPr>
                <w:b/>
              </w:rPr>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776E54" w14:paraId="711F8B5E" w14:textId="77777777" w:rsidTr="0081460C">
              <w:tc>
                <w:tcPr>
                  <w:tcW w:w="2780" w:type="dxa"/>
                </w:tcPr>
                <w:p w14:paraId="6220C605" w14:textId="77777777" w:rsidR="00776E54" w:rsidRPr="000E6CA0" w:rsidRDefault="00776E54" w:rsidP="0081460C">
                  <w:pPr>
                    <w:pStyle w:val="Bngbiu-nidung"/>
                    <w:ind w:firstLine="0"/>
                    <w:jc w:val="center"/>
                    <w:rPr>
                      <w:b/>
                    </w:rPr>
                  </w:pPr>
                  <w:r w:rsidRPr="000E6CA0">
                    <w:rPr>
                      <w:b/>
                    </w:rPr>
                    <w:t>Tác nhân</w:t>
                  </w:r>
                </w:p>
              </w:tc>
              <w:tc>
                <w:tcPr>
                  <w:tcW w:w="2780" w:type="dxa"/>
                </w:tcPr>
                <w:p w14:paraId="1E59ABC6" w14:textId="77777777" w:rsidR="00776E54" w:rsidRPr="000E6CA0" w:rsidRDefault="00776E54" w:rsidP="0081460C">
                  <w:pPr>
                    <w:pStyle w:val="Bngbiu-nidung"/>
                    <w:ind w:firstLine="0"/>
                    <w:jc w:val="center"/>
                    <w:rPr>
                      <w:b/>
                    </w:rPr>
                  </w:pPr>
                  <w:r w:rsidRPr="000E6CA0">
                    <w:rPr>
                      <w:b/>
                    </w:rPr>
                    <w:t>Hệ thống</w:t>
                  </w:r>
                </w:p>
              </w:tc>
            </w:tr>
            <w:tr w:rsidR="00776E54" w14:paraId="50DE4E55" w14:textId="77777777" w:rsidTr="0081460C">
              <w:tc>
                <w:tcPr>
                  <w:tcW w:w="2780" w:type="dxa"/>
                </w:tcPr>
                <w:p w14:paraId="62327714" w14:textId="117D3983" w:rsidR="00776E54" w:rsidRDefault="00776E54" w:rsidP="005B03B5">
                  <w:pPr>
                    <w:pStyle w:val="Bngbiu-nidung"/>
                    <w:ind w:firstLine="0"/>
                  </w:pPr>
                  <w:r>
                    <w:t xml:space="preserve">1. Quản lí </w:t>
                  </w:r>
                  <w:r w:rsidR="005B03B5">
                    <w:t>đăng nhập vào tài khoản, ở trang chủ, quản lí nhấn chọn quản lí danh mục.</w:t>
                  </w:r>
                </w:p>
              </w:tc>
              <w:tc>
                <w:tcPr>
                  <w:tcW w:w="2780" w:type="dxa"/>
                </w:tcPr>
                <w:p w14:paraId="70D90694" w14:textId="6F3CBBD7" w:rsidR="00776E54" w:rsidRDefault="00776E54" w:rsidP="0081460C">
                  <w:pPr>
                    <w:pStyle w:val="Bngbiu-nidung"/>
                    <w:ind w:firstLine="0"/>
                  </w:pPr>
                  <w:r>
                    <w:t xml:space="preserve">1.1 </w:t>
                  </w:r>
                  <w:r w:rsidR="005B03B5">
                    <w:t>Hệ thống kiểm tra đăng nhập và đưa người dùng đến trang quản lí danh mục</w:t>
                  </w:r>
                </w:p>
              </w:tc>
            </w:tr>
          </w:tbl>
          <w:p w14:paraId="7B6FE260" w14:textId="77777777" w:rsidR="00776E54" w:rsidRDefault="00776E54" w:rsidP="0081460C">
            <w:pPr>
              <w:pStyle w:val="Bngbiu-nidung"/>
              <w:ind w:firstLine="0"/>
            </w:pPr>
          </w:p>
        </w:tc>
      </w:tr>
      <w:tr w:rsidR="00776E54" w14:paraId="0F3E8000" w14:textId="77777777" w:rsidTr="0081460C">
        <w:tc>
          <w:tcPr>
            <w:tcW w:w="3325" w:type="dxa"/>
          </w:tcPr>
          <w:p w14:paraId="25CC2C6F" w14:textId="77777777" w:rsidR="00776E54" w:rsidRPr="000E6CA0" w:rsidRDefault="00776E54" w:rsidP="0081460C">
            <w:pPr>
              <w:pStyle w:val="Bngbiu-nidung"/>
              <w:ind w:firstLine="0"/>
              <w:rPr>
                <w:b/>
              </w:rPr>
            </w:pPr>
            <w:r w:rsidRPr="000E6CA0">
              <w:rPr>
                <w:b/>
              </w:rPr>
              <w:t>Ngoại lệ</w:t>
            </w:r>
          </w:p>
        </w:tc>
        <w:tc>
          <w:tcPr>
            <w:tcW w:w="5786" w:type="dxa"/>
          </w:tcPr>
          <w:p w14:paraId="24D15F37" w14:textId="77777777" w:rsidR="00776E54" w:rsidRDefault="00776E54" w:rsidP="002F2626">
            <w:pPr>
              <w:pStyle w:val="Bngbiu-nidung"/>
              <w:keepNext/>
              <w:ind w:firstLine="0"/>
            </w:pPr>
          </w:p>
        </w:tc>
      </w:tr>
    </w:tbl>
    <w:p w14:paraId="58FFAA17" w14:textId="172ED123" w:rsidR="00776E54" w:rsidRDefault="002F2626" w:rsidP="002F2626">
      <w:pPr>
        <w:pStyle w:val="Caption"/>
      </w:pPr>
      <w:bookmarkStart w:id="32" w:name="_Toc92638083"/>
      <w:r>
        <w:t>Bảng 3.</w:t>
      </w:r>
      <w:fldSimple w:instr=" SEQ Bảng_3. \* ARABIC ">
        <w:r w:rsidR="00F27472">
          <w:rPr>
            <w:noProof/>
          </w:rPr>
          <w:t>11</w:t>
        </w:r>
      </w:fldSimple>
      <w:r>
        <w:t xml:space="preserve"> Đặc tả Usecase quản lí danh mục</w:t>
      </w:r>
      <w:bookmarkEnd w:id="32"/>
    </w:p>
    <w:tbl>
      <w:tblPr>
        <w:tblStyle w:val="TableGrid"/>
        <w:tblW w:w="0" w:type="auto"/>
        <w:tblLook w:val="04A0" w:firstRow="1" w:lastRow="0" w:firstColumn="1" w:lastColumn="0" w:noHBand="0" w:noVBand="1"/>
      </w:tblPr>
      <w:tblGrid>
        <w:gridCol w:w="3325"/>
        <w:gridCol w:w="5786"/>
      </w:tblGrid>
      <w:tr w:rsidR="005B03B5" w14:paraId="3D7CAE1A" w14:textId="77777777" w:rsidTr="0081460C">
        <w:tc>
          <w:tcPr>
            <w:tcW w:w="3325" w:type="dxa"/>
          </w:tcPr>
          <w:p w14:paraId="7A617F03" w14:textId="77777777" w:rsidR="005B03B5" w:rsidRPr="000E6CA0" w:rsidRDefault="005B03B5" w:rsidP="0081460C">
            <w:pPr>
              <w:pStyle w:val="Bngbiu-nidung"/>
              <w:ind w:firstLine="0"/>
              <w:rPr>
                <w:b/>
              </w:rPr>
            </w:pPr>
            <w:r w:rsidRPr="000E6CA0">
              <w:rPr>
                <w:b/>
              </w:rPr>
              <w:t>Tên Usecase</w:t>
            </w:r>
          </w:p>
        </w:tc>
        <w:tc>
          <w:tcPr>
            <w:tcW w:w="5786" w:type="dxa"/>
          </w:tcPr>
          <w:p w14:paraId="0952831D" w14:textId="0A9FFAD6" w:rsidR="005B03B5" w:rsidRDefault="00A26E0C" w:rsidP="0081460C">
            <w:pPr>
              <w:pStyle w:val="Bngbiu-nidung"/>
              <w:ind w:firstLine="0"/>
            </w:pPr>
            <w:r>
              <w:t>Thêm</w:t>
            </w:r>
            <w:r w:rsidR="005B03B5">
              <w:t xml:space="preserve"> danh mục</w:t>
            </w:r>
          </w:p>
        </w:tc>
      </w:tr>
      <w:tr w:rsidR="005B03B5" w14:paraId="508E20BE" w14:textId="77777777" w:rsidTr="0081460C">
        <w:tc>
          <w:tcPr>
            <w:tcW w:w="3325" w:type="dxa"/>
          </w:tcPr>
          <w:p w14:paraId="732FE89E" w14:textId="77777777" w:rsidR="005B03B5" w:rsidRPr="000E6CA0" w:rsidRDefault="005B03B5" w:rsidP="0081460C">
            <w:pPr>
              <w:pStyle w:val="Bngbiu-nidung"/>
              <w:ind w:firstLine="0"/>
              <w:rPr>
                <w:b/>
              </w:rPr>
            </w:pPr>
            <w:r w:rsidRPr="000E6CA0">
              <w:rPr>
                <w:b/>
              </w:rPr>
              <w:t>Ngữ cảnh</w:t>
            </w:r>
          </w:p>
        </w:tc>
        <w:tc>
          <w:tcPr>
            <w:tcW w:w="5786" w:type="dxa"/>
          </w:tcPr>
          <w:p w14:paraId="0FFBF90D" w14:textId="334C3B08" w:rsidR="005B03B5" w:rsidRDefault="005B03B5" w:rsidP="0081460C">
            <w:pPr>
              <w:pStyle w:val="Bngbiu-nidung"/>
              <w:ind w:firstLine="0"/>
            </w:pPr>
            <w:r>
              <w:t xml:space="preserve">Khi quản lí đã đăng nhập vào hệ thống với tài khoản admin và muốn vào mục quản lí danh mục </w:t>
            </w:r>
            <w:r w:rsidR="00A26E0C">
              <w:t>để thêm một danh mục mới.</w:t>
            </w:r>
          </w:p>
        </w:tc>
      </w:tr>
      <w:tr w:rsidR="005B03B5" w14:paraId="314BCAAD" w14:textId="77777777" w:rsidTr="0081460C">
        <w:tc>
          <w:tcPr>
            <w:tcW w:w="3325" w:type="dxa"/>
          </w:tcPr>
          <w:p w14:paraId="778AFBA0" w14:textId="77777777" w:rsidR="005B03B5" w:rsidRPr="000E6CA0" w:rsidRDefault="005B03B5" w:rsidP="0081460C">
            <w:pPr>
              <w:pStyle w:val="Bngbiu-nidung"/>
              <w:ind w:firstLine="0"/>
              <w:rPr>
                <w:b/>
              </w:rPr>
            </w:pPr>
            <w:r>
              <w:rPr>
                <w:b/>
              </w:rPr>
              <w:t>Sự kiện kích hoạt</w:t>
            </w:r>
          </w:p>
        </w:tc>
        <w:tc>
          <w:tcPr>
            <w:tcW w:w="5786" w:type="dxa"/>
          </w:tcPr>
          <w:p w14:paraId="29E42AD4" w14:textId="7E0F18B4" w:rsidR="005B03B5" w:rsidRDefault="005B03B5" w:rsidP="0081460C">
            <w:pPr>
              <w:pStyle w:val="Bngbiu-nidung"/>
              <w:ind w:firstLine="0"/>
            </w:pPr>
            <w:r>
              <w:t>Quản lí nhấn chọn quản lí danh mục</w:t>
            </w:r>
            <w:r w:rsidR="00A26E0C">
              <w:t xml:space="preserve"> và chọn thêm danh mục mới</w:t>
            </w:r>
          </w:p>
        </w:tc>
      </w:tr>
      <w:tr w:rsidR="005B03B5" w14:paraId="5C97FBDB" w14:textId="77777777" w:rsidTr="0081460C">
        <w:tc>
          <w:tcPr>
            <w:tcW w:w="3325" w:type="dxa"/>
          </w:tcPr>
          <w:p w14:paraId="43AB2983" w14:textId="77777777" w:rsidR="005B03B5" w:rsidRPr="000E6CA0" w:rsidRDefault="005B03B5" w:rsidP="0081460C">
            <w:pPr>
              <w:pStyle w:val="Bngbiu-nidung"/>
              <w:ind w:firstLine="0"/>
              <w:rPr>
                <w:b/>
              </w:rPr>
            </w:pPr>
            <w:r w:rsidRPr="000E6CA0">
              <w:rPr>
                <w:b/>
              </w:rPr>
              <w:lastRenderedPageBreak/>
              <w:t>Mô tả</w:t>
            </w:r>
          </w:p>
        </w:tc>
        <w:tc>
          <w:tcPr>
            <w:tcW w:w="5786" w:type="dxa"/>
          </w:tcPr>
          <w:p w14:paraId="18645831" w14:textId="309FC11E" w:rsidR="005B03B5" w:rsidRDefault="005B03B5" w:rsidP="00A26E0C">
            <w:pPr>
              <w:pStyle w:val="Bngbiu-nidung"/>
              <w:ind w:firstLine="0"/>
            </w:pPr>
            <w:r>
              <w:t>Khi quản lí đã đăng nhập vào hệ thống với tài khoản admin. Quản lí</w:t>
            </w:r>
            <w:r w:rsidR="00A26E0C">
              <w:t xml:space="preserve"> muốn</w:t>
            </w:r>
            <w:r>
              <w:t xml:space="preserve"> </w:t>
            </w:r>
            <w:r w:rsidR="00A26E0C">
              <w:t>thực hiện thêm</w:t>
            </w:r>
            <w:r>
              <w:t xml:space="preserve"> danh mục</w:t>
            </w:r>
            <w:r w:rsidR="00A26E0C">
              <w:t xml:space="preserve"> danh mục mới</w:t>
            </w:r>
            <w:r>
              <w:t xml:space="preserve">. Khi đó quản lí nhấn chọn quản lí danh mục </w:t>
            </w:r>
            <w:r w:rsidR="00A26E0C">
              <w:t>và nhấn chọn thêm danh mục mới.</w:t>
            </w:r>
          </w:p>
        </w:tc>
      </w:tr>
      <w:tr w:rsidR="005B03B5" w14:paraId="28B6BFEA" w14:textId="77777777" w:rsidTr="0081460C">
        <w:tc>
          <w:tcPr>
            <w:tcW w:w="3325" w:type="dxa"/>
          </w:tcPr>
          <w:p w14:paraId="4DA5F944" w14:textId="77777777" w:rsidR="005B03B5" w:rsidRPr="000E6CA0" w:rsidRDefault="005B03B5" w:rsidP="0081460C">
            <w:pPr>
              <w:pStyle w:val="Bngbiu-nidung"/>
              <w:ind w:firstLine="0"/>
              <w:rPr>
                <w:b/>
              </w:rPr>
            </w:pPr>
            <w:r w:rsidRPr="000E6CA0">
              <w:rPr>
                <w:b/>
              </w:rPr>
              <w:t>Tác nhân</w:t>
            </w:r>
          </w:p>
        </w:tc>
        <w:tc>
          <w:tcPr>
            <w:tcW w:w="5786" w:type="dxa"/>
          </w:tcPr>
          <w:p w14:paraId="73589771" w14:textId="77777777" w:rsidR="005B03B5" w:rsidRDefault="005B03B5" w:rsidP="0081460C">
            <w:pPr>
              <w:pStyle w:val="Bngbiu-nidung"/>
              <w:ind w:firstLine="0"/>
            </w:pPr>
            <w:r>
              <w:t>Quản lí</w:t>
            </w:r>
          </w:p>
        </w:tc>
      </w:tr>
      <w:tr w:rsidR="005B03B5" w14:paraId="567824C7" w14:textId="77777777" w:rsidTr="0081460C">
        <w:tc>
          <w:tcPr>
            <w:tcW w:w="3325" w:type="dxa"/>
          </w:tcPr>
          <w:p w14:paraId="05ED4336" w14:textId="77777777" w:rsidR="005B03B5" w:rsidRPr="000E6CA0" w:rsidRDefault="005B03B5" w:rsidP="0081460C">
            <w:pPr>
              <w:pStyle w:val="Bngbiu-nidung"/>
              <w:ind w:firstLine="0"/>
              <w:rPr>
                <w:b/>
              </w:rPr>
            </w:pPr>
            <w:r w:rsidRPr="000E6CA0">
              <w:rPr>
                <w:b/>
              </w:rPr>
              <w:t>UC liên quan</w:t>
            </w:r>
          </w:p>
        </w:tc>
        <w:tc>
          <w:tcPr>
            <w:tcW w:w="5786" w:type="dxa"/>
          </w:tcPr>
          <w:p w14:paraId="7A3821DD" w14:textId="7D2F187C" w:rsidR="005B03B5" w:rsidRDefault="005B03B5" w:rsidP="0081460C">
            <w:pPr>
              <w:pStyle w:val="Bngbiu-nidung"/>
              <w:ind w:firstLine="0"/>
            </w:pPr>
            <w:r>
              <w:t>Đăng nhập</w:t>
            </w:r>
            <w:r w:rsidR="00A26E0C">
              <w:t>, Quản lí danh mục</w:t>
            </w:r>
          </w:p>
        </w:tc>
      </w:tr>
      <w:tr w:rsidR="005B03B5" w14:paraId="6743B013" w14:textId="77777777" w:rsidTr="0081460C">
        <w:tc>
          <w:tcPr>
            <w:tcW w:w="3325" w:type="dxa"/>
          </w:tcPr>
          <w:p w14:paraId="5A27CC1F" w14:textId="77777777" w:rsidR="005B03B5" w:rsidRPr="000E6CA0" w:rsidRDefault="005B03B5" w:rsidP="0081460C">
            <w:pPr>
              <w:pStyle w:val="Bngbiu-nidung"/>
              <w:ind w:firstLine="0"/>
              <w:rPr>
                <w:b/>
              </w:rPr>
            </w:pPr>
            <w:r w:rsidRPr="000E6CA0">
              <w:rPr>
                <w:b/>
              </w:rPr>
              <w:t>Điều kiện tiên quyết</w:t>
            </w:r>
          </w:p>
        </w:tc>
        <w:tc>
          <w:tcPr>
            <w:tcW w:w="5786" w:type="dxa"/>
          </w:tcPr>
          <w:p w14:paraId="43CE9555" w14:textId="05A2A3B5" w:rsidR="005B03B5" w:rsidRDefault="005B03B5" w:rsidP="0081460C">
            <w:pPr>
              <w:pStyle w:val="Bngbiu-nidung"/>
              <w:ind w:firstLine="0"/>
            </w:pPr>
            <w:r>
              <w:t>Quản lí đã đăng nhập vào hệ thống</w:t>
            </w:r>
            <w:r w:rsidR="00A26E0C">
              <w:t xml:space="preserve">, </w:t>
            </w:r>
            <w:r>
              <w:t>chọn quản lí danh mục</w:t>
            </w:r>
            <w:r w:rsidR="00A26E0C">
              <w:t xml:space="preserve"> và chọn thêm danh mục mới</w:t>
            </w:r>
          </w:p>
        </w:tc>
      </w:tr>
      <w:tr w:rsidR="005B03B5" w14:paraId="7E479D82" w14:textId="77777777" w:rsidTr="0081460C">
        <w:tc>
          <w:tcPr>
            <w:tcW w:w="3325" w:type="dxa"/>
          </w:tcPr>
          <w:p w14:paraId="2AC6ACB5" w14:textId="77777777" w:rsidR="005B03B5" w:rsidRPr="000E6CA0" w:rsidRDefault="005B03B5" w:rsidP="0081460C">
            <w:pPr>
              <w:pStyle w:val="Bngbiu-nidung"/>
              <w:ind w:firstLine="0"/>
              <w:rPr>
                <w:b/>
              </w:rPr>
            </w:pPr>
            <w:r w:rsidRPr="000E6CA0">
              <w:rPr>
                <w:b/>
              </w:rPr>
              <w:t>Điều kiện sau</w:t>
            </w:r>
          </w:p>
        </w:tc>
        <w:tc>
          <w:tcPr>
            <w:tcW w:w="5786" w:type="dxa"/>
          </w:tcPr>
          <w:p w14:paraId="22DC737F" w14:textId="70A3CC32" w:rsidR="005B03B5" w:rsidRDefault="00A26E0C" w:rsidP="0081460C">
            <w:pPr>
              <w:pStyle w:val="Bngbiu-nidung"/>
              <w:ind w:firstLine="0"/>
            </w:pPr>
            <w:r>
              <w:t>Hệ thống thêm danh mục mới vào danh sách danh mục</w:t>
            </w:r>
          </w:p>
        </w:tc>
      </w:tr>
      <w:tr w:rsidR="005B03B5" w14:paraId="56A728D2" w14:textId="77777777" w:rsidTr="0081460C">
        <w:tc>
          <w:tcPr>
            <w:tcW w:w="3325" w:type="dxa"/>
          </w:tcPr>
          <w:p w14:paraId="1C728448" w14:textId="77777777" w:rsidR="005B03B5" w:rsidRPr="000E6CA0" w:rsidRDefault="005B03B5" w:rsidP="0081460C">
            <w:pPr>
              <w:pStyle w:val="Bngbiu-nidung"/>
              <w:ind w:firstLine="0"/>
              <w:rPr>
                <w:b/>
              </w:rPr>
            </w:pPr>
            <w:r w:rsidRPr="000E6CA0">
              <w:rPr>
                <w:b/>
              </w:rPr>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5B03B5" w14:paraId="12378B3D" w14:textId="77777777" w:rsidTr="0081460C">
              <w:tc>
                <w:tcPr>
                  <w:tcW w:w="2780" w:type="dxa"/>
                </w:tcPr>
                <w:p w14:paraId="704981F7" w14:textId="77777777" w:rsidR="005B03B5" w:rsidRPr="000E6CA0" w:rsidRDefault="005B03B5" w:rsidP="0081460C">
                  <w:pPr>
                    <w:pStyle w:val="Bngbiu-nidung"/>
                    <w:ind w:firstLine="0"/>
                    <w:jc w:val="center"/>
                    <w:rPr>
                      <w:b/>
                    </w:rPr>
                  </w:pPr>
                  <w:r w:rsidRPr="000E6CA0">
                    <w:rPr>
                      <w:b/>
                    </w:rPr>
                    <w:t>Tác nhân</w:t>
                  </w:r>
                </w:p>
              </w:tc>
              <w:tc>
                <w:tcPr>
                  <w:tcW w:w="2780" w:type="dxa"/>
                </w:tcPr>
                <w:p w14:paraId="4F0BC954" w14:textId="77777777" w:rsidR="005B03B5" w:rsidRPr="000E6CA0" w:rsidRDefault="005B03B5" w:rsidP="0081460C">
                  <w:pPr>
                    <w:pStyle w:val="Bngbiu-nidung"/>
                    <w:ind w:firstLine="0"/>
                    <w:jc w:val="center"/>
                    <w:rPr>
                      <w:b/>
                    </w:rPr>
                  </w:pPr>
                  <w:r w:rsidRPr="000E6CA0">
                    <w:rPr>
                      <w:b/>
                    </w:rPr>
                    <w:t>Hệ thống</w:t>
                  </w:r>
                </w:p>
              </w:tc>
            </w:tr>
            <w:tr w:rsidR="005B03B5" w14:paraId="45FE19A9" w14:textId="77777777" w:rsidTr="0081460C">
              <w:tc>
                <w:tcPr>
                  <w:tcW w:w="2780" w:type="dxa"/>
                </w:tcPr>
                <w:p w14:paraId="77E54FF7" w14:textId="3F56091C" w:rsidR="005B03B5" w:rsidRDefault="005B03B5" w:rsidP="0081460C">
                  <w:pPr>
                    <w:pStyle w:val="Bngbiu-nidung"/>
                    <w:ind w:firstLine="0"/>
                  </w:pPr>
                  <w:r>
                    <w:t>1. Quản lí đăng nhập vào tài khoản, ở trang chủ, quả</w:t>
                  </w:r>
                  <w:r w:rsidR="00A26E0C">
                    <w:t>n lí nhấn chọn quản lí danh mục, chọn thêm danh mục mới.</w:t>
                  </w:r>
                </w:p>
              </w:tc>
              <w:tc>
                <w:tcPr>
                  <w:tcW w:w="2780" w:type="dxa"/>
                </w:tcPr>
                <w:p w14:paraId="3339A866" w14:textId="691EB0ED" w:rsidR="005B03B5" w:rsidRDefault="005B03B5" w:rsidP="00A26E0C">
                  <w:pPr>
                    <w:pStyle w:val="Bngbiu-nidung"/>
                    <w:ind w:firstLine="0"/>
                  </w:pPr>
                  <w:r>
                    <w:t xml:space="preserve">1.1 Hệ </w:t>
                  </w:r>
                  <w:r w:rsidR="00A26E0C">
                    <w:t>thống hiển thị form để thêm danh mục mới.</w:t>
                  </w:r>
                </w:p>
              </w:tc>
            </w:tr>
            <w:tr w:rsidR="00A26E0C" w14:paraId="669252C6" w14:textId="77777777" w:rsidTr="0081460C">
              <w:tc>
                <w:tcPr>
                  <w:tcW w:w="2780" w:type="dxa"/>
                </w:tcPr>
                <w:p w14:paraId="1E52A0DA" w14:textId="27BA5AD5" w:rsidR="00A26E0C" w:rsidRDefault="00A26E0C" w:rsidP="0081460C">
                  <w:pPr>
                    <w:pStyle w:val="Bngbiu-nidung"/>
                    <w:ind w:firstLine="0"/>
                  </w:pPr>
                  <w:r>
                    <w:t>2. Quản lí điển thông t</w:t>
                  </w:r>
                  <w:r w:rsidR="007B253C">
                    <w:t>in danh mục mới đầy đ</w:t>
                  </w:r>
                  <w:r>
                    <w:t>ủ vào form và nhấn nút thêm.</w:t>
                  </w:r>
                </w:p>
              </w:tc>
              <w:tc>
                <w:tcPr>
                  <w:tcW w:w="2780" w:type="dxa"/>
                </w:tcPr>
                <w:p w14:paraId="62F18543" w14:textId="47A9518B" w:rsidR="00A26E0C" w:rsidRDefault="00A26E0C" w:rsidP="00A26E0C">
                  <w:pPr>
                    <w:pStyle w:val="Bngbiu-nidung"/>
                    <w:ind w:firstLine="0"/>
                  </w:pPr>
                  <w:r>
                    <w:t>2.1 Hệ thống thông báo thêm danh mục thành công và chuyển đến trang quản lí danh mục.</w:t>
                  </w:r>
                </w:p>
              </w:tc>
            </w:tr>
          </w:tbl>
          <w:p w14:paraId="402B429C" w14:textId="77777777" w:rsidR="005B03B5" w:rsidRDefault="005B03B5" w:rsidP="0081460C">
            <w:pPr>
              <w:pStyle w:val="Bngbiu-nidung"/>
              <w:ind w:firstLine="0"/>
            </w:pPr>
          </w:p>
        </w:tc>
      </w:tr>
      <w:tr w:rsidR="005B03B5" w14:paraId="11EFBA88" w14:textId="77777777" w:rsidTr="0081460C">
        <w:tc>
          <w:tcPr>
            <w:tcW w:w="3325" w:type="dxa"/>
          </w:tcPr>
          <w:p w14:paraId="65D5EB6F" w14:textId="77777777" w:rsidR="005B03B5" w:rsidRPr="000E6CA0" w:rsidRDefault="005B03B5" w:rsidP="0081460C">
            <w:pPr>
              <w:pStyle w:val="Bngbiu-nidung"/>
              <w:ind w:firstLine="0"/>
              <w:rPr>
                <w:b/>
              </w:rPr>
            </w:pPr>
            <w:r w:rsidRPr="000E6CA0">
              <w:rPr>
                <w:b/>
              </w:rPr>
              <w:t>Ngoại lệ</w:t>
            </w:r>
          </w:p>
        </w:tc>
        <w:tc>
          <w:tcPr>
            <w:tcW w:w="5786" w:type="dxa"/>
          </w:tcPr>
          <w:p w14:paraId="5AB5F7C9" w14:textId="72F3ADA0" w:rsidR="005B03B5" w:rsidRDefault="00A26E0C" w:rsidP="002F2626">
            <w:pPr>
              <w:pStyle w:val="Bngbiu-nidung"/>
              <w:keepNext/>
              <w:ind w:firstLine="0"/>
            </w:pPr>
            <w:r>
              <w:t>2.1.a Nếu người dùng nhập sai hoặc không đủ các thông tin trong form thêm danh mục, hệ thống sẽ thông báo lỗi và yêu cầu người dùng nhập lại.</w:t>
            </w:r>
          </w:p>
        </w:tc>
      </w:tr>
    </w:tbl>
    <w:p w14:paraId="6DFA3791" w14:textId="366B27ED" w:rsidR="005B03B5" w:rsidRDefault="002F2626" w:rsidP="002F2626">
      <w:pPr>
        <w:pStyle w:val="Caption"/>
      </w:pPr>
      <w:bookmarkStart w:id="33" w:name="_Toc92638084"/>
      <w:r>
        <w:t>Bảng 3.</w:t>
      </w:r>
      <w:fldSimple w:instr=" SEQ Bảng_3. \* ARABIC ">
        <w:r w:rsidR="00F27472">
          <w:rPr>
            <w:noProof/>
          </w:rPr>
          <w:t>12</w:t>
        </w:r>
      </w:fldSimple>
      <w:r>
        <w:t xml:space="preserve"> Đặc tả Usecase thêm danh mục</w:t>
      </w:r>
      <w:bookmarkEnd w:id="33"/>
    </w:p>
    <w:tbl>
      <w:tblPr>
        <w:tblStyle w:val="TableGrid"/>
        <w:tblW w:w="0" w:type="auto"/>
        <w:tblLook w:val="04A0" w:firstRow="1" w:lastRow="0" w:firstColumn="1" w:lastColumn="0" w:noHBand="0" w:noVBand="1"/>
      </w:tblPr>
      <w:tblGrid>
        <w:gridCol w:w="3325"/>
        <w:gridCol w:w="5786"/>
      </w:tblGrid>
      <w:tr w:rsidR="00A26E0C" w14:paraId="6C2BACE5" w14:textId="77777777" w:rsidTr="0081460C">
        <w:tc>
          <w:tcPr>
            <w:tcW w:w="3325" w:type="dxa"/>
          </w:tcPr>
          <w:p w14:paraId="38FA5A11" w14:textId="77777777" w:rsidR="00A26E0C" w:rsidRPr="000E6CA0" w:rsidRDefault="00A26E0C" w:rsidP="0081460C">
            <w:pPr>
              <w:pStyle w:val="Bngbiu-nidung"/>
              <w:ind w:firstLine="0"/>
              <w:rPr>
                <w:b/>
              </w:rPr>
            </w:pPr>
            <w:r w:rsidRPr="000E6CA0">
              <w:rPr>
                <w:b/>
              </w:rPr>
              <w:t>Tên Usecase</w:t>
            </w:r>
          </w:p>
        </w:tc>
        <w:tc>
          <w:tcPr>
            <w:tcW w:w="5786" w:type="dxa"/>
          </w:tcPr>
          <w:p w14:paraId="775DFFCF" w14:textId="31A01EA5" w:rsidR="00A26E0C" w:rsidRDefault="00A26E0C" w:rsidP="0081460C">
            <w:pPr>
              <w:pStyle w:val="Bngbiu-nidung"/>
              <w:ind w:firstLine="0"/>
            </w:pPr>
            <w:r>
              <w:t>Sửa danh mục</w:t>
            </w:r>
          </w:p>
        </w:tc>
      </w:tr>
      <w:tr w:rsidR="00A26E0C" w14:paraId="63A9138A" w14:textId="77777777" w:rsidTr="0081460C">
        <w:tc>
          <w:tcPr>
            <w:tcW w:w="3325" w:type="dxa"/>
          </w:tcPr>
          <w:p w14:paraId="6294C167" w14:textId="77777777" w:rsidR="00A26E0C" w:rsidRPr="000E6CA0" w:rsidRDefault="00A26E0C" w:rsidP="0081460C">
            <w:pPr>
              <w:pStyle w:val="Bngbiu-nidung"/>
              <w:ind w:firstLine="0"/>
              <w:rPr>
                <w:b/>
              </w:rPr>
            </w:pPr>
            <w:r w:rsidRPr="000E6CA0">
              <w:rPr>
                <w:b/>
              </w:rPr>
              <w:lastRenderedPageBreak/>
              <w:t>Ngữ cảnh</w:t>
            </w:r>
          </w:p>
        </w:tc>
        <w:tc>
          <w:tcPr>
            <w:tcW w:w="5786" w:type="dxa"/>
          </w:tcPr>
          <w:p w14:paraId="7FCC8220" w14:textId="1AC637CA" w:rsidR="00A26E0C" w:rsidRDefault="00A26E0C" w:rsidP="00B65679">
            <w:pPr>
              <w:pStyle w:val="Bngbiu-nidung"/>
              <w:ind w:firstLine="0"/>
            </w:pPr>
            <w:r>
              <w:t xml:space="preserve">Khi quản lí đã đăng nhập vào hệ thống với tài khoản admin và muốn vào mục quản lí danh mục </w:t>
            </w:r>
            <w:r w:rsidR="00B65679">
              <w:t>để sửa một danh mục nào đó.</w:t>
            </w:r>
          </w:p>
        </w:tc>
      </w:tr>
      <w:tr w:rsidR="00A26E0C" w14:paraId="4ADE21A1" w14:textId="77777777" w:rsidTr="0081460C">
        <w:tc>
          <w:tcPr>
            <w:tcW w:w="3325" w:type="dxa"/>
          </w:tcPr>
          <w:p w14:paraId="685F702B" w14:textId="77777777" w:rsidR="00A26E0C" w:rsidRPr="000E6CA0" w:rsidRDefault="00A26E0C" w:rsidP="0081460C">
            <w:pPr>
              <w:pStyle w:val="Bngbiu-nidung"/>
              <w:ind w:firstLine="0"/>
              <w:rPr>
                <w:b/>
              </w:rPr>
            </w:pPr>
            <w:r>
              <w:rPr>
                <w:b/>
              </w:rPr>
              <w:t>Sự kiện kích hoạt</w:t>
            </w:r>
          </w:p>
        </w:tc>
        <w:tc>
          <w:tcPr>
            <w:tcW w:w="5786" w:type="dxa"/>
          </w:tcPr>
          <w:p w14:paraId="305F1610" w14:textId="4ED85B19" w:rsidR="00A26E0C" w:rsidRDefault="00A26E0C" w:rsidP="007B253C">
            <w:pPr>
              <w:pStyle w:val="Bngbiu-nidung"/>
              <w:ind w:firstLine="0"/>
            </w:pPr>
            <w:r>
              <w:t xml:space="preserve">Quản lí nhấn chọn quản lí danh mục và chọn </w:t>
            </w:r>
            <w:r w:rsidR="007B253C">
              <w:t>chỉnh sửa danh mục</w:t>
            </w:r>
          </w:p>
        </w:tc>
      </w:tr>
      <w:tr w:rsidR="00A26E0C" w14:paraId="3FD6BC07" w14:textId="77777777" w:rsidTr="0081460C">
        <w:tc>
          <w:tcPr>
            <w:tcW w:w="3325" w:type="dxa"/>
          </w:tcPr>
          <w:p w14:paraId="46BCF1B5" w14:textId="77777777" w:rsidR="00A26E0C" w:rsidRPr="000E6CA0" w:rsidRDefault="00A26E0C" w:rsidP="0081460C">
            <w:pPr>
              <w:pStyle w:val="Bngbiu-nidung"/>
              <w:ind w:firstLine="0"/>
              <w:rPr>
                <w:b/>
              </w:rPr>
            </w:pPr>
            <w:r w:rsidRPr="000E6CA0">
              <w:rPr>
                <w:b/>
              </w:rPr>
              <w:t>Mô tả</w:t>
            </w:r>
          </w:p>
        </w:tc>
        <w:tc>
          <w:tcPr>
            <w:tcW w:w="5786" w:type="dxa"/>
          </w:tcPr>
          <w:p w14:paraId="59918CE3" w14:textId="18B2AF83" w:rsidR="00A26E0C" w:rsidRDefault="00A26E0C" w:rsidP="007B253C">
            <w:pPr>
              <w:pStyle w:val="Bngbiu-nidung"/>
              <w:ind w:firstLine="0"/>
            </w:pPr>
            <w:r>
              <w:t xml:space="preserve">Khi quản lí đã đăng nhập vào hệ thống với tài khoản admin. Quản lí muốn </w:t>
            </w:r>
            <w:r w:rsidR="007B253C">
              <w:t>thực hiện chỉnh sửa</w:t>
            </w:r>
            <w:r>
              <w:t xml:space="preserve"> danh mục</w:t>
            </w:r>
            <w:r w:rsidR="008D38CB">
              <w:t xml:space="preserve"> bất kì.</w:t>
            </w:r>
            <w:r>
              <w:t xml:space="preserve"> Khi đó quản lí nhấn chọn quản lí danh mục và nhấn </w:t>
            </w:r>
            <w:r w:rsidR="007B253C">
              <w:t>sửa danh mục trên danh sách danh mục.</w:t>
            </w:r>
          </w:p>
        </w:tc>
      </w:tr>
      <w:tr w:rsidR="00A26E0C" w14:paraId="591103C9" w14:textId="77777777" w:rsidTr="0081460C">
        <w:tc>
          <w:tcPr>
            <w:tcW w:w="3325" w:type="dxa"/>
          </w:tcPr>
          <w:p w14:paraId="2BF83109" w14:textId="77777777" w:rsidR="00A26E0C" w:rsidRPr="000E6CA0" w:rsidRDefault="00A26E0C" w:rsidP="0081460C">
            <w:pPr>
              <w:pStyle w:val="Bngbiu-nidung"/>
              <w:ind w:firstLine="0"/>
              <w:rPr>
                <w:b/>
              </w:rPr>
            </w:pPr>
            <w:r w:rsidRPr="000E6CA0">
              <w:rPr>
                <w:b/>
              </w:rPr>
              <w:t>Tác nhân</w:t>
            </w:r>
          </w:p>
        </w:tc>
        <w:tc>
          <w:tcPr>
            <w:tcW w:w="5786" w:type="dxa"/>
          </w:tcPr>
          <w:p w14:paraId="6B7DED99" w14:textId="77777777" w:rsidR="00A26E0C" w:rsidRDefault="00A26E0C" w:rsidP="0081460C">
            <w:pPr>
              <w:pStyle w:val="Bngbiu-nidung"/>
              <w:ind w:firstLine="0"/>
            </w:pPr>
            <w:r>
              <w:t>Quản lí</w:t>
            </w:r>
          </w:p>
        </w:tc>
      </w:tr>
      <w:tr w:rsidR="00A26E0C" w14:paraId="4ED44775" w14:textId="77777777" w:rsidTr="0081460C">
        <w:tc>
          <w:tcPr>
            <w:tcW w:w="3325" w:type="dxa"/>
          </w:tcPr>
          <w:p w14:paraId="7CCB23F0" w14:textId="77777777" w:rsidR="00A26E0C" w:rsidRPr="000E6CA0" w:rsidRDefault="00A26E0C" w:rsidP="0081460C">
            <w:pPr>
              <w:pStyle w:val="Bngbiu-nidung"/>
              <w:ind w:firstLine="0"/>
              <w:rPr>
                <w:b/>
              </w:rPr>
            </w:pPr>
            <w:r w:rsidRPr="000E6CA0">
              <w:rPr>
                <w:b/>
              </w:rPr>
              <w:t>UC liên quan</w:t>
            </w:r>
          </w:p>
        </w:tc>
        <w:tc>
          <w:tcPr>
            <w:tcW w:w="5786" w:type="dxa"/>
          </w:tcPr>
          <w:p w14:paraId="182E99F0" w14:textId="77777777" w:rsidR="00A26E0C" w:rsidRDefault="00A26E0C" w:rsidP="0081460C">
            <w:pPr>
              <w:pStyle w:val="Bngbiu-nidung"/>
              <w:ind w:firstLine="0"/>
            </w:pPr>
            <w:r>
              <w:t>Đăng nhập, Quản lí danh mục</w:t>
            </w:r>
          </w:p>
        </w:tc>
      </w:tr>
      <w:tr w:rsidR="00A26E0C" w14:paraId="7A2DDF01" w14:textId="77777777" w:rsidTr="0081460C">
        <w:tc>
          <w:tcPr>
            <w:tcW w:w="3325" w:type="dxa"/>
          </w:tcPr>
          <w:p w14:paraId="40C620FB" w14:textId="77777777" w:rsidR="00A26E0C" w:rsidRPr="000E6CA0" w:rsidRDefault="00A26E0C" w:rsidP="0081460C">
            <w:pPr>
              <w:pStyle w:val="Bngbiu-nidung"/>
              <w:ind w:firstLine="0"/>
              <w:rPr>
                <w:b/>
              </w:rPr>
            </w:pPr>
            <w:r w:rsidRPr="000E6CA0">
              <w:rPr>
                <w:b/>
              </w:rPr>
              <w:t>Điều kiện tiên quyết</w:t>
            </w:r>
          </w:p>
        </w:tc>
        <w:tc>
          <w:tcPr>
            <w:tcW w:w="5786" w:type="dxa"/>
          </w:tcPr>
          <w:p w14:paraId="0BEC0FFC" w14:textId="64095565" w:rsidR="00A26E0C" w:rsidRDefault="00A26E0C" w:rsidP="007B253C">
            <w:pPr>
              <w:pStyle w:val="Bngbiu-nidung"/>
              <w:ind w:firstLine="0"/>
            </w:pPr>
            <w:r>
              <w:t xml:space="preserve">Quản lí đã đăng nhập vào hệ thống, chọn quản lí danh mục và chọn </w:t>
            </w:r>
            <w:r w:rsidR="007B253C">
              <w:t>chỉnh sửa danh mục</w:t>
            </w:r>
          </w:p>
        </w:tc>
      </w:tr>
      <w:tr w:rsidR="00A26E0C" w14:paraId="5E0A4FC8" w14:textId="77777777" w:rsidTr="0081460C">
        <w:tc>
          <w:tcPr>
            <w:tcW w:w="3325" w:type="dxa"/>
          </w:tcPr>
          <w:p w14:paraId="4CD12CDD" w14:textId="77777777" w:rsidR="00A26E0C" w:rsidRPr="000E6CA0" w:rsidRDefault="00A26E0C" w:rsidP="0081460C">
            <w:pPr>
              <w:pStyle w:val="Bngbiu-nidung"/>
              <w:ind w:firstLine="0"/>
              <w:rPr>
                <w:b/>
              </w:rPr>
            </w:pPr>
            <w:r w:rsidRPr="000E6CA0">
              <w:rPr>
                <w:b/>
              </w:rPr>
              <w:t>Điều kiện sau</w:t>
            </w:r>
          </w:p>
        </w:tc>
        <w:tc>
          <w:tcPr>
            <w:tcW w:w="5786" w:type="dxa"/>
          </w:tcPr>
          <w:p w14:paraId="0FB2EBBC" w14:textId="5CAF65DC" w:rsidR="00A26E0C" w:rsidRDefault="00A26E0C" w:rsidP="007B253C">
            <w:pPr>
              <w:pStyle w:val="Bngbiu-nidung"/>
              <w:ind w:firstLine="0"/>
            </w:pPr>
            <w:r>
              <w:t xml:space="preserve">Hệ thống </w:t>
            </w:r>
            <w:r w:rsidR="007B253C">
              <w:t>sẽ thay đổi thông tin danh mục</w:t>
            </w:r>
          </w:p>
        </w:tc>
      </w:tr>
      <w:tr w:rsidR="00A26E0C" w14:paraId="0AA348E2" w14:textId="77777777" w:rsidTr="0081460C">
        <w:tc>
          <w:tcPr>
            <w:tcW w:w="3325" w:type="dxa"/>
          </w:tcPr>
          <w:p w14:paraId="4CA3863E" w14:textId="77777777" w:rsidR="00A26E0C" w:rsidRPr="000E6CA0" w:rsidRDefault="00A26E0C" w:rsidP="0081460C">
            <w:pPr>
              <w:pStyle w:val="Bngbiu-nidung"/>
              <w:ind w:firstLine="0"/>
              <w:rPr>
                <w:b/>
              </w:rPr>
            </w:pPr>
            <w:r w:rsidRPr="000E6CA0">
              <w:rPr>
                <w:b/>
              </w:rPr>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A26E0C" w14:paraId="3252311C" w14:textId="77777777" w:rsidTr="0081460C">
              <w:tc>
                <w:tcPr>
                  <w:tcW w:w="2780" w:type="dxa"/>
                </w:tcPr>
                <w:p w14:paraId="3861E984" w14:textId="77777777" w:rsidR="00A26E0C" w:rsidRPr="000E6CA0" w:rsidRDefault="00A26E0C" w:rsidP="0081460C">
                  <w:pPr>
                    <w:pStyle w:val="Bngbiu-nidung"/>
                    <w:ind w:firstLine="0"/>
                    <w:jc w:val="center"/>
                    <w:rPr>
                      <w:b/>
                    </w:rPr>
                  </w:pPr>
                  <w:r w:rsidRPr="000E6CA0">
                    <w:rPr>
                      <w:b/>
                    </w:rPr>
                    <w:t>Tác nhân</w:t>
                  </w:r>
                </w:p>
              </w:tc>
              <w:tc>
                <w:tcPr>
                  <w:tcW w:w="2780" w:type="dxa"/>
                </w:tcPr>
                <w:p w14:paraId="1F48437F" w14:textId="77777777" w:rsidR="00A26E0C" w:rsidRPr="000E6CA0" w:rsidRDefault="00A26E0C" w:rsidP="0081460C">
                  <w:pPr>
                    <w:pStyle w:val="Bngbiu-nidung"/>
                    <w:ind w:firstLine="0"/>
                    <w:jc w:val="center"/>
                    <w:rPr>
                      <w:b/>
                    </w:rPr>
                  </w:pPr>
                  <w:r w:rsidRPr="000E6CA0">
                    <w:rPr>
                      <w:b/>
                    </w:rPr>
                    <w:t>Hệ thống</w:t>
                  </w:r>
                </w:p>
              </w:tc>
            </w:tr>
            <w:tr w:rsidR="00A26E0C" w14:paraId="620CC331" w14:textId="77777777" w:rsidTr="0081460C">
              <w:tc>
                <w:tcPr>
                  <w:tcW w:w="2780" w:type="dxa"/>
                </w:tcPr>
                <w:p w14:paraId="1632CE13" w14:textId="11B9DF12" w:rsidR="00A26E0C" w:rsidRDefault="00A26E0C" w:rsidP="007B253C">
                  <w:pPr>
                    <w:pStyle w:val="Bngbiu-nidung"/>
                    <w:ind w:firstLine="0"/>
                  </w:pPr>
                  <w:r>
                    <w:t xml:space="preserve">1. Quản lí đăng nhập vào tài khoản, ở trang chủ, quản lí nhấn chọn quản lí danh mục, </w:t>
                  </w:r>
                  <w:r w:rsidR="007B253C">
                    <w:t>ở danh sách danh mục, quản lí nhấn vào nút chỉnh sửa trên danh mục cần chỉnh sửa</w:t>
                  </w:r>
                </w:p>
              </w:tc>
              <w:tc>
                <w:tcPr>
                  <w:tcW w:w="2780" w:type="dxa"/>
                </w:tcPr>
                <w:p w14:paraId="36186CA5" w14:textId="07A41237" w:rsidR="00A26E0C" w:rsidRDefault="00A26E0C" w:rsidP="007B253C">
                  <w:pPr>
                    <w:pStyle w:val="Bngbiu-nidung"/>
                    <w:ind w:firstLine="0"/>
                  </w:pPr>
                  <w:r>
                    <w:t xml:space="preserve">1.1 Hệ thống hiển thị </w:t>
                  </w:r>
                  <w:r w:rsidR="007B253C">
                    <w:t>thông tin danh mục cần chỉnh sửa</w:t>
                  </w:r>
                </w:p>
              </w:tc>
            </w:tr>
            <w:tr w:rsidR="00A26E0C" w14:paraId="3A84E871" w14:textId="77777777" w:rsidTr="0081460C">
              <w:tc>
                <w:tcPr>
                  <w:tcW w:w="2780" w:type="dxa"/>
                </w:tcPr>
                <w:p w14:paraId="1EA9130F" w14:textId="405628A8" w:rsidR="00A26E0C" w:rsidRDefault="00A26E0C" w:rsidP="007B253C">
                  <w:pPr>
                    <w:pStyle w:val="Bngbiu-nidung"/>
                    <w:ind w:firstLine="0"/>
                  </w:pPr>
                  <w:r>
                    <w:t>2. Quản lí điển thông t</w:t>
                  </w:r>
                  <w:r w:rsidR="007B253C">
                    <w:t xml:space="preserve">in danh mục </w:t>
                  </w:r>
                  <w:r>
                    <w:t>vào form</w:t>
                  </w:r>
                  <w:r w:rsidR="007B253C">
                    <w:t xml:space="preserve"> </w:t>
                  </w:r>
                  <w:r w:rsidR="007B253C">
                    <w:lastRenderedPageBreak/>
                    <w:t>chỉnh sửa và nhấn nút lưu</w:t>
                  </w:r>
                  <w:r>
                    <w:t>.</w:t>
                  </w:r>
                </w:p>
              </w:tc>
              <w:tc>
                <w:tcPr>
                  <w:tcW w:w="2780" w:type="dxa"/>
                </w:tcPr>
                <w:p w14:paraId="574CDB46" w14:textId="76CD71B9" w:rsidR="00A26E0C" w:rsidRDefault="00A26E0C" w:rsidP="007B253C">
                  <w:pPr>
                    <w:pStyle w:val="Bngbiu-nidung"/>
                    <w:ind w:firstLine="0"/>
                  </w:pPr>
                  <w:r>
                    <w:lastRenderedPageBreak/>
                    <w:t xml:space="preserve">2.1 Hệ thống thông báo </w:t>
                  </w:r>
                  <w:r w:rsidR="007B253C">
                    <w:t xml:space="preserve">chỉnh sửa thông tin danh </w:t>
                  </w:r>
                  <w:r w:rsidR="007B253C">
                    <w:lastRenderedPageBreak/>
                    <w:t>mục thành công và chuyển sang trang quản lí danh mục</w:t>
                  </w:r>
                </w:p>
              </w:tc>
            </w:tr>
          </w:tbl>
          <w:p w14:paraId="17D612FE" w14:textId="77777777" w:rsidR="00A26E0C" w:rsidRDefault="00A26E0C" w:rsidP="0081460C">
            <w:pPr>
              <w:pStyle w:val="Bngbiu-nidung"/>
              <w:ind w:firstLine="0"/>
            </w:pPr>
          </w:p>
        </w:tc>
      </w:tr>
      <w:tr w:rsidR="00A26E0C" w14:paraId="5EFB632B" w14:textId="77777777" w:rsidTr="0081460C">
        <w:tc>
          <w:tcPr>
            <w:tcW w:w="3325" w:type="dxa"/>
          </w:tcPr>
          <w:p w14:paraId="352FB8D4" w14:textId="77777777" w:rsidR="00A26E0C" w:rsidRPr="000E6CA0" w:rsidRDefault="00A26E0C" w:rsidP="0081460C">
            <w:pPr>
              <w:pStyle w:val="Bngbiu-nidung"/>
              <w:ind w:firstLine="0"/>
              <w:rPr>
                <w:b/>
              </w:rPr>
            </w:pPr>
            <w:r w:rsidRPr="000E6CA0">
              <w:rPr>
                <w:b/>
              </w:rPr>
              <w:lastRenderedPageBreak/>
              <w:t>Ngoại lệ</w:t>
            </w:r>
          </w:p>
        </w:tc>
        <w:tc>
          <w:tcPr>
            <w:tcW w:w="5786" w:type="dxa"/>
          </w:tcPr>
          <w:p w14:paraId="02D275BC" w14:textId="07CD6AB3" w:rsidR="00A26E0C" w:rsidRDefault="00A26E0C" w:rsidP="002F2626">
            <w:pPr>
              <w:pStyle w:val="Bngbiu-nidung"/>
              <w:keepNext/>
              <w:ind w:firstLine="0"/>
            </w:pPr>
            <w:r>
              <w:t>2.1.a Nếu người dùng nhập sai hoặc không đủ các thông tin trong fo</w:t>
            </w:r>
            <w:r w:rsidR="007B253C">
              <w:t>rm chỉnh sửa</w:t>
            </w:r>
            <w:r>
              <w:t xml:space="preserve"> danh mục, hệ thống sẽ thông báo lỗi và yêu cầu người dùng nhập lại.</w:t>
            </w:r>
          </w:p>
        </w:tc>
      </w:tr>
    </w:tbl>
    <w:p w14:paraId="744E170B" w14:textId="3A91E02D" w:rsidR="00A26E0C" w:rsidRDefault="002F2626" w:rsidP="002F2626">
      <w:pPr>
        <w:pStyle w:val="Caption"/>
      </w:pPr>
      <w:bookmarkStart w:id="34" w:name="_Toc92638085"/>
      <w:r>
        <w:t>Bảng 3.</w:t>
      </w:r>
      <w:fldSimple w:instr=" SEQ Bảng_3. \* ARABIC ">
        <w:r w:rsidR="00F27472">
          <w:rPr>
            <w:noProof/>
          </w:rPr>
          <w:t>13</w:t>
        </w:r>
      </w:fldSimple>
      <w:r>
        <w:t xml:space="preserve"> Đặc tả Usecase sửa danh mục</w:t>
      </w:r>
      <w:bookmarkEnd w:id="34"/>
    </w:p>
    <w:tbl>
      <w:tblPr>
        <w:tblStyle w:val="TableGrid"/>
        <w:tblW w:w="0" w:type="auto"/>
        <w:tblLook w:val="04A0" w:firstRow="1" w:lastRow="0" w:firstColumn="1" w:lastColumn="0" w:noHBand="0" w:noVBand="1"/>
      </w:tblPr>
      <w:tblGrid>
        <w:gridCol w:w="3325"/>
        <w:gridCol w:w="5786"/>
      </w:tblGrid>
      <w:tr w:rsidR="007B253C" w14:paraId="560F38CA" w14:textId="77777777" w:rsidTr="0081460C">
        <w:tc>
          <w:tcPr>
            <w:tcW w:w="3325" w:type="dxa"/>
          </w:tcPr>
          <w:p w14:paraId="39B37807" w14:textId="77777777" w:rsidR="007B253C" w:rsidRPr="000E6CA0" w:rsidRDefault="007B253C" w:rsidP="0081460C">
            <w:pPr>
              <w:pStyle w:val="Bngbiu-nidung"/>
              <w:ind w:firstLine="0"/>
              <w:rPr>
                <w:b/>
              </w:rPr>
            </w:pPr>
            <w:r w:rsidRPr="000E6CA0">
              <w:rPr>
                <w:b/>
              </w:rPr>
              <w:t>Tên Usecase</w:t>
            </w:r>
          </w:p>
        </w:tc>
        <w:tc>
          <w:tcPr>
            <w:tcW w:w="5786" w:type="dxa"/>
          </w:tcPr>
          <w:p w14:paraId="351086C6" w14:textId="6803A3B1" w:rsidR="007B253C" w:rsidRDefault="007B253C" w:rsidP="0081460C">
            <w:pPr>
              <w:pStyle w:val="Bngbiu-nidung"/>
              <w:ind w:firstLine="0"/>
            </w:pPr>
            <w:r>
              <w:t>Xóa danh mục</w:t>
            </w:r>
          </w:p>
        </w:tc>
      </w:tr>
      <w:tr w:rsidR="007B253C" w14:paraId="29432409" w14:textId="77777777" w:rsidTr="0081460C">
        <w:tc>
          <w:tcPr>
            <w:tcW w:w="3325" w:type="dxa"/>
          </w:tcPr>
          <w:p w14:paraId="21027593" w14:textId="77777777" w:rsidR="007B253C" w:rsidRPr="000E6CA0" w:rsidRDefault="007B253C" w:rsidP="0081460C">
            <w:pPr>
              <w:pStyle w:val="Bngbiu-nidung"/>
              <w:ind w:firstLine="0"/>
              <w:rPr>
                <w:b/>
              </w:rPr>
            </w:pPr>
            <w:r w:rsidRPr="000E6CA0">
              <w:rPr>
                <w:b/>
              </w:rPr>
              <w:t>Ngữ cảnh</w:t>
            </w:r>
          </w:p>
        </w:tc>
        <w:tc>
          <w:tcPr>
            <w:tcW w:w="5786" w:type="dxa"/>
          </w:tcPr>
          <w:p w14:paraId="76655A39" w14:textId="54216287" w:rsidR="007B253C" w:rsidRDefault="007B253C" w:rsidP="0081460C">
            <w:pPr>
              <w:pStyle w:val="Bngbiu-nidung"/>
              <w:ind w:firstLine="0"/>
            </w:pPr>
            <w:r>
              <w:t xml:space="preserve">Khi quản lí đã đăng nhập vào hệ thống với tài khoản admin và muốn vào mục quản lí danh mục </w:t>
            </w:r>
            <w:r w:rsidR="008D38CB">
              <w:t>để xóa</w:t>
            </w:r>
            <w:r>
              <w:t xml:space="preserve"> một danh mục nào đó.</w:t>
            </w:r>
          </w:p>
        </w:tc>
      </w:tr>
      <w:tr w:rsidR="007B253C" w14:paraId="736CDAB8" w14:textId="77777777" w:rsidTr="0081460C">
        <w:tc>
          <w:tcPr>
            <w:tcW w:w="3325" w:type="dxa"/>
          </w:tcPr>
          <w:p w14:paraId="0FCA3355" w14:textId="77777777" w:rsidR="007B253C" w:rsidRPr="000E6CA0" w:rsidRDefault="007B253C" w:rsidP="0081460C">
            <w:pPr>
              <w:pStyle w:val="Bngbiu-nidung"/>
              <w:ind w:firstLine="0"/>
              <w:rPr>
                <w:b/>
              </w:rPr>
            </w:pPr>
            <w:r>
              <w:rPr>
                <w:b/>
              </w:rPr>
              <w:t>Sự kiện kích hoạt</w:t>
            </w:r>
          </w:p>
        </w:tc>
        <w:tc>
          <w:tcPr>
            <w:tcW w:w="5786" w:type="dxa"/>
          </w:tcPr>
          <w:p w14:paraId="5B1FF0FC" w14:textId="51ED74BD" w:rsidR="007B253C" w:rsidRDefault="007B253C" w:rsidP="0081460C">
            <w:pPr>
              <w:pStyle w:val="Bngbiu-nidung"/>
              <w:ind w:firstLine="0"/>
            </w:pPr>
            <w:r>
              <w:t xml:space="preserve">Quản lí nhấn chọn quản lí danh mục và chọn </w:t>
            </w:r>
            <w:r w:rsidR="008D38CB">
              <w:t>xóa</w:t>
            </w:r>
            <w:r>
              <w:t xml:space="preserve"> danh mục</w:t>
            </w:r>
          </w:p>
        </w:tc>
      </w:tr>
      <w:tr w:rsidR="007B253C" w14:paraId="4F6B5AA0" w14:textId="77777777" w:rsidTr="0081460C">
        <w:tc>
          <w:tcPr>
            <w:tcW w:w="3325" w:type="dxa"/>
          </w:tcPr>
          <w:p w14:paraId="320FC99E" w14:textId="77777777" w:rsidR="007B253C" w:rsidRPr="000E6CA0" w:rsidRDefault="007B253C" w:rsidP="0081460C">
            <w:pPr>
              <w:pStyle w:val="Bngbiu-nidung"/>
              <w:ind w:firstLine="0"/>
              <w:rPr>
                <w:b/>
              </w:rPr>
            </w:pPr>
            <w:r w:rsidRPr="000E6CA0">
              <w:rPr>
                <w:b/>
              </w:rPr>
              <w:t>Mô tả</w:t>
            </w:r>
          </w:p>
        </w:tc>
        <w:tc>
          <w:tcPr>
            <w:tcW w:w="5786" w:type="dxa"/>
          </w:tcPr>
          <w:p w14:paraId="22B68725" w14:textId="03540361" w:rsidR="007B253C" w:rsidRDefault="007B253C" w:rsidP="008D38CB">
            <w:pPr>
              <w:pStyle w:val="Bngbiu-nidung"/>
              <w:ind w:firstLine="0"/>
            </w:pPr>
            <w:r>
              <w:t xml:space="preserve">Khi quản lí đã đăng nhập vào hệ thống với tài khoản admin. Quản lí muốn thực hiện </w:t>
            </w:r>
            <w:r w:rsidR="008D38CB">
              <w:t xml:space="preserve">xóa </w:t>
            </w:r>
            <w:r>
              <w:t>danh mục</w:t>
            </w:r>
            <w:r w:rsidR="008D38CB">
              <w:t xml:space="preserve"> bất kì</w:t>
            </w:r>
            <w:r>
              <w:t xml:space="preserve">. Khi đó quản lí nhấn chọn quản lí danh mục và nhấn </w:t>
            </w:r>
            <w:r w:rsidR="008D38CB">
              <w:t>xóa</w:t>
            </w:r>
            <w:r>
              <w:t xml:space="preserve"> danh mục trên danh sách danh mục.</w:t>
            </w:r>
          </w:p>
        </w:tc>
      </w:tr>
      <w:tr w:rsidR="007B253C" w14:paraId="05302269" w14:textId="77777777" w:rsidTr="0081460C">
        <w:tc>
          <w:tcPr>
            <w:tcW w:w="3325" w:type="dxa"/>
          </w:tcPr>
          <w:p w14:paraId="64809134" w14:textId="77777777" w:rsidR="007B253C" w:rsidRPr="000E6CA0" w:rsidRDefault="007B253C" w:rsidP="0081460C">
            <w:pPr>
              <w:pStyle w:val="Bngbiu-nidung"/>
              <w:ind w:firstLine="0"/>
              <w:rPr>
                <w:b/>
              </w:rPr>
            </w:pPr>
            <w:r w:rsidRPr="000E6CA0">
              <w:rPr>
                <w:b/>
              </w:rPr>
              <w:t>Tác nhân</w:t>
            </w:r>
          </w:p>
        </w:tc>
        <w:tc>
          <w:tcPr>
            <w:tcW w:w="5786" w:type="dxa"/>
          </w:tcPr>
          <w:p w14:paraId="334F5301" w14:textId="2A1308E2" w:rsidR="007B253C" w:rsidRDefault="007B253C" w:rsidP="0081460C">
            <w:pPr>
              <w:pStyle w:val="Bngbiu-nidung"/>
              <w:ind w:firstLine="0"/>
            </w:pPr>
            <w:r>
              <w:t>Quản lí</w:t>
            </w:r>
          </w:p>
        </w:tc>
      </w:tr>
      <w:tr w:rsidR="007B253C" w14:paraId="7B8692A3" w14:textId="77777777" w:rsidTr="0081460C">
        <w:tc>
          <w:tcPr>
            <w:tcW w:w="3325" w:type="dxa"/>
          </w:tcPr>
          <w:p w14:paraId="22A4CFD7" w14:textId="77777777" w:rsidR="007B253C" w:rsidRPr="000E6CA0" w:rsidRDefault="007B253C" w:rsidP="0081460C">
            <w:pPr>
              <w:pStyle w:val="Bngbiu-nidung"/>
              <w:ind w:firstLine="0"/>
              <w:rPr>
                <w:b/>
              </w:rPr>
            </w:pPr>
            <w:r w:rsidRPr="000E6CA0">
              <w:rPr>
                <w:b/>
              </w:rPr>
              <w:t>UC liên quan</w:t>
            </w:r>
          </w:p>
        </w:tc>
        <w:tc>
          <w:tcPr>
            <w:tcW w:w="5786" w:type="dxa"/>
          </w:tcPr>
          <w:p w14:paraId="27C63FB4" w14:textId="77777777" w:rsidR="007B253C" w:rsidRDefault="007B253C" w:rsidP="0081460C">
            <w:pPr>
              <w:pStyle w:val="Bngbiu-nidung"/>
              <w:ind w:firstLine="0"/>
            </w:pPr>
            <w:r>
              <w:t>Đăng nhập, Quản lí danh mục</w:t>
            </w:r>
          </w:p>
        </w:tc>
      </w:tr>
      <w:tr w:rsidR="007B253C" w14:paraId="5637F262" w14:textId="77777777" w:rsidTr="0081460C">
        <w:tc>
          <w:tcPr>
            <w:tcW w:w="3325" w:type="dxa"/>
          </w:tcPr>
          <w:p w14:paraId="74B46488" w14:textId="77777777" w:rsidR="007B253C" w:rsidRPr="000E6CA0" w:rsidRDefault="007B253C" w:rsidP="0081460C">
            <w:pPr>
              <w:pStyle w:val="Bngbiu-nidung"/>
              <w:ind w:firstLine="0"/>
              <w:rPr>
                <w:b/>
              </w:rPr>
            </w:pPr>
            <w:r w:rsidRPr="000E6CA0">
              <w:rPr>
                <w:b/>
              </w:rPr>
              <w:t>Điều kiện tiên quyết</w:t>
            </w:r>
          </w:p>
        </w:tc>
        <w:tc>
          <w:tcPr>
            <w:tcW w:w="5786" w:type="dxa"/>
          </w:tcPr>
          <w:p w14:paraId="4781B635" w14:textId="5E9881C2" w:rsidR="007B253C" w:rsidRDefault="007B253C" w:rsidP="008D38CB">
            <w:pPr>
              <w:pStyle w:val="Bngbiu-nidung"/>
              <w:ind w:firstLine="0"/>
            </w:pPr>
            <w:r>
              <w:t xml:space="preserve">Quản lí đã đăng nhập vào hệ thống, chọn quản lí danh mục và chọn </w:t>
            </w:r>
            <w:r w:rsidR="008D38CB">
              <w:t>xóa</w:t>
            </w:r>
            <w:r>
              <w:t xml:space="preserve"> danh mục</w:t>
            </w:r>
          </w:p>
        </w:tc>
      </w:tr>
      <w:tr w:rsidR="007B253C" w14:paraId="0B1E6237" w14:textId="77777777" w:rsidTr="0081460C">
        <w:tc>
          <w:tcPr>
            <w:tcW w:w="3325" w:type="dxa"/>
          </w:tcPr>
          <w:p w14:paraId="3B5A7F5B" w14:textId="77777777" w:rsidR="007B253C" w:rsidRPr="000E6CA0" w:rsidRDefault="007B253C" w:rsidP="0081460C">
            <w:pPr>
              <w:pStyle w:val="Bngbiu-nidung"/>
              <w:ind w:firstLine="0"/>
              <w:rPr>
                <w:b/>
              </w:rPr>
            </w:pPr>
            <w:r w:rsidRPr="000E6CA0">
              <w:rPr>
                <w:b/>
              </w:rPr>
              <w:t>Điều kiện sau</w:t>
            </w:r>
          </w:p>
        </w:tc>
        <w:tc>
          <w:tcPr>
            <w:tcW w:w="5786" w:type="dxa"/>
          </w:tcPr>
          <w:p w14:paraId="19D4932A" w14:textId="5A63F87F" w:rsidR="007B253C" w:rsidRDefault="007B253C" w:rsidP="008D38CB">
            <w:pPr>
              <w:pStyle w:val="Bngbiu-nidung"/>
              <w:ind w:firstLine="0"/>
            </w:pPr>
            <w:r>
              <w:t xml:space="preserve">Hệ thống sẽ </w:t>
            </w:r>
            <w:r w:rsidR="008D38CB">
              <w:t>xóa</w:t>
            </w:r>
            <w:r>
              <w:t xml:space="preserve"> danh mục</w:t>
            </w:r>
            <w:r w:rsidR="008D38CB">
              <w:t xml:space="preserve"> ra khỏi danh sách</w:t>
            </w:r>
          </w:p>
        </w:tc>
      </w:tr>
      <w:tr w:rsidR="007B253C" w14:paraId="39FAC307" w14:textId="77777777" w:rsidTr="0081460C">
        <w:tc>
          <w:tcPr>
            <w:tcW w:w="3325" w:type="dxa"/>
          </w:tcPr>
          <w:p w14:paraId="27AA950D" w14:textId="77777777" w:rsidR="007B253C" w:rsidRPr="000E6CA0" w:rsidRDefault="007B253C" w:rsidP="0081460C">
            <w:pPr>
              <w:pStyle w:val="Bngbiu-nidung"/>
              <w:ind w:firstLine="0"/>
              <w:rPr>
                <w:b/>
              </w:rPr>
            </w:pPr>
            <w:r w:rsidRPr="000E6CA0">
              <w:rPr>
                <w:b/>
              </w:rPr>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7B253C" w14:paraId="6D0C76D6" w14:textId="77777777" w:rsidTr="0081460C">
              <w:tc>
                <w:tcPr>
                  <w:tcW w:w="2780" w:type="dxa"/>
                </w:tcPr>
                <w:p w14:paraId="5624C89F" w14:textId="77777777" w:rsidR="007B253C" w:rsidRPr="000E6CA0" w:rsidRDefault="007B253C" w:rsidP="0081460C">
                  <w:pPr>
                    <w:pStyle w:val="Bngbiu-nidung"/>
                    <w:ind w:firstLine="0"/>
                    <w:jc w:val="center"/>
                    <w:rPr>
                      <w:b/>
                    </w:rPr>
                  </w:pPr>
                  <w:r w:rsidRPr="000E6CA0">
                    <w:rPr>
                      <w:b/>
                    </w:rPr>
                    <w:t>Tác nhân</w:t>
                  </w:r>
                </w:p>
              </w:tc>
              <w:tc>
                <w:tcPr>
                  <w:tcW w:w="2780" w:type="dxa"/>
                </w:tcPr>
                <w:p w14:paraId="5C315EBE" w14:textId="77777777" w:rsidR="007B253C" w:rsidRPr="000E6CA0" w:rsidRDefault="007B253C" w:rsidP="0081460C">
                  <w:pPr>
                    <w:pStyle w:val="Bngbiu-nidung"/>
                    <w:ind w:firstLine="0"/>
                    <w:jc w:val="center"/>
                    <w:rPr>
                      <w:b/>
                    </w:rPr>
                  </w:pPr>
                  <w:r w:rsidRPr="000E6CA0">
                    <w:rPr>
                      <w:b/>
                    </w:rPr>
                    <w:t>Hệ thống</w:t>
                  </w:r>
                </w:p>
              </w:tc>
            </w:tr>
            <w:tr w:rsidR="007B253C" w14:paraId="56F5AA50" w14:textId="77777777" w:rsidTr="0081460C">
              <w:tc>
                <w:tcPr>
                  <w:tcW w:w="2780" w:type="dxa"/>
                </w:tcPr>
                <w:p w14:paraId="1237EB74" w14:textId="7D77329C" w:rsidR="007B253C" w:rsidRDefault="007B253C" w:rsidP="008D38CB">
                  <w:pPr>
                    <w:pStyle w:val="Bngbiu-nidung"/>
                    <w:ind w:firstLine="0"/>
                  </w:pPr>
                  <w:r>
                    <w:lastRenderedPageBreak/>
                    <w:t xml:space="preserve">1. Quản lí đăng nhập vào tài khoản, ở trang chủ, quản lí nhấn chọn quản lí danh mục, ở danh sách danh mục, quản lí nhấn vào nút </w:t>
                  </w:r>
                  <w:r w:rsidR="008D38CB">
                    <w:t>xóa</w:t>
                  </w:r>
                  <w:r>
                    <w:t xml:space="preserve"> trên danh mục cần chỉnh sửa</w:t>
                  </w:r>
                </w:p>
              </w:tc>
              <w:tc>
                <w:tcPr>
                  <w:tcW w:w="2780" w:type="dxa"/>
                </w:tcPr>
                <w:p w14:paraId="0650706D" w14:textId="23471112" w:rsidR="007B253C" w:rsidRDefault="007B253C" w:rsidP="008D38CB">
                  <w:pPr>
                    <w:pStyle w:val="Bngbiu-nidung"/>
                    <w:ind w:firstLine="0"/>
                  </w:pPr>
                  <w:r>
                    <w:t xml:space="preserve">1.1 </w:t>
                  </w:r>
                  <w:r w:rsidR="008D38CB">
                    <w:t>Hệ thống hiển thị xác nhận xóa danh mục</w:t>
                  </w:r>
                </w:p>
              </w:tc>
            </w:tr>
            <w:tr w:rsidR="007B253C" w14:paraId="667FF906" w14:textId="77777777" w:rsidTr="0081460C">
              <w:tc>
                <w:tcPr>
                  <w:tcW w:w="2780" w:type="dxa"/>
                </w:tcPr>
                <w:p w14:paraId="2993990E" w14:textId="43F37280" w:rsidR="007B253C" w:rsidRDefault="007B253C" w:rsidP="008D38CB">
                  <w:pPr>
                    <w:pStyle w:val="Bngbiu-nidung"/>
                    <w:ind w:firstLine="0"/>
                  </w:pPr>
                  <w:r>
                    <w:t xml:space="preserve">2. Quản lí </w:t>
                  </w:r>
                  <w:r w:rsidR="008D38CB">
                    <w:t>xác nhận việc xóa danh mục</w:t>
                  </w:r>
                </w:p>
              </w:tc>
              <w:tc>
                <w:tcPr>
                  <w:tcW w:w="2780" w:type="dxa"/>
                </w:tcPr>
                <w:p w14:paraId="1E636755" w14:textId="32C03605" w:rsidR="007B253C" w:rsidRDefault="007B253C" w:rsidP="008D38CB">
                  <w:pPr>
                    <w:pStyle w:val="Bngbiu-nidung"/>
                    <w:ind w:firstLine="0"/>
                  </w:pPr>
                  <w:r>
                    <w:t xml:space="preserve">2.1 Hệ thống </w:t>
                  </w:r>
                  <w:r w:rsidR="008D38CB">
                    <w:t>xóa danh mục ra khỏi danh sách</w:t>
                  </w:r>
                  <w:r w:rsidR="00B021DF">
                    <w:t xml:space="preserve"> và chuyển sang trang quản lí danh mục</w:t>
                  </w:r>
                </w:p>
              </w:tc>
            </w:tr>
          </w:tbl>
          <w:p w14:paraId="56815084" w14:textId="77777777" w:rsidR="007B253C" w:rsidRDefault="007B253C" w:rsidP="0081460C">
            <w:pPr>
              <w:pStyle w:val="Bngbiu-nidung"/>
              <w:ind w:firstLine="0"/>
            </w:pPr>
          </w:p>
        </w:tc>
      </w:tr>
      <w:tr w:rsidR="007B253C" w14:paraId="57DA5B33" w14:textId="77777777" w:rsidTr="0081460C">
        <w:tc>
          <w:tcPr>
            <w:tcW w:w="3325" w:type="dxa"/>
          </w:tcPr>
          <w:p w14:paraId="6418ACAC" w14:textId="77777777" w:rsidR="007B253C" w:rsidRPr="000E6CA0" w:rsidRDefault="007B253C" w:rsidP="0081460C">
            <w:pPr>
              <w:pStyle w:val="Bngbiu-nidung"/>
              <w:ind w:firstLine="0"/>
              <w:rPr>
                <w:b/>
              </w:rPr>
            </w:pPr>
            <w:r w:rsidRPr="000E6CA0">
              <w:rPr>
                <w:b/>
              </w:rPr>
              <w:lastRenderedPageBreak/>
              <w:t>Ngoại lệ</w:t>
            </w:r>
          </w:p>
        </w:tc>
        <w:tc>
          <w:tcPr>
            <w:tcW w:w="5786" w:type="dxa"/>
          </w:tcPr>
          <w:p w14:paraId="64C6D1C4" w14:textId="77777777" w:rsidR="007B253C" w:rsidRDefault="007B253C" w:rsidP="00B021DF">
            <w:pPr>
              <w:pStyle w:val="Bngbiu-nidung"/>
              <w:ind w:firstLine="0"/>
            </w:pPr>
            <w:r>
              <w:t xml:space="preserve">2.1.a Nếu người dùng </w:t>
            </w:r>
            <w:r w:rsidR="00B021DF">
              <w:t>nhấn hủy, hệ thống sẽ hủy quá trình xóa và chuyển người dùng trở về trang quản lí danh mục.</w:t>
            </w:r>
          </w:p>
          <w:p w14:paraId="21A5271E" w14:textId="3C9D8068" w:rsidR="00B021DF" w:rsidRDefault="00B021DF" w:rsidP="002F2626">
            <w:pPr>
              <w:pStyle w:val="Bngbiu-nidung"/>
              <w:keepNext/>
              <w:ind w:firstLine="0"/>
            </w:pPr>
            <w:r>
              <w:t>2.1.b Nếu danh mục có ràng buộc về sản phẩm thì hệ thống sẽ báo việc xóa thất bại và trả người dùng về trang danh sách danh mục.</w:t>
            </w:r>
          </w:p>
        </w:tc>
      </w:tr>
    </w:tbl>
    <w:p w14:paraId="3D5714FF" w14:textId="60BD742B" w:rsidR="007B253C" w:rsidRDefault="002F2626" w:rsidP="002F2626">
      <w:pPr>
        <w:pStyle w:val="Caption"/>
      </w:pPr>
      <w:bookmarkStart w:id="35" w:name="_Toc92638086"/>
      <w:r>
        <w:t>Bảng 3.</w:t>
      </w:r>
      <w:fldSimple w:instr=" SEQ Bảng_3. \* ARABIC ">
        <w:r w:rsidR="00F27472">
          <w:rPr>
            <w:noProof/>
          </w:rPr>
          <w:t>14</w:t>
        </w:r>
      </w:fldSimple>
      <w:r>
        <w:t xml:space="preserve"> Đặc tả Usecase xóa danh mục</w:t>
      </w:r>
      <w:bookmarkEnd w:id="35"/>
    </w:p>
    <w:tbl>
      <w:tblPr>
        <w:tblStyle w:val="TableGrid"/>
        <w:tblW w:w="0" w:type="auto"/>
        <w:tblLook w:val="04A0" w:firstRow="1" w:lastRow="0" w:firstColumn="1" w:lastColumn="0" w:noHBand="0" w:noVBand="1"/>
      </w:tblPr>
      <w:tblGrid>
        <w:gridCol w:w="3325"/>
        <w:gridCol w:w="5786"/>
      </w:tblGrid>
      <w:tr w:rsidR="00B021DF" w14:paraId="295FEA73" w14:textId="77777777" w:rsidTr="0081460C">
        <w:tc>
          <w:tcPr>
            <w:tcW w:w="3325" w:type="dxa"/>
          </w:tcPr>
          <w:p w14:paraId="22ADF0A2" w14:textId="77777777" w:rsidR="00B021DF" w:rsidRPr="000E6CA0" w:rsidRDefault="00B021DF" w:rsidP="0081460C">
            <w:pPr>
              <w:pStyle w:val="Bngbiu-nidung"/>
              <w:ind w:firstLine="0"/>
              <w:rPr>
                <w:b/>
              </w:rPr>
            </w:pPr>
            <w:r w:rsidRPr="000E6CA0">
              <w:rPr>
                <w:b/>
              </w:rPr>
              <w:t>Tên Usecase</w:t>
            </w:r>
          </w:p>
        </w:tc>
        <w:tc>
          <w:tcPr>
            <w:tcW w:w="5786" w:type="dxa"/>
          </w:tcPr>
          <w:p w14:paraId="05F52A2E" w14:textId="26FDE2A2" w:rsidR="00B021DF" w:rsidRDefault="00B021DF" w:rsidP="0081460C">
            <w:pPr>
              <w:pStyle w:val="Bngbiu-nidung"/>
              <w:ind w:firstLine="0"/>
            </w:pPr>
            <w:r>
              <w:t>Xem chi tiết danh mục</w:t>
            </w:r>
          </w:p>
        </w:tc>
      </w:tr>
      <w:tr w:rsidR="00B021DF" w14:paraId="68C1FA89" w14:textId="77777777" w:rsidTr="0081460C">
        <w:tc>
          <w:tcPr>
            <w:tcW w:w="3325" w:type="dxa"/>
          </w:tcPr>
          <w:p w14:paraId="5FB1F90B" w14:textId="77777777" w:rsidR="00B021DF" w:rsidRPr="000E6CA0" w:rsidRDefault="00B021DF" w:rsidP="0081460C">
            <w:pPr>
              <w:pStyle w:val="Bngbiu-nidung"/>
              <w:ind w:firstLine="0"/>
              <w:rPr>
                <w:b/>
              </w:rPr>
            </w:pPr>
            <w:r w:rsidRPr="000E6CA0">
              <w:rPr>
                <w:b/>
              </w:rPr>
              <w:t>Ngữ cảnh</w:t>
            </w:r>
          </w:p>
        </w:tc>
        <w:tc>
          <w:tcPr>
            <w:tcW w:w="5786" w:type="dxa"/>
          </w:tcPr>
          <w:p w14:paraId="6F0A065D" w14:textId="77777777" w:rsidR="00B021DF" w:rsidRDefault="00B021DF" w:rsidP="00B021DF">
            <w:pPr>
              <w:pStyle w:val="Bngbiu-nidung"/>
              <w:ind w:firstLine="0"/>
            </w:pPr>
            <w:r>
              <w:t xml:space="preserve">Khi quản lí đã đăng nhập vào hệ thống với tài khoản admin và muốn vào mục quản lí danh mục để xem chi tiết danh mục nào đó. </w:t>
            </w:r>
          </w:p>
          <w:p w14:paraId="49AC0ED6" w14:textId="07820BEA" w:rsidR="00B021DF" w:rsidRDefault="00B021DF" w:rsidP="00B021DF">
            <w:pPr>
              <w:pStyle w:val="Bngbiu-nidung"/>
              <w:ind w:firstLine="0"/>
            </w:pPr>
            <w:r>
              <w:lastRenderedPageBreak/>
              <w:t xml:space="preserve">Khi khách hàng lấy thông tin của một danh mục nào đó bất kì phục vụ cho việc </w:t>
            </w:r>
            <w:r w:rsidR="0041135F">
              <w:t>lọc sản phẩm theo danh mục.</w:t>
            </w:r>
          </w:p>
        </w:tc>
      </w:tr>
      <w:tr w:rsidR="00B021DF" w14:paraId="06FD3887" w14:textId="77777777" w:rsidTr="0081460C">
        <w:tc>
          <w:tcPr>
            <w:tcW w:w="3325" w:type="dxa"/>
          </w:tcPr>
          <w:p w14:paraId="74B54EF4" w14:textId="77777777" w:rsidR="00B021DF" w:rsidRPr="000E6CA0" w:rsidRDefault="00B021DF" w:rsidP="0081460C">
            <w:pPr>
              <w:pStyle w:val="Bngbiu-nidung"/>
              <w:ind w:firstLine="0"/>
              <w:rPr>
                <w:b/>
              </w:rPr>
            </w:pPr>
            <w:r>
              <w:rPr>
                <w:b/>
              </w:rPr>
              <w:lastRenderedPageBreak/>
              <w:t>Sự kiện kích hoạt</w:t>
            </w:r>
          </w:p>
        </w:tc>
        <w:tc>
          <w:tcPr>
            <w:tcW w:w="5786" w:type="dxa"/>
          </w:tcPr>
          <w:p w14:paraId="6AA2EA23" w14:textId="39D7782A" w:rsidR="00B021DF" w:rsidRDefault="00B021DF" w:rsidP="0041135F">
            <w:pPr>
              <w:pStyle w:val="Bngbiu-nidung"/>
              <w:ind w:firstLine="0"/>
            </w:pPr>
            <w:r>
              <w:t xml:space="preserve">Quản lí nhấn chọn quản lí danh mục và </w:t>
            </w:r>
            <w:r w:rsidR="0041135F">
              <w:t>chọn xem thông tin chi tiết danh mục.</w:t>
            </w:r>
          </w:p>
        </w:tc>
      </w:tr>
      <w:tr w:rsidR="00B021DF" w14:paraId="6825017A" w14:textId="77777777" w:rsidTr="0081460C">
        <w:tc>
          <w:tcPr>
            <w:tcW w:w="3325" w:type="dxa"/>
          </w:tcPr>
          <w:p w14:paraId="3B6E5787" w14:textId="77777777" w:rsidR="00B021DF" w:rsidRPr="000E6CA0" w:rsidRDefault="00B021DF" w:rsidP="0081460C">
            <w:pPr>
              <w:pStyle w:val="Bngbiu-nidung"/>
              <w:ind w:firstLine="0"/>
              <w:rPr>
                <w:b/>
              </w:rPr>
            </w:pPr>
            <w:r w:rsidRPr="000E6CA0">
              <w:rPr>
                <w:b/>
              </w:rPr>
              <w:t>Mô tả</w:t>
            </w:r>
          </w:p>
        </w:tc>
        <w:tc>
          <w:tcPr>
            <w:tcW w:w="5786" w:type="dxa"/>
          </w:tcPr>
          <w:p w14:paraId="1320B0A2" w14:textId="1C067675" w:rsidR="0041135F" w:rsidRDefault="00B021DF" w:rsidP="0041135F">
            <w:pPr>
              <w:pStyle w:val="Bngbiu-nidung"/>
              <w:ind w:firstLine="0"/>
            </w:pPr>
            <w:r>
              <w:t xml:space="preserve">Khi quản lí đã đăng nhập vào hệ thống với tài khoản admin. Quản lí muốn thực hiện </w:t>
            </w:r>
            <w:r w:rsidR="0041135F">
              <w:t xml:space="preserve">xem chi tiết </w:t>
            </w:r>
            <w:r>
              <w:t xml:space="preserve">danh mục bất kì. Khi đó quản lí nhấn chọn quản lí danh mục và nhấn </w:t>
            </w:r>
            <w:r w:rsidR="0041135F">
              <w:t>chi tiết</w:t>
            </w:r>
            <w:r>
              <w:t xml:space="preserve"> danh mục trên danh sách danh mục.</w:t>
            </w:r>
          </w:p>
        </w:tc>
      </w:tr>
      <w:tr w:rsidR="00B021DF" w14:paraId="44503E0C" w14:textId="77777777" w:rsidTr="0081460C">
        <w:tc>
          <w:tcPr>
            <w:tcW w:w="3325" w:type="dxa"/>
          </w:tcPr>
          <w:p w14:paraId="6EB6A239" w14:textId="77777777" w:rsidR="00B021DF" w:rsidRPr="000E6CA0" w:rsidRDefault="00B021DF" w:rsidP="0081460C">
            <w:pPr>
              <w:pStyle w:val="Bngbiu-nidung"/>
              <w:ind w:firstLine="0"/>
              <w:rPr>
                <w:b/>
              </w:rPr>
            </w:pPr>
            <w:r w:rsidRPr="000E6CA0">
              <w:rPr>
                <w:b/>
              </w:rPr>
              <w:t>Tác nhân</w:t>
            </w:r>
          </w:p>
        </w:tc>
        <w:tc>
          <w:tcPr>
            <w:tcW w:w="5786" w:type="dxa"/>
          </w:tcPr>
          <w:p w14:paraId="6F7A5D0A" w14:textId="1785EDB4" w:rsidR="00B021DF" w:rsidRDefault="00B021DF" w:rsidP="0081460C">
            <w:pPr>
              <w:pStyle w:val="Bngbiu-nidung"/>
              <w:ind w:firstLine="0"/>
            </w:pPr>
            <w:r>
              <w:t>Quản lí</w:t>
            </w:r>
            <w:r w:rsidR="0041135F">
              <w:t>, Khách hàng</w:t>
            </w:r>
          </w:p>
        </w:tc>
      </w:tr>
      <w:tr w:rsidR="00B021DF" w14:paraId="0861247A" w14:textId="77777777" w:rsidTr="0081460C">
        <w:tc>
          <w:tcPr>
            <w:tcW w:w="3325" w:type="dxa"/>
          </w:tcPr>
          <w:p w14:paraId="55691E1C" w14:textId="77777777" w:rsidR="00B021DF" w:rsidRPr="000E6CA0" w:rsidRDefault="00B021DF" w:rsidP="0081460C">
            <w:pPr>
              <w:pStyle w:val="Bngbiu-nidung"/>
              <w:ind w:firstLine="0"/>
              <w:rPr>
                <w:b/>
              </w:rPr>
            </w:pPr>
            <w:r w:rsidRPr="000E6CA0">
              <w:rPr>
                <w:b/>
              </w:rPr>
              <w:t>UC liên quan</w:t>
            </w:r>
          </w:p>
        </w:tc>
        <w:tc>
          <w:tcPr>
            <w:tcW w:w="5786" w:type="dxa"/>
          </w:tcPr>
          <w:p w14:paraId="3CB50A83" w14:textId="77777777" w:rsidR="00B021DF" w:rsidRDefault="00B021DF" w:rsidP="0081460C">
            <w:pPr>
              <w:pStyle w:val="Bngbiu-nidung"/>
              <w:ind w:firstLine="0"/>
            </w:pPr>
            <w:r>
              <w:t>Đăng nhập, Quản lí danh mục</w:t>
            </w:r>
          </w:p>
        </w:tc>
      </w:tr>
      <w:tr w:rsidR="00B021DF" w14:paraId="7EC031CE" w14:textId="77777777" w:rsidTr="0081460C">
        <w:tc>
          <w:tcPr>
            <w:tcW w:w="3325" w:type="dxa"/>
          </w:tcPr>
          <w:p w14:paraId="11C10A7B" w14:textId="77777777" w:rsidR="00B021DF" w:rsidRPr="000E6CA0" w:rsidRDefault="00B021DF" w:rsidP="0081460C">
            <w:pPr>
              <w:pStyle w:val="Bngbiu-nidung"/>
              <w:ind w:firstLine="0"/>
              <w:rPr>
                <w:b/>
              </w:rPr>
            </w:pPr>
            <w:r w:rsidRPr="000E6CA0">
              <w:rPr>
                <w:b/>
              </w:rPr>
              <w:t>Điều kiện tiên quyết</w:t>
            </w:r>
          </w:p>
        </w:tc>
        <w:tc>
          <w:tcPr>
            <w:tcW w:w="5786" w:type="dxa"/>
          </w:tcPr>
          <w:p w14:paraId="35BBBFF7" w14:textId="375D979B" w:rsidR="00B021DF" w:rsidRDefault="00B021DF" w:rsidP="0081460C">
            <w:pPr>
              <w:pStyle w:val="Bngbiu-nidung"/>
              <w:ind w:firstLine="0"/>
            </w:pPr>
            <w:r>
              <w:t xml:space="preserve">Quản lí đã đăng nhập vào hệ thống, chọn quản lí danh mục và chọn </w:t>
            </w:r>
            <w:r w:rsidR="0041135F">
              <w:t>chi tiết</w:t>
            </w:r>
            <w:r>
              <w:t xml:space="preserve"> danh mục</w:t>
            </w:r>
          </w:p>
        </w:tc>
      </w:tr>
      <w:tr w:rsidR="00B021DF" w14:paraId="08FFB662" w14:textId="77777777" w:rsidTr="0081460C">
        <w:tc>
          <w:tcPr>
            <w:tcW w:w="3325" w:type="dxa"/>
          </w:tcPr>
          <w:p w14:paraId="2E43AC31" w14:textId="77777777" w:rsidR="00B021DF" w:rsidRPr="000E6CA0" w:rsidRDefault="00B021DF" w:rsidP="0081460C">
            <w:pPr>
              <w:pStyle w:val="Bngbiu-nidung"/>
              <w:ind w:firstLine="0"/>
              <w:rPr>
                <w:b/>
              </w:rPr>
            </w:pPr>
            <w:r w:rsidRPr="000E6CA0">
              <w:rPr>
                <w:b/>
              </w:rPr>
              <w:t>Điều kiện sau</w:t>
            </w:r>
          </w:p>
        </w:tc>
        <w:tc>
          <w:tcPr>
            <w:tcW w:w="5786" w:type="dxa"/>
          </w:tcPr>
          <w:p w14:paraId="75318D1E" w14:textId="5E966F57" w:rsidR="00B021DF" w:rsidRDefault="00B021DF" w:rsidP="0041135F">
            <w:pPr>
              <w:pStyle w:val="Bngbiu-nidung"/>
              <w:ind w:firstLine="0"/>
            </w:pPr>
            <w:r>
              <w:t xml:space="preserve">Hệ thống </w:t>
            </w:r>
            <w:r w:rsidR="0041135F">
              <w:t>hiển thị thông tin chi tiết của danh mục</w:t>
            </w:r>
          </w:p>
        </w:tc>
      </w:tr>
      <w:tr w:rsidR="00B021DF" w14:paraId="0178EF88" w14:textId="77777777" w:rsidTr="0081460C">
        <w:tc>
          <w:tcPr>
            <w:tcW w:w="3325" w:type="dxa"/>
          </w:tcPr>
          <w:p w14:paraId="55047217" w14:textId="77777777" w:rsidR="00B021DF" w:rsidRPr="000E6CA0" w:rsidRDefault="00B021DF" w:rsidP="0081460C">
            <w:pPr>
              <w:pStyle w:val="Bngbiu-nidung"/>
              <w:ind w:firstLine="0"/>
              <w:rPr>
                <w:b/>
              </w:rPr>
            </w:pPr>
            <w:r w:rsidRPr="000E6CA0">
              <w:rPr>
                <w:b/>
              </w:rPr>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B021DF" w14:paraId="43F8B870" w14:textId="77777777" w:rsidTr="0081460C">
              <w:tc>
                <w:tcPr>
                  <w:tcW w:w="2780" w:type="dxa"/>
                </w:tcPr>
                <w:p w14:paraId="2699C7CE" w14:textId="77777777" w:rsidR="00B021DF" w:rsidRPr="000E6CA0" w:rsidRDefault="00B021DF" w:rsidP="0081460C">
                  <w:pPr>
                    <w:pStyle w:val="Bngbiu-nidung"/>
                    <w:ind w:firstLine="0"/>
                    <w:jc w:val="center"/>
                    <w:rPr>
                      <w:b/>
                    </w:rPr>
                  </w:pPr>
                  <w:r w:rsidRPr="000E6CA0">
                    <w:rPr>
                      <w:b/>
                    </w:rPr>
                    <w:t>Tác nhân</w:t>
                  </w:r>
                </w:p>
              </w:tc>
              <w:tc>
                <w:tcPr>
                  <w:tcW w:w="2780" w:type="dxa"/>
                </w:tcPr>
                <w:p w14:paraId="7492EF71" w14:textId="77777777" w:rsidR="00B021DF" w:rsidRPr="000E6CA0" w:rsidRDefault="00B021DF" w:rsidP="0081460C">
                  <w:pPr>
                    <w:pStyle w:val="Bngbiu-nidung"/>
                    <w:ind w:firstLine="0"/>
                    <w:jc w:val="center"/>
                    <w:rPr>
                      <w:b/>
                    </w:rPr>
                  </w:pPr>
                  <w:r w:rsidRPr="000E6CA0">
                    <w:rPr>
                      <w:b/>
                    </w:rPr>
                    <w:t>Hệ thống</w:t>
                  </w:r>
                </w:p>
              </w:tc>
            </w:tr>
            <w:tr w:rsidR="00B021DF" w14:paraId="7951C44E" w14:textId="77777777" w:rsidTr="0081460C">
              <w:tc>
                <w:tcPr>
                  <w:tcW w:w="2780" w:type="dxa"/>
                </w:tcPr>
                <w:p w14:paraId="37C87A3A" w14:textId="3942469B" w:rsidR="00B021DF" w:rsidRDefault="00B021DF" w:rsidP="0041135F">
                  <w:pPr>
                    <w:pStyle w:val="Bngbiu-nidung"/>
                    <w:ind w:firstLine="0"/>
                  </w:pPr>
                  <w:r>
                    <w:t xml:space="preserve">1. Quản lí đăng nhập vào tài khoản, ở trang chủ, quản lí nhấn chọn quản lí danh mục, ở danh sách danh mục, quản lí nhấn vào nút </w:t>
                  </w:r>
                  <w:r w:rsidR="0041135F">
                    <w:t>xem chi tiết</w:t>
                  </w:r>
                  <w:r>
                    <w:t xml:space="preserve"> </w:t>
                  </w:r>
                  <w:r w:rsidR="0041135F">
                    <w:t>trên danh mục cần xem.</w:t>
                  </w:r>
                </w:p>
              </w:tc>
              <w:tc>
                <w:tcPr>
                  <w:tcW w:w="2780" w:type="dxa"/>
                </w:tcPr>
                <w:p w14:paraId="2105DF3C" w14:textId="272F4FAF" w:rsidR="00B021DF" w:rsidRDefault="00B021DF" w:rsidP="0041135F">
                  <w:pPr>
                    <w:pStyle w:val="Bngbiu-nidung"/>
                    <w:ind w:firstLine="0"/>
                  </w:pPr>
                  <w:r>
                    <w:t xml:space="preserve">1.1 Hệ thống hiển thị </w:t>
                  </w:r>
                  <w:r w:rsidR="0041135F">
                    <w:t>thông tin danh mục cần xem chi tiết.</w:t>
                  </w:r>
                </w:p>
              </w:tc>
            </w:tr>
          </w:tbl>
          <w:p w14:paraId="51C4AEF6" w14:textId="77777777" w:rsidR="00B021DF" w:rsidRDefault="00B021DF" w:rsidP="0081460C">
            <w:pPr>
              <w:pStyle w:val="Bngbiu-nidung"/>
              <w:ind w:firstLine="0"/>
            </w:pPr>
          </w:p>
        </w:tc>
      </w:tr>
      <w:tr w:rsidR="00B021DF" w14:paraId="03D19A8F" w14:textId="77777777" w:rsidTr="0081460C">
        <w:tc>
          <w:tcPr>
            <w:tcW w:w="3325" w:type="dxa"/>
          </w:tcPr>
          <w:p w14:paraId="1789F7EB" w14:textId="77777777" w:rsidR="00B021DF" w:rsidRPr="000E6CA0" w:rsidRDefault="00B021DF" w:rsidP="0081460C">
            <w:pPr>
              <w:pStyle w:val="Bngbiu-nidung"/>
              <w:ind w:firstLine="0"/>
              <w:rPr>
                <w:b/>
              </w:rPr>
            </w:pPr>
            <w:r w:rsidRPr="000E6CA0">
              <w:rPr>
                <w:b/>
              </w:rPr>
              <w:t>Ngoại lệ</w:t>
            </w:r>
          </w:p>
        </w:tc>
        <w:tc>
          <w:tcPr>
            <w:tcW w:w="5786" w:type="dxa"/>
          </w:tcPr>
          <w:p w14:paraId="3BC8076C" w14:textId="4FF12336" w:rsidR="00B021DF" w:rsidRDefault="00B021DF" w:rsidP="002F2626">
            <w:pPr>
              <w:pStyle w:val="Bngbiu-nidung"/>
              <w:keepNext/>
              <w:ind w:firstLine="0"/>
            </w:pPr>
          </w:p>
        </w:tc>
      </w:tr>
    </w:tbl>
    <w:p w14:paraId="58DB5426" w14:textId="6ECDB958" w:rsidR="00B021DF" w:rsidRDefault="002F2626" w:rsidP="002F2626">
      <w:pPr>
        <w:pStyle w:val="Caption"/>
      </w:pPr>
      <w:bookmarkStart w:id="36" w:name="_Toc92638087"/>
      <w:r>
        <w:t>Bảng 3.</w:t>
      </w:r>
      <w:fldSimple w:instr=" SEQ Bảng_3. \* ARABIC ">
        <w:r w:rsidR="00F27472">
          <w:rPr>
            <w:noProof/>
          </w:rPr>
          <w:t>15</w:t>
        </w:r>
      </w:fldSimple>
      <w:r>
        <w:t xml:space="preserve"> Đặc tả Usecase chi tiết danh mục</w:t>
      </w:r>
      <w:bookmarkEnd w:id="36"/>
    </w:p>
    <w:tbl>
      <w:tblPr>
        <w:tblStyle w:val="TableGrid"/>
        <w:tblW w:w="0" w:type="auto"/>
        <w:tblLook w:val="04A0" w:firstRow="1" w:lastRow="0" w:firstColumn="1" w:lastColumn="0" w:noHBand="0" w:noVBand="1"/>
      </w:tblPr>
      <w:tblGrid>
        <w:gridCol w:w="3325"/>
        <w:gridCol w:w="5786"/>
      </w:tblGrid>
      <w:tr w:rsidR="00D66856" w14:paraId="7E727EEB" w14:textId="77777777" w:rsidTr="0081460C">
        <w:tc>
          <w:tcPr>
            <w:tcW w:w="3325" w:type="dxa"/>
          </w:tcPr>
          <w:p w14:paraId="1D74AF51" w14:textId="77777777" w:rsidR="00D66856" w:rsidRPr="000E6CA0" w:rsidRDefault="00D66856" w:rsidP="0081460C">
            <w:pPr>
              <w:pStyle w:val="Bngbiu-nidung"/>
              <w:ind w:firstLine="0"/>
              <w:rPr>
                <w:b/>
              </w:rPr>
            </w:pPr>
            <w:r w:rsidRPr="000E6CA0">
              <w:rPr>
                <w:b/>
              </w:rPr>
              <w:lastRenderedPageBreak/>
              <w:t>Tên Usecase</w:t>
            </w:r>
          </w:p>
        </w:tc>
        <w:tc>
          <w:tcPr>
            <w:tcW w:w="5786" w:type="dxa"/>
          </w:tcPr>
          <w:p w14:paraId="20768900" w14:textId="0A7B9C98" w:rsidR="00D66856" w:rsidRDefault="00D66856" w:rsidP="0081460C">
            <w:pPr>
              <w:pStyle w:val="Bngbiu-nidung"/>
              <w:ind w:firstLine="0"/>
            </w:pPr>
            <w:r>
              <w:t>Quản lí tài khoản</w:t>
            </w:r>
          </w:p>
        </w:tc>
      </w:tr>
      <w:tr w:rsidR="00D66856" w14:paraId="608A1A2E" w14:textId="77777777" w:rsidTr="0081460C">
        <w:tc>
          <w:tcPr>
            <w:tcW w:w="3325" w:type="dxa"/>
          </w:tcPr>
          <w:p w14:paraId="097BE6E0" w14:textId="77777777" w:rsidR="00D66856" w:rsidRPr="000E6CA0" w:rsidRDefault="00D66856" w:rsidP="0081460C">
            <w:pPr>
              <w:pStyle w:val="Bngbiu-nidung"/>
              <w:ind w:firstLine="0"/>
              <w:rPr>
                <w:b/>
              </w:rPr>
            </w:pPr>
            <w:r w:rsidRPr="000E6CA0">
              <w:rPr>
                <w:b/>
              </w:rPr>
              <w:t>Ngữ cảnh</w:t>
            </w:r>
          </w:p>
        </w:tc>
        <w:tc>
          <w:tcPr>
            <w:tcW w:w="5786" w:type="dxa"/>
          </w:tcPr>
          <w:p w14:paraId="5CB9D76B" w14:textId="1EF93B63" w:rsidR="00D66856" w:rsidRDefault="00D66856" w:rsidP="0081460C">
            <w:pPr>
              <w:pStyle w:val="Bngbiu-nidung"/>
              <w:ind w:firstLine="0"/>
            </w:pPr>
            <w:r>
              <w:t>Khi quản lí đã đăng nhập vào hệ thống với tài khoản admin và muốn vào mục quản lí tài khoản.</w:t>
            </w:r>
          </w:p>
        </w:tc>
      </w:tr>
      <w:tr w:rsidR="00D66856" w14:paraId="115E6D36" w14:textId="77777777" w:rsidTr="0081460C">
        <w:tc>
          <w:tcPr>
            <w:tcW w:w="3325" w:type="dxa"/>
          </w:tcPr>
          <w:p w14:paraId="2D1B4FA6" w14:textId="77777777" w:rsidR="00D66856" w:rsidRPr="000E6CA0" w:rsidRDefault="00D66856" w:rsidP="0081460C">
            <w:pPr>
              <w:pStyle w:val="Bngbiu-nidung"/>
              <w:ind w:firstLine="0"/>
              <w:rPr>
                <w:b/>
              </w:rPr>
            </w:pPr>
            <w:r>
              <w:rPr>
                <w:b/>
              </w:rPr>
              <w:t>Sự kiện kích hoạt</w:t>
            </w:r>
          </w:p>
        </w:tc>
        <w:tc>
          <w:tcPr>
            <w:tcW w:w="5786" w:type="dxa"/>
          </w:tcPr>
          <w:p w14:paraId="0BCB4D3A" w14:textId="2F723EBE" w:rsidR="00D66856" w:rsidRDefault="00D66856" w:rsidP="00D66856">
            <w:pPr>
              <w:pStyle w:val="Bngbiu-nidung"/>
              <w:ind w:firstLine="0"/>
            </w:pPr>
            <w:r>
              <w:t>Quản lí nhấn chọn quản lí tài khoản</w:t>
            </w:r>
          </w:p>
        </w:tc>
      </w:tr>
      <w:tr w:rsidR="00D66856" w14:paraId="41CBE9DD" w14:textId="77777777" w:rsidTr="0081460C">
        <w:tc>
          <w:tcPr>
            <w:tcW w:w="3325" w:type="dxa"/>
          </w:tcPr>
          <w:p w14:paraId="6E905A80" w14:textId="77777777" w:rsidR="00D66856" w:rsidRPr="000E6CA0" w:rsidRDefault="00D66856" w:rsidP="0081460C">
            <w:pPr>
              <w:pStyle w:val="Bngbiu-nidung"/>
              <w:ind w:firstLine="0"/>
              <w:rPr>
                <w:b/>
              </w:rPr>
            </w:pPr>
            <w:r w:rsidRPr="000E6CA0">
              <w:rPr>
                <w:b/>
              </w:rPr>
              <w:t>Mô tả</w:t>
            </w:r>
          </w:p>
        </w:tc>
        <w:tc>
          <w:tcPr>
            <w:tcW w:w="5786" w:type="dxa"/>
          </w:tcPr>
          <w:p w14:paraId="32ECCEF2" w14:textId="4390E934" w:rsidR="00D66856" w:rsidRDefault="00D66856" w:rsidP="00D66856">
            <w:pPr>
              <w:pStyle w:val="Bngbiu-nidung"/>
              <w:ind w:firstLine="0"/>
            </w:pPr>
            <w:r>
              <w:t>Khi quản lí đã đăng nhập vào hệ thống với tài khoản admin. Quản lí muốn thực hiện</w:t>
            </w:r>
            <w:r w:rsidR="004826EB">
              <w:t xml:space="preserve"> xem</w:t>
            </w:r>
            <w:r>
              <w:t xml:space="preserve"> danh sách</w:t>
            </w:r>
            <w:r w:rsidR="004826EB">
              <w:t xml:space="preserve"> tài khoản và thực hiện các thao tác liên quan đến quản lí tài khoản. Quản lí nhấn vào quản lí tài khoản để thực hiện các thao tác đó.</w:t>
            </w:r>
            <w:r>
              <w:t xml:space="preserve"> </w:t>
            </w:r>
          </w:p>
        </w:tc>
      </w:tr>
      <w:tr w:rsidR="00D66856" w14:paraId="36516B9B" w14:textId="77777777" w:rsidTr="0081460C">
        <w:tc>
          <w:tcPr>
            <w:tcW w:w="3325" w:type="dxa"/>
          </w:tcPr>
          <w:p w14:paraId="46D795DB" w14:textId="77777777" w:rsidR="00D66856" w:rsidRPr="000E6CA0" w:rsidRDefault="00D66856" w:rsidP="0081460C">
            <w:pPr>
              <w:pStyle w:val="Bngbiu-nidung"/>
              <w:ind w:firstLine="0"/>
              <w:rPr>
                <w:b/>
              </w:rPr>
            </w:pPr>
            <w:r w:rsidRPr="000E6CA0">
              <w:rPr>
                <w:b/>
              </w:rPr>
              <w:t>Tác nhân</w:t>
            </w:r>
          </w:p>
        </w:tc>
        <w:tc>
          <w:tcPr>
            <w:tcW w:w="5786" w:type="dxa"/>
          </w:tcPr>
          <w:p w14:paraId="579CD2D7" w14:textId="34F048EA" w:rsidR="00D66856" w:rsidRDefault="00D66856" w:rsidP="0081460C">
            <w:pPr>
              <w:pStyle w:val="Bngbiu-nidung"/>
              <w:ind w:firstLine="0"/>
            </w:pPr>
            <w:r>
              <w:t>Quản lí</w:t>
            </w:r>
          </w:p>
        </w:tc>
      </w:tr>
      <w:tr w:rsidR="00D66856" w14:paraId="475C91DB" w14:textId="77777777" w:rsidTr="0081460C">
        <w:tc>
          <w:tcPr>
            <w:tcW w:w="3325" w:type="dxa"/>
          </w:tcPr>
          <w:p w14:paraId="6C99E98E" w14:textId="77777777" w:rsidR="00D66856" w:rsidRPr="000E6CA0" w:rsidRDefault="00D66856" w:rsidP="0081460C">
            <w:pPr>
              <w:pStyle w:val="Bngbiu-nidung"/>
              <w:ind w:firstLine="0"/>
              <w:rPr>
                <w:b/>
              </w:rPr>
            </w:pPr>
            <w:r w:rsidRPr="000E6CA0">
              <w:rPr>
                <w:b/>
              </w:rPr>
              <w:t>UC liên quan</w:t>
            </w:r>
          </w:p>
        </w:tc>
        <w:tc>
          <w:tcPr>
            <w:tcW w:w="5786" w:type="dxa"/>
          </w:tcPr>
          <w:p w14:paraId="67A1DB07" w14:textId="0222D125" w:rsidR="00D66856" w:rsidRDefault="00D66856" w:rsidP="004826EB">
            <w:pPr>
              <w:pStyle w:val="Bngbiu-nidung"/>
              <w:ind w:firstLine="0"/>
            </w:pPr>
            <w:r>
              <w:t>Đăng nhập</w:t>
            </w:r>
          </w:p>
        </w:tc>
      </w:tr>
      <w:tr w:rsidR="00D66856" w14:paraId="33BD2391" w14:textId="77777777" w:rsidTr="0081460C">
        <w:tc>
          <w:tcPr>
            <w:tcW w:w="3325" w:type="dxa"/>
          </w:tcPr>
          <w:p w14:paraId="45545121" w14:textId="77777777" w:rsidR="00D66856" w:rsidRPr="000E6CA0" w:rsidRDefault="00D66856" w:rsidP="0081460C">
            <w:pPr>
              <w:pStyle w:val="Bngbiu-nidung"/>
              <w:ind w:firstLine="0"/>
              <w:rPr>
                <w:b/>
              </w:rPr>
            </w:pPr>
            <w:r w:rsidRPr="000E6CA0">
              <w:rPr>
                <w:b/>
              </w:rPr>
              <w:t>Điều kiện tiên quyết</w:t>
            </w:r>
          </w:p>
        </w:tc>
        <w:tc>
          <w:tcPr>
            <w:tcW w:w="5786" w:type="dxa"/>
          </w:tcPr>
          <w:p w14:paraId="4EB93F45" w14:textId="04DA35AE" w:rsidR="00D66856" w:rsidRDefault="00D66856" w:rsidP="004826EB">
            <w:pPr>
              <w:pStyle w:val="Bngbiu-nidung"/>
              <w:ind w:firstLine="0"/>
            </w:pPr>
            <w:r>
              <w:t>Quản lí đã đăng nhập vào hệ thống</w:t>
            </w:r>
            <w:r w:rsidR="004826EB">
              <w:t xml:space="preserve"> và chọn quản lí tài khoản</w:t>
            </w:r>
          </w:p>
        </w:tc>
      </w:tr>
      <w:tr w:rsidR="00D66856" w14:paraId="09F159AA" w14:textId="77777777" w:rsidTr="0081460C">
        <w:tc>
          <w:tcPr>
            <w:tcW w:w="3325" w:type="dxa"/>
          </w:tcPr>
          <w:p w14:paraId="7A0A41EC" w14:textId="77777777" w:rsidR="00D66856" w:rsidRPr="000E6CA0" w:rsidRDefault="00D66856" w:rsidP="0081460C">
            <w:pPr>
              <w:pStyle w:val="Bngbiu-nidung"/>
              <w:ind w:firstLine="0"/>
              <w:rPr>
                <w:b/>
              </w:rPr>
            </w:pPr>
            <w:r w:rsidRPr="000E6CA0">
              <w:rPr>
                <w:b/>
              </w:rPr>
              <w:t>Điều kiện sau</w:t>
            </w:r>
          </w:p>
        </w:tc>
        <w:tc>
          <w:tcPr>
            <w:tcW w:w="5786" w:type="dxa"/>
          </w:tcPr>
          <w:p w14:paraId="768FE92D" w14:textId="60F7CB0B" w:rsidR="00D66856" w:rsidRDefault="00D66856" w:rsidP="004826EB">
            <w:pPr>
              <w:pStyle w:val="Bngbiu-nidung"/>
              <w:ind w:firstLine="0"/>
            </w:pPr>
            <w:r>
              <w:t xml:space="preserve">Hệ thống hiển thị </w:t>
            </w:r>
            <w:r w:rsidR="0016745D">
              <w:t xml:space="preserve">danh sách các </w:t>
            </w:r>
            <w:r w:rsidR="004826EB">
              <w:t>tài khoản và các thao tác liên quan có thể thực hiện được trên các tài khoản đó.</w:t>
            </w:r>
          </w:p>
        </w:tc>
      </w:tr>
      <w:tr w:rsidR="00D66856" w14:paraId="2FB8B7B5" w14:textId="77777777" w:rsidTr="0081460C">
        <w:tc>
          <w:tcPr>
            <w:tcW w:w="3325" w:type="dxa"/>
          </w:tcPr>
          <w:p w14:paraId="0B097B0B" w14:textId="77777777" w:rsidR="00D66856" w:rsidRPr="000E6CA0" w:rsidRDefault="00D66856" w:rsidP="0081460C">
            <w:pPr>
              <w:pStyle w:val="Bngbiu-nidung"/>
              <w:ind w:firstLine="0"/>
              <w:rPr>
                <w:b/>
              </w:rPr>
            </w:pPr>
            <w:r w:rsidRPr="000E6CA0">
              <w:rPr>
                <w:b/>
              </w:rPr>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D66856" w14:paraId="65F1934E" w14:textId="77777777" w:rsidTr="0081460C">
              <w:tc>
                <w:tcPr>
                  <w:tcW w:w="2780" w:type="dxa"/>
                </w:tcPr>
                <w:p w14:paraId="05C215E3" w14:textId="77777777" w:rsidR="00D66856" w:rsidRPr="000E6CA0" w:rsidRDefault="00D66856" w:rsidP="0081460C">
                  <w:pPr>
                    <w:pStyle w:val="Bngbiu-nidung"/>
                    <w:ind w:firstLine="0"/>
                    <w:jc w:val="center"/>
                    <w:rPr>
                      <w:b/>
                    </w:rPr>
                  </w:pPr>
                  <w:r w:rsidRPr="000E6CA0">
                    <w:rPr>
                      <w:b/>
                    </w:rPr>
                    <w:t>Tác nhân</w:t>
                  </w:r>
                </w:p>
              </w:tc>
              <w:tc>
                <w:tcPr>
                  <w:tcW w:w="2780" w:type="dxa"/>
                </w:tcPr>
                <w:p w14:paraId="01CE647C" w14:textId="77777777" w:rsidR="00D66856" w:rsidRPr="000E6CA0" w:rsidRDefault="00D66856" w:rsidP="0081460C">
                  <w:pPr>
                    <w:pStyle w:val="Bngbiu-nidung"/>
                    <w:ind w:firstLine="0"/>
                    <w:jc w:val="center"/>
                    <w:rPr>
                      <w:b/>
                    </w:rPr>
                  </w:pPr>
                  <w:r w:rsidRPr="000E6CA0">
                    <w:rPr>
                      <w:b/>
                    </w:rPr>
                    <w:t>Hệ thống</w:t>
                  </w:r>
                </w:p>
              </w:tc>
            </w:tr>
            <w:tr w:rsidR="00D66856" w14:paraId="4E67E9A6" w14:textId="77777777" w:rsidTr="0081460C">
              <w:tc>
                <w:tcPr>
                  <w:tcW w:w="2780" w:type="dxa"/>
                </w:tcPr>
                <w:p w14:paraId="7FAD0242" w14:textId="640C56DC" w:rsidR="00D66856" w:rsidRDefault="00D66856" w:rsidP="004826EB">
                  <w:pPr>
                    <w:pStyle w:val="Bngbiu-nidung"/>
                    <w:ind w:firstLine="0"/>
                  </w:pPr>
                  <w:r>
                    <w:t xml:space="preserve">1. Quản lí đăng nhập vào tài khoản, ở trang chủ, quản lí nhấn chọn quản lí </w:t>
                  </w:r>
                  <w:r w:rsidR="004826EB">
                    <w:t>tài khoản</w:t>
                  </w:r>
                </w:p>
              </w:tc>
              <w:tc>
                <w:tcPr>
                  <w:tcW w:w="2780" w:type="dxa"/>
                </w:tcPr>
                <w:p w14:paraId="2B3C968A" w14:textId="3720C187" w:rsidR="00D66856" w:rsidRDefault="00D66856" w:rsidP="004826EB">
                  <w:pPr>
                    <w:pStyle w:val="Bngbiu-nidung"/>
                    <w:ind w:firstLine="0"/>
                  </w:pPr>
                  <w:r>
                    <w:t xml:space="preserve">1.1 Hệ thống hiển thị </w:t>
                  </w:r>
                  <w:r w:rsidR="004826EB">
                    <w:t>danh sách tài khoản</w:t>
                  </w:r>
                </w:p>
              </w:tc>
            </w:tr>
          </w:tbl>
          <w:p w14:paraId="037B6405" w14:textId="77777777" w:rsidR="00D66856" w:rsidRDefault="00D66856" w:rsidP="0081460C">
            <w:pPr>
              <w:pStyle w:val="Bngbiu-nidung"/>
              <w:ind w:firstLine="0"/>
            </w:pPr>
          </w:p>
        </w:tc>
      </w:tr>
      <w:tr w:rsidR="00D66856" w14:paraId="394B8DE4" w14:textId="77777777" w:rsidTr="0081460C">
        <w:tc>
          <w:tcPr>
            <w:tcW w:w="3325" w:type="dxa"/>
          </w:tcPr>
          <w:p w14:paraId="5C6C74D1" w14:textId="77777777" w:rsidR="00D66856" w:rsidRPr="000E6CA0" w:rsidRDefault="00D66856" w:rsidP="0081460C">
            <w:pPr>
              <w:pStyle w:val="Bngbiu-nidung"/>
              <w:ind w:firstLine="0"/>
              <w:rPr>
                <w:b/>
              </w:rPr>
            </w:pPr>
            <w:r w:rsidRPr="000E6CA0">
              <w:rPr>
                <w:b/>
              </w:rPr>
              <w:t>Ngoại lệ</w:t>
            </w:r>
          </w:p>
        </w:tc>
        <w:tc>
          <w:tcPr>
            <w:tcW w:w="5786" w:type="dxa"/>
          </w:tcPr>
          <w:p w14:paraId="47CA5C81" w14:textId="77777777" w:rsidR="00D66856" w:rsidRDefault="00D66856" w:rsidP="002F2626">
            <w:pPr>
              <w:pStyle w:val="Bngbiu-nidung"/>
              <w:keepNext/>
              <w:ind w:firstLine="0"/>
            </w:pPr>
          </w:p>
        </w:tc>
      </w:tr>
    </w:tbl>
    <w:p w14:paraId="10C06ED6" w14:textId="04E739AD" w:rsidR="00D66856" w:rsidRDefault="002F2626" w:rsidP="002F2626">
      <w:pPr>
        <w:pStyle w:val="Caption"/>
      </w:pPr>
      <w:bookmarkStart w:id="37" w:name="_Toc92638088"/>
      <w:r>
        <w:t>Bảng 3.</w:t>
      </w:r>
      <w:fldSimple w:instr=" SEQ Bảng_3. \* ARABIC ">
        <w:r w:rsidR="00F27472">
          <w:rPr>
            <w:noProof/>
          </w:rPr>
          <w:t>16</w:t>
        </w:r>
      </w:fldSimple>
      <w:r>
        <w:t xml:space="preserve"> Đặc tả Usecase quản lí tài khoản</w:t>
      </w:r>
      <w:bookmarkEnd w:id="37"/>
    </w:p>
    <w:tbl>
      <w:tblPr>
        <w:tblStyle w:val="TableGrid"/>
        <w:tblW w:w="0" w:type="auto"/>
        <w:tblLook w:val="04A0" w:firstRow="1" w:lastRow="0" w:firstColumn="1" w:lastColumn="0" w:noHBand="0" w:noVBand="1"/>
      </w:tblPr>
      <w:tblGrid>
        <w:gridCol w:w="3325"/>
        <w:gridCol w:w="5786"/>
      </w:tblGrid>
      <w:tr w:rsidR="008720B3" w14:paraId="6407341A" w14:textId="77777777" w:rsidTr="0081460C">
        <w:tc>
          <w:tcPr>
            <w:tcW w:w="3325" w:type="dxa"/>
          </w:tcPr>
          <w:p w14:paraId="740BA536" w14:textId="77777777" w:rsidR="008720B3" w:rsidRPr="000E6CA0" w:rsidRDefault="008720B3" w:rsidP="0081460C">
            <w:pPr>
              <w:pStyle w:val="Bngbiu-nidung"/>
              <w:ind w:firstLine="0"/>
              <w:rPr>
                <w:b/>
              </w:rPr>
            </w:pPr>
            <w:r w:rsidRPr="000E6CA0">
              <w:rPr>
                <w:b/>
              </w:rPr>
              <w:lastRenderedPageBreak/>
              <w:t>Tên Usecase</w:t>
            </w:r>
          </w:p>
        </w:tc>
        <w:tc>
          <w:tcPr>
            <w:tcW w:w="5786" w:type="dxa"/>
          </w:tcPr>
          <w:p w14:paraId="7DCE079E" w14:textId="4265A833" w:rsidR="008720B3" w:rsidRDefault="008720B3" w:rsidP="0081460C">
            <w:pPr>
              <w:pStyle w:val="Bngbiu-nidung"/>
              <w:ind w:firstLine="0"/>
            </w:pPr>
            <w:r>
              <w:t>Chỉnh sửa thông tin tài khoản</w:t>
            </w:r>
          </w:p>
        </w:tc>
      </w:tr>
      <w:tr w:rsidR="008720B3" w14:paraId="75DB4454" w14:textId="77777777" w:rsidTr="0081460C">
        <w:tc>
          <w:tcPr>
            <w:tcW w:w="3325" w:type="dxa"/>
          </w:tcPr>
          <w:p w14:paraId="0366C575" w14:textId="77777777" w:rsidR="008720B3" w:rsidRPr="000E6CA0" w:rsidRDefault="008720B3" w:rsidP="0081460C">
            <w:pPr>
              <w:pStyle w:val="Bngbiu-nidung"/>
              <w:ind w:firstLine="0"/>
              <w:rPr>
                <w:b/>
              </w:rPr>
            </w:pPr>
            <w:r w:rsidRPr="000E6CA0">
              <w:rPr>
                <w:b/>
              </w:rPr>
              <w:t>Ngữ cảnh</w:t>
            </w:r>
          </w:p>
        </w:tc>
        <w:tc>
          <w:tcPr>
            <w:tcW w:w="5786" w:type="dxa"/>
          </w:tcPr>
          <w:p w14:paraId="10AED3F0" w14:textId="77777777" w:rsidR="008720B3" w:rsidRDefault="008720B3" w:rsidP="0081460C">
            <w:pPr>
              <w:pStyle w:val="Bngbiu-nidung"/>
              <w:ind w:firstLine="0"/>
            </w:pPr>
            <w:r>
              <w:t>Khi quản lí đã đăng nhập vào hệ thống với tài khoản admin và muốn</w:t>
            </w:r>
            <w:r w:rsidR="00200E49">
              <w:t xml:space="preserve"> chỉnh sửa</w:t>
            </w:r>
            <w:r>
              <w:t xml:space="preserve"> tài khoản.</w:t>
            </w:r>
          </w:p>
          <w:p w14:paraId="18B1BE39" w14:textId="2E960EA9" w:rsidR="00706679" w:rsidRDefault="00706679" w:rsidP="0081460C">
            <w:pPr>
              <w:pStyle w:val="Bngbiu-nidung"/>
              <w:ind w:firstLine="0"/>
            </w:pPr>
            <w:r>
              <w:t>Khi khách hàng muốn chỉnh sửa lại thông tin tài khoản của mình</w:t>
            </w:r>
          </w:p>
        </w:tc>
      </w:tr>
      <w:tr w:rsidR="008720B3" w14:paraId="5E0FE8FF" w14:textId="77777777" w:rsidTr="0081460C">
        <w:tc>
          <w:tcPr>
            <w:tcW w:w="3325" w:type="dxa"/>
          </w:tcPr>
          <w:p w14:paraId="77D9507C" w14:textId="77777777" w:rsidR="008720B3" w:rsidRPr="000E6CA0" w:rsidRDefault="008720B3" w:rsidP="0081460C">
            <w:pPr>
              <w:pStyle w:val="Bngbiu-nidung"/>
              <w:ind w:firstLine="0"/>
              <w:rPr>
                <w:b/>
              </w:rPr>
            </w:pPr>
            <w:r>
              <w:rPr>
                <w:b/>
              </w:rPr>
              <w:t>Sự kiện kích hoạt</w:t>
            </w:r>
          </w:p>
        </w:tc>
        <w:tc>
          <w:tcPr>
            <w:tcW w:w="5786" w:type="dxa"/>
          </w:tcPr>
          <w:p w14:paraId="776BD4C6" w14:textId="77777777" w:rsidR="008720B3" w:rsidRDefault="008720B3" w:rsidP="0081460C">
            <w:pPr>
              <w:pStyle w:val="Bngbiu-nidung"/>
              <w:ind w:firstLine="0"/>
            </w:pPr>
            <w:r>
              <w:t>Quản lí nhấn chọn quản lí tài khoản</w:t>
            </w:r>
            <w:r w:rsidR="00200E49">
              <w:t xml:space="preserve"> và chọn chỉnh sửa tài khoản</w:t>
            </w:r>
          </w:p>
          <w:p w14:paraId="66F19C8E" w14:textId="6D68555F" w:rsidR="00706679" w:rsidRDefault="00706679" w:rsidP="0081460C">
            <w:pPr>
              <w:pStyle w:val="Bngbiu-nidung"/>
              <w:ind w:firstLine="0"/>
            </w:pPr>
            <w:r>
              <w:t>Khách hàng nhấn vào tài khoản, chọn chỉnh sửa thông tin tài khoản</w:t>
            </w:r>
          </w:p>
        </w:tc>
      </w:tr>
      <w:tr w:rsidR="008720B3" w14:paraId="2F83B159" w14:textId="77777777" w:rsidTr="0081460C">
        <w:tc>
          <w:tcPr>
            <w:tcW w:w="3325" w:type="dxa"/>
          </w:tcPr>
          <w:p w14:paraId="236A70AE" w14:textId="77777777" w:rsidR="008720B3" w:rsidRPr="000E6CA0" w:rsidRDefault="008720B3" w:rsidP="0081460C">
            <w:pPr>
              <w:pStyle w:val="Bngbiu-nidung"/>
              <w:ind w:firstLine="0"/>
              <w:rPr>
                <w:b/>
              </w:rPr>
            </w:pPr>
            <w:r w:rsidRPr="000E6CA0">
              <w:rPr>
                <w:b/>
              </w:rPr>
              <w:t>Mô tả</w:t>
            </w:r>
          </w:p>
        </w:tc>
        <w:tc>
          <w:tcPr>
            <w:tcW w:w="5786" w:type="dxa"/>
          </w:tcPr>
          <w:p w14:paraId="76F34340" w14:textId="77777777" w:rsidR="008720B3" w:rsidRDefault="008720B3" w:rsidP="00200E49">
            <w:pPr>
              <w:pStyle w:val="Bngbiu-nidung"/>
              <w:ind w:firstLine="0"/>
            </w:pPr>
            <w:r>
              <w:t xml:space="preserve">Khi quản lí đã đăng nhập vào hệ thống với tài khoản admin. Quản lí muốn thực hiện </w:t>
            </w:r>
            <w:r w:rsidR="00200E49">
              <w:t>việc chỉnh sửa tài khoản.</w:t>
            </w:r>
          </w:p>
          <w:p w14:paraId="45718838" w14:textId="18DACBDF" w:rsidR="00706679" w:rsidRDefault="00706679" w:rsidP="00200E49">
            <w:pPr>
              <w:pStyle w:val="Bngbiu-nidung"/>
              <w:ind w:firstLine="0"/>
            </w:pPr>
            <w:r>
              <w:t>Khi khách hàng đã đăng nhập vào tài khoản và muốn chỉnh sửa thông tin tài khoản của bản thân</w:t>
            </w:r>
          </w:p>
        </w:tc>
      </w:tr>
      <w:tr w:rsidR="008720B3" w14:paraId="35BBE0BB" w14:textId="77777777" w:rsidTr="0081460C">
        <w:tc>
          <w:tcPr>
            <w:tcW w:w="3325" w:type="dxa"/>
          </w:tcPr>
          <w:p w14:paraId="6A377779" w14:textId="77777777" w:rsidR="008720B3" w:rsidRPr="000E6CA0" w:rsidRDefault="008720B3" w:rsidP="0081460C">
            <w:pPr>
              <w:pStyle w:val="Bngbiu-nidung"/>
              <w:ind w:firstLine="0"/>
              <w:rPr>
                <w:b/>
              </w:rPr>
            </w:pPr>
            <w:r w:rsidRPr="000E6CA0">
              <w:rPr>
                <w:b/>
              </w:rPr>
              <w:t>Tác nhân</w:t>
            </w:r>
          </w:p>
        </w:tc>
        <w:tc>
          <w:tcPr>
            <w:tcW w:w="5786" w:type="dxa"/>
          </w:tcPr>
          <w:p w14:paraId="6CEF5C7C" w14:textId="0DD9AB27" w:rsidR="008720B3" w:rsidRDefault="008720B3" w:rsidP="0081460C">
            <w:pPr>
              <w:pStyle w:val="Bngbiu-nidung"/>
              <w:ind w:firstLine="0"/>
            </w:pPr>
            <w:r>
              <w:t>Quản lí</w:t>
            </w:r>
            <w:r w:rsidR="00706679">
              <w:t>, Khách hàng</w:t>
            </w:r>
          </w:p>
        </w:tc>
      </w:tr>
      <w:tr w:rsidR="008720B3" w14:paraId="2279B3BE" w14:textId="77777777" w:rsidTr="0081460C">
        <w:tc>
          <w:tcPr>
            <w:tcW w:w="3325" w:type="dxa"/>
          </w:tcPr>
          <w:p w14:paraId="03A93E21" w14:textId="77777777" w:rsidR="008720B3" w:rsidRPr="000E6CA0" w:rsidRDefault="008720B3" w:rsidP="0081460C">
            <w:pPr>
              <w:pStyle w:val="Bngbiu-nidung"/>
              <w:ind w:firstLine="0"/>
              <w:rPr>
                <w:b/>
              </w:rPr>
            </w:pPr>
            <w:r w:rsidRPr="000E6CA0">
              <w:rPr>
                <w:b/>
              </w:rPr>
              <w:t>UC liên quan</w:t>
            </w:r>
          </w:p>
        </w:tc>
        <w:tc>
          <w:tcPr>
            <w:tcW w:w="5786" w:type="dxa"/>
          </w:tcPr>
          <w:p w14:paraId="0EC12373" w14:textId="1BC3E688" w:rsidR="008720B3" w:rsidRDefault="008720B3" w:rsidP="0081460C">
            <w:pPr>
              <w:pStyle w:val="Bngbiu-nidung"/>
              <w:ind w:firstLine="0"/>
            </w:pPr>
            <w:r>
              <w:t>Đăng nhập</w:t>
            </w:r>
            <w:r w:rsidR="00200E49">
              <w:t>, Quản lí tài khoản</w:t>
            </w:r>
          </w:p>
        </w:tc>
      </w:tr>
      <w:tr w:rsidR="008720B3" w14:paraId="71ABA75D" w14:textId="77777777" w:rsidTr="0081460C">
        <w:tc>
          <w:tcPr>
            <w:tcW w:w="3325" w:type="dxa"/>
          </w:tcPr>
          <w:p w14:paraId="31F14602" w14:textId="77777777" w:rsidR="008720B3" w:rsidRPr="000E6CA0" w:rsidRDefault="008720B3" w:rsidP="0081460C">
            <w:pPr>
              <w:pStyle w:val="Bngbiu-nidung"/>
              <w:ind w:firstLine="0"/>
              <w:rPr>
                <w:b/>
              </w:rPr>
            </w:pPr>
            <w:r w:rsidRPr="000E6CA0">
              <w:rPr>
                <w:b/>
              </w:rPr>
              <w:t>Điều kiện tiên quyết</w:t>
            </w:r>
          </w:p>
        </w:tc>
        <w:tc>
          <w:tcPr>
            <w:tcW w:w="5786" w:type="dxa"/>
          </w:tcPr>
          <w:p w14:paraId="473E74D5" w14:textId="78FF36AE" w:rsidR="008720B3" w:rsidRDefault="008720B3" w:rsidP="0081460C">
            <w:pPr>
              <w:pStyle w:val="Bngbiu-nidung"/>
              <w:ind w:firstLine="0"/>
            </w:pPr>
            <w:r>
              <w:t>Quản lí đã đăng nhập vào hệ thống</w:t>
            </w:r>
            <w:r w:rsidR="0016745D">
              <w:t>,</w:t>
            </w:r>
            <w:r>
              <w:t xml:space="preserve"> chọn quản lí tài khoản</w:t>
            </w:r>
            <w:r w:rsidR="0016745D">
              <w:t xml:space="preserve"> và chọn chỉnh sửa tài khoản</w:t>
            </w:r>
            <w:r w:rsidR="00706679">
              <w:t xml:space="preserve"> </w:t>
            </w:r>
          </w:p>
          <w:p w14:paraId="1017873B" w14:textId="19E429E3" w:rsidR="00706679" w:rsidRDefault="00706679" w:rsidP="0081460C">
            <w:pPr>
              <w:pStyle w:val="Bngbiu-nidung"/>
              <w:ind w:firstLine="0"/>
            </w:pPr>
            <w:r>
              <w:t>Khách hàng đã đăng nhập vào tài khoản và chọn chỉnh sửa thông tin tài khoản.</w:t>
            </w:r>
          </w:p>
        </w:tc>
      </w:tr>
      <w:tr w:rsidR="008720B3" w14:paraId="17281045" w14:textId="77777777" w:rsidTr="0081460C">
        <w:tc>
          <w:tcPr>
            <w:tcW w:w="3325" w:type="dxa"/>
          </w:tcPr>
          <w:p w14:paraId="61409F2F" w14:textId="77777777" w:rsidR="008720B3" w:rsidRPr="000E6CA0" w:rsidRDefault="008720B3" w:rsidP="0081460C">
            <w:pPr>
              <w:pStyle w:val="Bngbiu-nidung"/>
              <w:ind w:firstLine="0"/>
              <w:rPr>
                <w:b/>
              </w:rPr>
            </w:pPr>
            <w:r w:rsidRPr="000E6CA0">
              <w:rPr>
                <w:b/>
              </w:rPr>
              <w:t>Điều kiện sau</w:t>
            </w:r>
          </w:p>
        </w:tc>
        <w:tc>
          <w:tcPr>
            <w:tcW w:w="5786" w:type="dxa"/>
          </w:tcPr>
          <w:p w14:paraId="0727A66B" w14:textId="2742B731" w:rsidR="008720B3" w:rsidRDefault="008720B3" w:rsidP="0016745D">
            <w:pPr>
              <w:pStyle w:val="Bngbiu-nidung"/>
              <w:ind w:firstLine="0"/>
            </w:pPr>
            <w:r>
              <w:t xml:space="preserve">Hệ </w:t>
            </w:r>
            <w:r w:rsidR="0016745D">
              <w:t>thống chỉnh sửa thông tin tài khoản</w:t>
            </w:r>
          </w:p>
        </w:tc>
      </w:tr>
      <w:tr w:rsidR="008720B3" w14:paraId="5C83A3E4" w14:textId="77777777" w:rsidTr="0081460C">
        <w:tc>
          <w:tcPr>
            <w:tcW w:w="3325" w:type="dxa"/>
          </w:tcPr>
          <w:p w14:paraId="7704DFC9" w14:textId="77777777" w:rsidR="008720B3" w:rsidRPr="000E6CA0" w:rsidRDefault="008720B3" w:rsidP="0081460C">
            <w:pPr>
              <w:pStyle w:val="Bngbiu-nidung"/>
              <w:ind w:firstLine="0"/>
              <w:rPr>
                <w:b/>
              </w:rPr>
            </w:pPr>
            <w:r w:rsidRPr="000E6CA0">
              <w:rPr>
                <w:b/>
              </w:rPr>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8720B3" w14:paraId="7F710681" w14:textId="77777777" w:rsidTr="0081460C">
              <w:tc>
                <w:tcPr>
                  <w:tcW w:w="2780" w:type="dxa"/>
                </w:tcPr>
                <w:p w14:paraId="110A0F1E" w14:textId="77777777" w:rsidR="008720B3" w:rsidRPr="000E6CA0" w:rsidRDefault="008720B3" w:rsidP="0081460C">
                  <w:pPr>
                    <w:pStyle w:val="Bngbiu-nidung"/>
                    <w:ind w:firstLine="0"/>
                    <w:jc w:val="center"/>
                    <w:rPr>
                      <w:b/>
                    </w:rPr>
                  </w:pPr>
                  <w:r w:rsidRPr="000E6CA0">
                    <w:rPr>
                      <w:b/>
                    </w:rPr>
                    <w:t>Tác nhân</w:t>
                  </w:r>
                </w:p>
              </w:tc>
              <w:tc>
                <w:tcPr>
                  <w:tcW w:w="2780" w:type="dxa"/>
                </w:tcPr>
                <w:p w14:paraId="49F2B75B" w14:textId="77777777" w:rsidR="008720B3" w:rsidRPr="000E6CA0" w:rsidRDefault="008720B3" w:rsidP="0081460C">
                  <w:pPr>
                    <w:pStyle w:val="Bngbiu-nidung"/>
                    <w:ind w:firstLine="0"/>
                    <w:jc w:val="center"/>
                    <w:rPr>
                      <w:b/>
                    </w:rPr>
                  </w:pPr>
                  <w:r w:rsidRPr="000E6CA0">
                    <w:rPr>
                      <w:b/>
                    </w:rPr>
                    <w:t>Hệ thống</w:t>
                  </w:r>
                </w:p>
              </w:tc>
            </w:tr>
            <w:tr w:rsidR="008720B3" w14:paraId="32C3BA81" w14:textId="77777777" w:rsidTr="0081460C">
              <w:tc>
                <w:tcPr>
                  <w:tcW w:w="2780" w:type="dxa"/>
                </w:tcPr>
                <w:p w14:paraId="31A66114" w14:textId="586CFDD1" w:rsidR="008720B3" w:rsidRDefault="008720B3" w:rsidP="0081460C">
                  <w:pPr>
                    <w:pStyle w:val="Bngbiu-nidung"/>
                    <w:ind w:firstLine="0"/>
                  </w:pPr>
                  <w:r>
                    <w:lastRenderedPageBreak/>
                    <w:t>1.</w:t>
                  </w:r>
                  <w:r w:rsidR="00706679">
                    <w:t>a</w:t>
                  </w:r>
                  <w:r>
                    <w:t xml:space="preserve"> Quản lí đăng nhập vào tài khoản, ở trang chủ, quản lí nhấn chọn quản lí tài khoản</w:t>
                  </w:r>
                  <w:r w:rsidR="0016745D">
                    <w:t xml:space="preserve"> và chọn vào chỉnh sửa tài khoản</w:t>
                  </w:r>
                </w:p>
                <w:p w14:paraId="2E138B02" w14:textId="67784611" w:rsidR="00706679" w:rsidRDefault="00706679" w:rsidP="0081460C">
                  <w:pPr>
                    <w:pStyle w:val="Bngbiu-nidung"/>
                    <w:ind w:firstLine="0"/>
                  </w:pPr>
                  <w:r>
                    <w:t>1.b Khách hàng đăng nhập vào tài khoản chọn tài khoản và chọn chỉnh sửa thông tin tài khoản.</w:t>
                  </w:r>
                </w:p>
              </w:tc>
              <w:tc>
                <w:tcPr>
                  <w:tcW w:w="2780" w:type="dxa"/>
                </w:tcPr>
                <w:p w14:paraId="3EC8A737" w14:textId="653A7E4D" w:rsidR="008720B3" w:rsidRDefault="008720B3" w:rsidP="0016745D">
                  <w:pPr>
                    <w:pStyle w:val="Bngbiu-nidung"/>
                    <w:ind w:firstLine="0"/>
                  </w:pPr>
                  <w:r>
                    <w:t xml:space="preserve">1.1 </w:t>
                  </w:r>
                  <w:r w:rsidR="0016745D">
                    <w:t xml:space="preserve">Hệ thống hiển thị thông tin tài khoản </w:t>
                  </w:r>
                </w:p>
              </w:tc>
            </w:tr>
            <w:tr w:rsidR="0016745D" w14:paraId="038F1781" w14:textId="77777777" w:rsidTr="0081460C">
              <w:tc>
                <w:tcPr>
                  <w:tcW w:w="2780" w:type="dxa"/>
                </w:tcPr>
                <w:p w14:paraId="057D3EB9" w14:textId="1B15B2C6" w:rsidR="0016745D" w:rsidRDefault="0016745D" w:rsidP="00706679">
                  <w:pPr>
                    <w:pStyle w:val="Bngbiu-nidung"/>
                    <w:ind w:firstLine="0"/>
                  </w:pPr>
                  <w:r>
                    <w:t>2. Quản lí</w:t>
                  </w:r>
                  <w:r w:rsidR="00706679">
                    <w:t>, khách hàng</w:t>
                  </w:r>
                  <w:r>
                    <w:t xml:space="preserve"> chỉnh sửa thông tin tài khoản theo các trường </w:t>
                  </w:r>
                </w:p>
              </w:tc>
              <w:tc>
                <w:tcPr>
                  <w:tcW w:w="2780" w:type="dxa"/>
                </w:tcPr>
                <w:p w14:paraId="30DC03EB" w14:textId="0EAA4957" w:rsidR="0016745D" w:rsidRDefault="0016745D" w:rsidP="0016745D">
                  <w:pPr>
                    <w:pStyle w:val="Bngbiu-nidung"/>
                    <w:ind w:firstLine="0"/>
                  </w:pPr>
                  <w:r>
                    <w:t>2.1 Hệ thống thay đổi thông tin tài khoản và trả về trang quản lí tài khoản</w:t>
                  </w:r>
                  <w:r w:rsidR="00706679">
                    <w:t xml:space="preserve"> đối với quản lí và trả về tài khoản đối với khách hàng.</w:t>
                  </w:r>
                </w:p>
              </w:tc>
            </w:tr>
          </w:tbl>
          <w:p w14:paraId="19D6B252" w14:textId="77777777" w:rsidR="008720B3" w:rsidRDefault="008720B3" w:rsidP="0081460C">
            <w:pPr>
              <w:pStyle w:val="Bngbiu-nidung"/>
              <w:ind w:firstLine="0"/>
            </w:pPr>
          </w:p>
        </w:tc>
      </w:tr>
      <w:tr w:rsidR="008720B3" w14:paraId="780E86CD" w14:textId="77777777" w:rsidTr="0081460C">
        <w:tc>
          <w:tcPr>
            <w:tcW w:w="3325" w:type="dxa"/>
          </w:tcPr>
          <w:p w14:paraId="41335332" w14:textId="77777777" w:rsidR="008720B3" w:rsidRPr="000E6CA0" w:rsidRDefault="008720B3" w:rsidP="0081460C">
            <w:pPr>
              <w:pStyle w:val="Bngbiu-nidung"/>
              <w:ind w:firstLine="0"/>
              <w:rPr>
                <w:b/>
              </w:rPr>
            </w:pPr>
            <w:r w:rsidRPr="000E6CA0">
              <w:rPr>
                <w:b/>
              </w:rPr>
              <w:lastRenderedPageBreak/>
              <w:t>Ngoại lệ</w:t>
            </w:r>
          </w:p>
        </w:tc>
        <w:tc>
          <w:tcPr>
            <w:tcW w:w="5786" w:type="dxa"/>
          </w:tcPr>
          <w:p w14:paraId="690B782F" w14:textId="06552E42" w:rsidR="008720B3" w:rsidRDefault="008720B3" w:rsidP="002F2626">
            <w:pPr>
              <w:pStyle w:val="Bngbiu-nidung"/>
              <w:keepNext/>
              <w:ind w:firstLine="0"/>
            </w:pPr>
          </w:p>
        </w:tc>
      </w:tr>
    </w:tbl>
    <w:p w14:paraId="1DC6813B" w14:textId="23CAE453" w:rsidR="008720B3" w:rsidRDefault="002F2626" w:rsidP="002F2626">
      <w:pPr>
        <w:pStyle w:val="Caption"/>
      </w:pPr>
      <w:bookmarkStart w:id="38" w:name="_Toc92638089"/>
      <w:r>
        <w:t>Bảng 3.</w:t>
      </w:r>
      <w:fldSimple w:instr=" SEQ Bảng_3. \* ARABIC ">
        <w:r w:rsidR="00F27472">
          <w:rPr>
            <w:noProof/>
          </w:rPr>
          <w:t>17</w:t>
        </w:r>
      </w:fldSimple>
      <w:r>
        <w:t xml:space="preserve"> Đặc tả Usecase chỉnh sửa tài khoản</w:t>
      </w:r>
      <w:bookmarkEnd w:id="38"/>
    </w:p>
    <w:tbl>
      <w:tblPr>
        <w:tblStyle w:val="TableGrid"/>
        <w:tblW w:w="0" w:type="auto"/>
        <w:tblLook w:val="04A0" w:firstRow="1" w:lastRow="0" w:firstColumn="1" w:lastColumn="0" w:noHBand="0" w:noVBand="1"/>
      </w:tblPr>
      <w:tblGrid>
        <w:gridCol w:w="3325"/>
        <w:gridCol w:w="5786"/>
      </w:tblGrid>
      <w:tr w:rsidR="0016745D" w14:paraId="36654875" w14:textId="77777777" w:rsidTr="0081460C">
        <w:tc>
          <w:tcPr>
            <w:tcW w:w="3325" w:type="dxa"/>
          </w:tcPr>
          <w:p w14:paraId="525BD07A" w14:textId="77777777" w:rsidR="0016745D" w:rsidRPr="000E6CA0" w:rsidRDefault="0016745D" w:rsidP="0081460C">
            <w:pPr>
              <w:pStyle w:val="Bngbiu-nidung"/>
              <w:ind w:firstLine="0"/>
              <w:rPr>
                <w:b/>
              </w:rPr>
            </w:pPr>
            <w:r w:rsidRPr="000E6CA0">
              <w:rPr>
                <w:b/>
              </w:rPr>
              <w:t>Tên Usecase</w:t>
            </w:r>
          </w:p>
        </w:tc>
        <w:tc>
          <w:tcPr>
            <w:tcW w:w="5786" w:type="dxa"/>
          </w:tcPr>
          <w:p w14:paraId="2759AD97" w14:textId="7244AB49" w:rsidR="0016745D" w:rsidRDefault="0016745D" w:rsidP="0081460C">
            <w:pPr>
              <w:pStyle w:val="Bngbiu-nidung"/>
              <w:ind w:firstLine="0"/>
            </w:pPr>
            <w:r>
              <w:t>Xem chi tiết tài khoản</w:t>
            </w:r>
          </w:p>
        </w:tc>
      </w:tr>
      <w:tr w:rsidR="0016745D" w14:paraId="7489EFA9" w14:textId="77777777" w:rsidTr="0081460C">
        <w:tc>
          <w:tcPr>
            <w:tcW w:w="3325" w:type="dxa"/>
          </w:tcPr>
          <w:p w14:paraId="669978BC" w14:textId="77777777" w:rsidR="0016745D" w:rsidRPr="000E6CA0" w:rsidRDefault="0016745D" w:rsidP="0081460C">
            <w:pPr>
              <w:pStyle w:val="Bngbiu-nidung"/>
              <w:ind w:firstLine="0"/>
              <w:rPr>
                <w:b/>
              </w:rPr>
            </w:pPr>
            <w:r w:rsidRPr="000E6CA0">
              <w:rPr>
                <w:b/>
              </w:rPr>
              <w:t>Ngữ cảnh</w:t>
            </w:r>
          </w:p>
        </w:tc>
        <w:tc>
          <w:tcPr>
            <w:tcW w:w="5786" w:type="dxa"/>
          </w:tcPr>
          <w:p w14:paraId="2F03F0BE" w14:textId="77777777" w:rsidR="0016745D" w:rsidRDefault="0016745D" w:rsidP="0081460C">
            <w:pPr>
              <w:pStyle w:val="Bngbiu-nidung"/>
              <w:ind w:firstLine="0"/>
            </w:pPr>
            <w:r>
              <w:t>Khi quản lí đã đăng nhập vào hệ thống với tài khoản admin và muốn xem thông tin chi tiết tài khoản.</w:t>
            </w:r>
          </w:p>
          <w:p w14:paraId="28B9A209" w14:textId="51C223DB" w:rsidR="0016745D" w:rsidRDefault="0016745D" w:rsidP="0081460C">
            <w:pPr>
              <w:pStyle w:val="Bngbiu-nidung"/>
              <w:ind w:firstLine="0"/>
            </w:pPr>
            <w:r>
              <w:t xml:space="preserve">Khi khách hàng muốn xem thông tin chi tiết </w:t>
            </w:r>
            <w:r w:rsidR="00A54475">
              <w:t>thông tin tài khoản của bản thân</w:t>
            </w:r>
          </w:p>
        </w:tc>
      </w:tr>
      <w:tr w:rsidR="0016745D" w14:paraId="050D1D56" w14:textId="77777777" w:rsidTr="0081460C">
        <w:tc>
          <w:tcPr>
            <w:tcW w:w="3325" w:type="dxa"/>
          </w:tcPr>
          <w:p w14:paraId="6ABC0FAB" w14:textId="77777777" w:rsidR="0016745D" w:rsidRPr="000E6CA0" w:rsidRDefault="0016745D" w:rsidP="0081460C">
            <w:pPr>
              <w:pStyle w:val="Bngbiu-nidung"/>
              <w:ind w:firstLine="0"/>
              <w:rPr>
                <w:b/>
              </w:rPr>
            </w:pPr>
            <w:r>
              <w:rPr>
                <w:b/>
              </w:rPr>
              <w:t>Sự kiện kích hoạt</w:t>
            </w:r>
          </w:p>
        </w:tc>
        <w:tc>
          <w:tcPr>
            <w:tcW w:w="5786" w:type="dxa"/>
          </w:tcPr>
          <w:p w14:paraId="4ED96717" w14:textId="78868F92" w:rsidR="0016745D" w:rsidRDefault="0016745D" w:rsidP="0081460C">
            <w:pPr>
              <w:pStyle w:val="Bngbiu-nidung"/>
              <w:ind w:firstLine="0"/>
            </w:pPr>
            <w:r>
              <w:t>Quản lí nhấn chọn quản lí tài khoản</w:t>
            </w:r>
            <w:r w:rsidR="00617A25">
              <w:t xml:space="preserve"> và chọn xem chi tiết tài khoản</w:t>
            </w:r>
          </w:p>
          <w:p w14:paraId="4BB1F4E7" w14:textId="2B4F64B9" w:rsidR="00C75C65" w:rsidRDefault="00C75C65" w:rsidP="00C75C65">
            <w:pPr>
              <w:pStyle w:val="Bngbiu-nidung"/>
              <w:ind w:firstLine="0"/>
            </w:pPr>
            <w:r>
              <w:lastRenderedPageBreak/>
              <w:t>Khách hàng chọn tài khoản và chọn xem chi tiết tài khoản cá nhân</w:t>
            </w:r>
          </w:p>
        </w:tc>
      </w:tr>
      <w:tr w:rsidR="0016745D" w14:paraId="6B46EAA5" w14:textId="77777777" w:rsidTr="0081460C">
        <w:tc>
          <w:tcPr>
            <w:tcW w:w="3325" w:type="dxa"/>
          </w:tcPr>
          <w:p w14:paraId="632B106E" w14:textId="77777777" w:rsidR="0016745D" w:rsidRPr="000E6CA0" w:rsidRDefault="0016745D" w:rsidP="0081460C">
            <w:pPr>
              <w:pStyle w:val="Bngbiu-nidung"/>
              <w:ind w:firstLine="0"/>
              <w:rPr>
                <w:b/>
              </w:rPr>
            </w:pPr>
            <w:r w:rsidRPr="000E6CA0">
              <w:rPr>
                <w:b/>
              </w:rPr>
              <w:lastRenderedPageBreak/>
              <w:t>Mô tả</w:t>
            </w:r>
          </w:p>
        </w:tc>
        <w:tc>
          <w:tcPr>
            <w:tcW w:w="5786" w:type="dxa"/>
          </w:tcPr>
          <w:p w14:paraId="62CD1C7A" w14:textId="57649EAB" w:rsidR="0016745D" w:rsidRDefault="0016745D" w:rsidP="0081460C">
            <w:pPr>
              <w:pStyle w:val="Bngbiu-nidung"/>
              <w:ind w:firstLine="0"/>
            </w:pPr>
            <w:r>
              <w:t xml:space="preserve">Khi quản lí đã đăng nhập vào hệ thống với tài khoản admin. Quản lí muốn thực hiện việc </w:t>
            </w:r>
            <w:r w:rsidR="00C75C65">
              <w:t>xem thông tin chi tiết tài khoản</w:t>
            </w:r>
          </w:p>
          <w:p w14:paraId="062241E7" w14:textId="70FE9AA4" w:rsidR="00C75C65" w:rsidRDefault="00C75C65" w:rsidP="00C75C65">
            <w:pPr>
              <w:pStyle w:val="Bngbiu-nidung"/>
              <w:ind w:firstLine="0"/>
            </w:pPr>
            <w:r>
              <w:t xml:space="preserve">Khách hàng xem thông tin chi tiết tài khoản </w:t>
            </w:r>
          </w:p>
        </w:tc>
      </w:tr>
      <w:tr w:rsidR="0016745D" w14:paraId="6D26216F" w14:textId="77777777" w:rsidTr="0081460C">
        <w:tc>
          <w:tcPr>
            <w:tcW w:w="3325" w:type="dxa"/>
          </w:tcPr>
          <w:p w14:paraId="1AA4B0D5" w14:textId="77777777" w:rsidR="0016745D" w:rsidRPr="000E6CA0" w:rsidRDefault="0016745D" w:rsidP="0081460C">
            <w:pPr>
              <w:pStyle w:val="Bngbiu-nidung"/>
              <w:ind w:firstLine="0"/>
              <w:rPr>
                <w:b/>
              </w:rPr>
            </w:pPr>
            <w:r w:rsidRPr="000E6CA0">
              <w:rPr>
                <w:b/>
              </w:rPr>
              <w:t>Tác nhân</w:t>
            </w:r>
          </w:p>
        </w:tc>
        <w:tc>
          <w:tcPr>
            <w:tcW w:w="5786" w:type="dxa"/>
          </w:tcPr>
          <w:p w14:paraId="3B209CA4" w14:textId="4DCF03AC" w:rsidR="0016745D" w:rsidRDefault="0016745D" w:rsidP="0081460C">
            <w:pPr>
              <w:pStyle w:val="Bngbiu-nidung"/>
              <w:ind w:firstLine="0"/>
            </w:pPr>
            <w:r>
              <w:t>Quản lí</w:t>
            </w:r>
            <w:r w:rsidR="00C75C65">
              <w:t>, Khách hàng</w:t>
            </w:r>
          </w:p>
        </w:tc>
      </w:tr>
      <w:tr w:rsidR="0016745D" w14:paraId="13E0B856" w14:textId="77777777" w:rsidTr="0081460C">
        <w:tc>
          <w:tcPr>
            <w:tcW w:w="3325" w:type="dxa"/>
          </w:tcPr>
          <w:p w14:paraId="6ADD81B4" w14:textId="77777777" w:rsidR="0016745D" w:rsidRPr="000E6CA0" w:rsidRDefault="0016745D" w:rsidP="0081460C">
            <w:pPr>
              <w:pStyle w:val="Bngbiu-nidung"/>
              <w:ind w:firstLine="0"/>
              <w:rPr>
                <w:b/>
              </w:rPr>
            </w:pPr>
            <w:r w:rsidRPr="000E6CA0">
              <w:rPr>
                <w:b/>
              </w:rPr>
              <w:t>UC liên quan</w:t>
            </w:r>
          </w:p>
        </w:tc>
        <w:tc>
          <w:tcPr>
            <w:tcW w:w="5786" w:type="dxa"/>
          </w:tcPr>
          <w:p w14:paraId="4EC5C343" w14:textId="77777777" w:rsidR="0016745D" w:rsidRDefault="0016745D" w:rsidP="0081460C">
            <w:pPr>
              <w:pStyle w:val="Bngbiu-nidung"/>
              <w:ind w:firstLine="0"/>
            </w:pPr>
            <w:r>
              <w:t>Đăng nhập, Quản lí tài khoản</w:t>
            </w:r>
          </w:p>
        </w:tc>
      </w:tr>
      <w:tr w:rsidR="0016745D" w14:paraId="3D62EBCB" w14:textId="77777777" w:rsidTr="0081460C">
        <w:tc>
          <w:tcPr>
            <w:tcW w:w="3325" w:type="dxa"/>
          </w:tcPr>
          <w:p w14:paraId="2F0C6A4C" w14:textId="77777777" w:rsidR="0016745D" w:rsidRPr="000E6CA0" w:rsidRDefault="0016745D" w:rsidP="0081460C">
            <w:pPr>
              <w:pStyle w:val="Bngbiu-nidung"/>
              <w:ind w:firstLine="0"/>
              <w:rPr>
                <w:b/>
              </w:rPr>
            </w:pPr>
            <w:r w:rsidRPr="000E6CA0">
              <w:rPr>
                <w:b/>
              </w:rPr>
              <w:t>Điều kiện tiên quyết</w:t>
            </w:r>
          </w:p>
        </w:tc>
        <w:tc>
          <w:tcPr>
            <w:tcW w:w="5786" w:type="dxa"/>
          </w:tcPr>
          <w:p w14:paraId="3CBA9B90" w14:textId="7D304D71" w:rsidR="0016745D" w:rsidRDefault="0016745D" w:rsidP="0081460C">
            <w:pPr>
              <w:pStyle w:val="Bngbiu-nidung"/>
              <w:ind w:firstLine="0"/>
            </w:pPr>
            <w:r>
              <w:t xml:space="preserve">Quản lí đã đăng nhập vào hệ thống, chọn quản lí tài khoản và chọn </w:t>
            </w:r>
            <w:r w:rsidR="00C75C65">
              <w:t>xem chi tiết</w:t>
            </w:r>
            <w:r>
              <w:t xml:space="preserve"> tài khoản</w:t>
            </w:r>
          </w:p>
          <w:p w14:paraId="0A56C226" w14:textId="75E39A13" w:rsidR="00C75C65" w:rsidRDefault="00C75C65" w:rsidP="00C75C65">
            <w:pPr>
              <w:pStyle w:val="Bngbiu-nidung"/>
              <w:ind w:firstLine="0"/>
            </w:pPr>
            <w:r>
              <w:t>Khách hàng đã đăng nhập vào tài khoản và chọn tài khoản</w:t>
            </w:r>
          </w:p>
        </w:tc>
      </w:tr>
      <w:tr w:rsidR="0016745D" w14:paraId="56AC29DE" w14:textId="77777777" w:rsidTr="0081460C">
        <w:tc>
          <w:tcPr>
            <w:tcW w:w="3325" w:type="dxa"/>
          </w:tcPr>
          <w:p w14:paraId="16FCA93C" w14:textId="77777777" w:rsidR="0016745D" w:rsidRPr="000E6CA0" w:rsidRDefault="0016745D" w:rsidP="0081460C">
            <w:pPr>
              <w:pStyle w:val="Bngbiu-nidung"/>
              <w:ind w:firstLine="0"/>
              <w:rPr>
                <w:b/>
              </w:rPr>
            </w:pPr>
            <w:r w:rsidRPr="000E6CA0">
              <w:rPr>
                <w:b/>
              </w:rPr>
              <w:t>Điều kiện sau</w:t>
            </w:r>
          </w:p>
        </w:tc>
        <w:tc>
          <w:tcPr>
            <w:tcW w:w="5786" w:type="dxa"/>
          </w:tcPr>
          <w:p w14:paraId="75F51825" w14:textId="3E24B77E" w:rsidR="0016745D" w:rsidRDefault="0016745D" w:rsidP="00C75C65">
            <w:pPr>
              <w:pStyle w:val="Bngbiu-nidung"/>
              <w:ind w:firstLine="0"/>
            </w:pPr>
            <w:r>
              <w:t xml:space="preserve">Hệ thống </w:t>
            </w:r>
            <w:r w:rsidR="00C75C65">
              <w:t>hiển thị thông tin chi tiết tài khoản</w:t>
            </w:r>
          </w:p>
        </w:tc>
      </w:tr>
      <w:tr w:rsidR="0016745D" w14:paraId="355F58EA" w14:textId="77777777" w:rsidTr="0081460C">
        <w:tc>
          <w:tcPr>
            <w:tcW w:w="3325" w:type="dxa"/>
          </w:tcPr>
          <w:p w14:paraId="25CF0F2E" w14:textId="77777777" w:rsidR="0016745D" w:rsidRPr="000E6CA0" w:rsidRDefault="0016745D" w:rsidP="0081460C">
            <w:pPr>
              <w:pStyle w:val="Bngbiu-nidung"/>
              <w:ind w:firstLine="0"/>
              <w:rPr>
                <w:b/>
              </w:rPr>
            </w:pPr>
            <w:r w:rsidRPr="000E6CA0">
              <w:rPr>
                <w:b/>
              </w:rPr>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16745D" w14:paraId="0C79D4AD" w14:textId="77777777" w:rsidTr="0081460C">
              <w:tc>
                <w:tcPr>
                  <w:tcW w:w="2780" w:type="dxa"/>
                </w:tcPr>
                <w:p w14:paraId="13860FE9" w14:textId="77777777" w:rsidR="0016745D" w:rsidRPr="000E6CA0" w:rsidRDefault="0016745D" w:rsidP="0081460C">
                  <w:pPr>
                    <w:pStyle w:val="Bngbiu-nidung"/>
                    <w:ind w:firstLine="0"/>
                    <w:jc w:val="center"/>
                    <w:rPr>
                      <w:b/>
                    </w:rPr>
                  </w:pPr>
                  <w:r w:rsidRPr="000E6CA0">
                    <w:rPr>
                      <w:b/>
                    </w:rPr>
                    <w:t>Tác nhân</w:t>
                  </w:r>
                </w:p>
              </w:tc>
              <w:tc>
                <w:tcPr>
                  <w:tcW w:w="2780" w:type="dxa"/>
                </w:tcPr>
                <w:p w14:paraId="191D19F7" w14:textId="77777777" w:rsidR="0016745D" w:rsidRPr="000E6CA0" w:rsidRDefault="0016745D" w:rsidP="0081460C">
                  <w:pPr>
                    <w:pStyle w:val="Bngbiu-nidung"/>
                    <w:ind w:firstLine="0"/>
                    <w:jc w:val="center"/>
                    <w:rPr>
                      <w:b/>
                    </w:rPr>
                  </w:pPr>
                  <w:r w:rsidRPr="000E6CA0">
                    <w:rPr>
                      <w:b/>
                    </w:rPr>
                    <w:t>Hệ thống</w:t>
                  </w:r>
                </w:p>
              </w:tc>
            </w:tr>
            <w:tr w:rsidR="0016745D" w14:paraId="7C76078B" w14:textId="77777777" w:rsidTr="0081460C">
              <w:tc>
                <w:tcPr>
                  <w:tcW w:w="2780" w:type="dxa"/>
                </w:tcPr>
                <w:p w14:paraId="5FF23F72" w14:textId="77777777" w:rsidR="0016745D" w:rsidRDefault="0016745D" w:rsidP="00660D00">
                  <w:pPr>
                    <w:pStyle w:val="Bngbiu-nidung"/>
                    <w:ind w:firstLine="0"/>
                  </w:pPr>
                  <w:r>
                    <w:t>1.</w:t>
                  </w:r>
                  <w:r w:rsidR="00660D00">
                    <w:t>a</w:t>
                  </w:r>
                  <w:r>
                    <w:t xml:space="preserve"> Quản lí đăng nhập vào tài khoản, ở trang chủ, quản lí nhấn chọn quản lí tài khoản và chọn vào </w:t>
                  </w:r>
                  <w:r w:rsidR="00660D00">
                    <w:t>chi tiết tài khoản.</w:t>
                  </w:r>
                </w:p>
                <w:p w14:paraId="38E0B050" w14:textId="77256F5B" w:rsidR="00660D00" w:rsidRDefault="00660D00" w:rsidP="00660D00">
                  <w:pPr>
                    <w:pStyle w:val="Bngbiu-nidung"/>
                    <w:ind w:firstLine="0"/>
                  </w:pPr>
                  <w:r>
                    <w:t>1.b Khách hàng đăng nhập vào tài khoản và chọn chi tiết tài khoản</w:t>
                  </w:r>
                </w:p>
              </w:tc>
              <w:tc>
                <w:tcPr>
                  <w:tcW w:w="2780" w:type="dxa"/>
                </w:tcPr>
                <w:p w14:paraId="1ED8C122" w14:textId="77777777" w:rsidR="0016745D" w:rsidRDefault="0016745D" w:rsidP="0081460C">
                  <w:pPr>
                    <w:pStyle w:val="Bngbiu-nidung"/>
                    <w:ind w:firstLine="0"/>
                  </w:pPr>
                  <w:r>
                    <w:t xml:space="preserve">1.1 Hệ thống hiển thị thông tin tài khoản </w:t>
                  </w:r>
                </w:p>
              </w:tc>
            </w:tr>
          </w:tbl>
          <w:p w14:paraId="2F5D9D11" w14:textId="77777777" w:rsidR="0016745D" w:rsidRDefault="0016745D" w:rsidP="0081460C">
            <w:pPr>
              <w:pStyle w:val="Bngbiu-nidung"/>
              <w:ind w:firstLine="0"/>
            </w:pPr>
          </w:p>
        </w:tc>
      </w:tr>
      <w:tr w:rsidR="0016745D" w14:paraId="72599914" w14:textId="77777777" w:rsidTr="0081460C">
        <w:tc>
          <w:tcPr>
            <w:tcW w:w="3325" w:type="dxa"/>
          </w:tcPr>
          <w:p w14:paraId="25E2CFC8" w14:textId="77777777" w:rsidR="0016745D" w:rsidRPr="000E6CA0" w:rsidRDefault="0016745D" w:rsidP="0081460C">
            <w:pPr>
              <w:pStyle w:val="Bngbiu-nidung"/>
              <w:ind w:firstLine="0"/>
              <w:rPr>
                <w:b/>
              </w:rPr>
            </w:pPr>
            <w:r w:rsidRPr="000E6CA0">
              <w:rPr>
                <w:b/>
              </w:rPr>
              <w:t>Ngoại lệ</w:t>
            </w:r>
          </w:p>
        </w:tc>
        <w:tc>
          <w:tcPr>
            <w:tcW w:w="5786" w:type="dxa"/>
          </w:tcPr>
          <w:p w14:paraId="0949E16C" w14:textId="0B430CEB" w:rsidR="0016745D" w:rsidRDefault="0016745D" w:rsidP="002F2626">
            <w:pPr>
              <w:pStyle w:val="Bngbiu-nidung"/>
              <w:keepNext/>
              <w:ind w:firstLine="0"/>
            </w:pPr>
          </w:p>
        </w:tc>
      </w:tr>
    </w:tbl>
    <w:p w14:paraId="0CBD2EF1" w14:textId="68446AD5" w:rsidR="0016745D" w:rsidRDefault="002F2626" w:rsidP="002F2626">
      <w:pPr>
        <w:pStyle w:val="Caption"/>
      </w:pPr>
      <w:bookmarkStart w:id="39" w:name="_Toc92638090"/>
      <w:r>
        <w:lastRenderedPageBreak/>
        <w:t>Bảng 3.</w:t>
      </w:r>
      <w:fldSimple w:instr=" SEQ Bảng_3. \* ARABIC ">
        <w:r w:rsidR="00F27472">
          <w:rPr>
            <w:noProof/>
          </w:rPr>
          <w:t>18</w:t>
        </w:r>
      </w:fldSimple>
      <w:r>
        <w:t xml:space="preserve"> Đặc tả Usecase xem chi tiết tài khoản</w:t>
      </w:r>
      <w:bookmarkEnd w:id="39"/>
    </w:p>
    <w:tbl>
      <w:tblPr>
        <w:tblStyle w:val="TableGrid"/>
        <w:tblW w:w="0" w:type="auto"/>
        <w:tblLook w:val="04A0" w:firstRow="1" w:lastRow="0" w:firstColumn="1" w:lastColumn="0" w:noHBand="0" w:noVBand="1"/>
      </w:tblPr>
      <w:tblGrid>
        <w:gridCol w:w="3325"/>
        <w:gridCol w:w="5786"/>
      </w:tblGrid>
      <w:tr w:rsidR="00617A25" w14:paraId="4D2CBCF5" w14:textId="77777777" w:rsidTr="0081460C">
        <w:tc>
          <w:tcPr>
            <w:tcW w:w="3325" w:type="dxa"/>
          </w:tcPr>
          <w:p w14:paraId="2AB0F59C" w14:textId="77777777" w:rsidR="00617A25" w:rsidRPr="000E6CA0" w:rsidRDefault="00617A25" w:rsidP="0081460C">
            <w:pPr>
              <w:pStyle w:val="Bngbiu-nidung"/>
              <w:ind w:firstLine="0"/>
              <w:rPr>
                <w:b/>
              </w:rPr>
            </w:pPr>
            <w:r w:rsidRPr="000E6CA0">
              <w:rPr>
                <w:b/>
              </w:rPr>
              <w:t>Tên Usecase</w:t>
            </w:r>
          </w:p>
        </w:tc>
        <w:tc>
          <w:tcPr>
            <w:tcW w:w="5786" w:type="dxa"/>
          </w:tcPr>
          <w:p w14:paraId="61CB3E95" w14:textId="6D0F682B" w:rsidR="00617A25" w:rsidRDefault="00617A25" w:rsidP="0081460C">
            <w:pPr>
              <w:pStyle w:val="Bngbiu-nidung"/>
              <w:ind w:firstLine="0"/>
            </w:pPr>
            <w:r>
              <w:t>Phân quyền</w:t>
            </w:r>
          </w:p>
        </w:tc>
      </w:tr>
      <w:tr w:rsidR="00617A25" w14:paraId="74A0F871" w14:textId="77777777" w:rsidTr="0081460C">
        <w:tc>
          <w:tcPr>
            <w:tcW w:w="3325" w:type="dxa"/>
          </w:tcPr>
          <w:p w14:paraId="4859F33F" w14:textId="77777777" w:rsidR="00617A25" w:rsidRPr="000E6CA0" w:rsidRDefault="00617A25" w:rsidP="0081460C">
            <w:pPr>
              <w:pStyle w:val="Bngbiu-nidung"/>
              <w:ind w:firstLine="0"/>
              <w:rPr>
                <w:b/>
              </w:rPr>
            </w:pPr>
            <w:r w:rsidRPr="000E6CA0">
              <w:rPr>
                <w:b/>
              </w:rPr>
              <w:t>Ngữ cảnh</w:t>
            </w:r>
          </w:p>
        </w:tc>
        <w:tc>
          <w:tcPr>
            <w:tcW w:w="5786" w:type="dxa"/>
          </w:tcPr>
          <w:p w14:paraId="45D417C7" w14:textId="3FA3FBD8" w:rsidR="00617A25" w:rsidRDefault="00617A25" w:rsidP="00617A25">
            <w:pPr>
              <w:pStyle w:val="Bngbiu-nidung"/>
              <w:ind w:firstLine="0"/>
            </w:pPr>
            <w:r>
              <w:t>Khi quản lí đã đăng nhập vào hệ thống với tài khoản admin và muốn chỉnh lại phân quyền cho các tài khoản</w:t>
            </w:r>
          </w:p>
        </w:tc>
      </w:tr>
      <w:tr w:rsidR="00617A25" w14:paraId="1051BEEB" w14:textId="77777777" w:rsidTr="0081460C">
        <w:tc>
          <w:tcPr>
            <w:tcW w:w="3325" w:type="dxa"/>
          </w:tcPr>
          <w:p w14:paraId="5E680E5F" w14:textId="77777777" w:rsidR="00617A25" w:rsidRPr="000E6CA0" w:rsidRDefault="00617A25" w:rsidP="0081460C">
            <w:pPr>
              <w:pStyle w:val="Bngbiu-nidung"/>
              <w:ind w:firstLine="0"/>
              <w:rPr>
                <w:b/>
              </w:rPr>
            </w:pPr>
            <w:r>
              <w:rPr>
                <w:b/>
              </w:rPr>
              <w:t>Sự kiện kích hoạt</w:t>
            </w:r>
          </w:p>
        </w:tc>
        <w:tc>
          <w:tcPr>
            <w:tcW w:w="5786" w:type="dxa"/>
          </w:tcPr>
          <w:p w14:paraId="5D834743" w14:textId="1EA72AA9" w:rsidR="00617A25" w:rsidRDefault="00617A25" w:rsidP="00617A25">
            <w:pPr>
              <w:pStyle w:val="Bngbiu-nidung"/>
              <w:ind w:firstLine="0"/>
            </w:pPr>
            <w:r>
              <w:t>Quản lí nhấn chọn quản lí tài khoản và chọn chỉnh sửa tài khoản</w:t>
            </w:r>
          </w:p>
        </w:tc>
      </w:tr>
      <w:tr w:rsidR="00617A25" w14:paraId="0D3080BF" w14:textId="77777777" w:rsidTr="0081460C">
        <w:tc>
          <w:tcPr>
            <w:tcW w:w="3325" w:type="dxa"/>
          </w:tcPr>
          <w:p w14:paraId="2B15EE3A" w14:textId="77777777" w:rsidR="00617A25" w:rsidRPr="000E6CA0" w:rsidRDefault="00617A25" w:rsidP="0081460C">
            <w:pPr>
              <w:pStyle w:val="Bngbiu-nidung"/>
              <w:ind w:firstLine="0"/>
              <w:rPr>
                <w:b/>
              </w:rPr>
            </w:pPr>
            <w:r w:rsidRPr="000E6CA0">
              <w:rPr>
                <w:b/>
              </w:rPr>
              <w:t>Mô tả</w:t>
            </w:r>
          </w:p>
        </w:tc>
        <w:tc>
          <w:tcPr>
            <w:tcW w:w="5786" w:type="dxa"/>
          </w:tcPr>
          <w:p w14:paraId="38256215" w14:textId="7AA87859" w:rsidR="00617A25" w:rsidRDefault="00617A25" w:rsidP="00617A25">
            <w:pPr>
              <w:pStyle w:val="Bngbiu-nidung"/>
              <w:ind w:firstLine="0"/>
            </w:pPr>
            <w:r>
              <w:t xml:space="preserve">Khi quản lí đã đăng nhập vào hệ thống với tài khoản admin. Quản lí muốn thực hiện việc phân quyền lại các tài khoản </w:t>
            </w:r>
          </w:p>
        </w:tc>
      </w:tr>
      <w:tr w:rsidR="00617A25" w14:paraId="6D8E9807" w14:textId="77777777" w:rsidTr="0081460C">
        <w:tc>
          <w:tcPr>
            <w:tcW w:w="3325" w:type="dxa"/>
          </w:tcPr>
          <w:p w14:paraId="18C7CCF2" w14:textId="77777777" w:rsidR="00617A25" w:rsidRPr="000E6CA0" w:rsidRDefault="00617A25" w:rsidP="0081460C">
            <w:pPr>
              <w:pStyle w:val="Bngbiu-nidung"/>
              <w:ind w:firstLine="0"/>
              <w:rPr>
                <w:b/>
              </w:rPr>
            </w:pPr>
            <w:r w:rsidRPr="000E6CA0">
              <w:rPr>
                <w:b/>
              </w:rPr>
              <w:t>Tác nhân</w:t>
            </w:r>
          </w:p>
        </w:tc>
        <w:tc>
          <w:tcPr>
            <w:tcW w:w="5786" w:type="dxa"/>
          </w:tcPr>
          <w:p w14:paraId="440E242C" w14:textId="723F1E7C" w:rsidR="00617A25" w:rsidRDefault="00617A25" w:rsidP="00617A25">
            <w:pPr>
              <w:pStyle w:val="Bngbiu-nidung"/>
              <w:ind w:firstLine="0"/>
            </w:pPr>
            <w:r>
              <w:t>Quản lí</w:t>
            </w:r>
          </w:p>
        </w:tc>
      </w:tr>
      <w:tr w:rsidR="00617A25" w14:paraId="24DEB1DE" w14:textId="77777777" w:rsidTr="0081460C">
        <w:tc>
          <w:tcPr>
            <w:tcW w:w="3325" w:type="dxa"/>
          </w:tcPr>
          <w:p w14:paraId="126B41E7" w14:textId="77777777" w:rsidR="00617A25" w:rsidRPr="000E6CA0" w:rsidRDefault="00617A25" w:rsidP="0081460C">
            <w:pPr>
              <w:pStyle w:val="Bngbiu-nidung"/>
              <w:ind w:firstLine="0"/>
              <w:rPr>
                <w:b/>
              </w:rPr>
            </w:pPr>
            <w:r w:rsidRPr="000E6CA0">
              <w:rPr>
                <w:b/>
              </w:rPr>
              <w:t>UC liên quan</w:t>
            </w:r>
          </w:p>
        </w:tc>
        <w:tc>
          <w:tcPr>
            <w:tcW w:w="5786" w:type="dxa"/>
          </w:tcPr>
          <w:p w14:paraId="37CBEA0C" w14:textId="77777777" w:rsidR="00617A25" w:rsidRDefault="00617A25" w:rsidP="0081460C">
            <w:pPr>
              <w:pStyle w:val="Bngbiu-nidung"/>
              <w:ind w:firstLine="0"/>
            </w:pPr>
            <w:r>
              <w:t>Đăng nhập, Quản lí tài khoản</w:t>
            </w:r>
          </w:p>
        </w:tc>
      </w:tr>
      <w:tr w:rsidR="00617A25" w14:paraId="0EB4ABF0" w14:textId="77777777" w:rsidTr="0081460C">
        <w:tc>
          <w:tcPr>
            <w:tcW w:w="3325" w:type="dxa"/>
          </w:tcPr>
          <w:p w14:paraId="0E5A4D85" w14:textId="77777777" w:rsidR="00617A25" w:rsidRPr="000E6CA0" w:rsidRDefault="00617A25" w:rsidP="0081460C">
            <w:pPr>
              <w:pStyle w:val="Bngbiu-nidung"/>
              <w:ind w:firstLine="0"/>
              <w:rPr>
                <w:b/>
              </w:rPr>
            </w:pPr>
            <w:r w:rsidRPr="000E6CA0">
              <w:rPr>
                <w:b/>
              </w:rPr>
              <w:t>Điều kiện tiên quyết</w:t>
            </w:r>
          </w:p>
        </w:tc>
        <w:tc>
          <w:tcPr>
            <w:tcW w:w="5786" w:type="dxa"/>
          </w:tcPr>
          <w:p w14:paraId="316BC6C1" w14:textId="617F792C" w:rsidR="00617A25" w:rsidRDefault="00617A25" w:rsidP="00617A25">
            <w:pPr>
              <w:pStyle w:val="Bngbiu-nidung"/>
              <w:ind w:firstLine="0"/>
            </w:pPr>
            <w:r>
              <w:t>Quản lí đã đăng nhập vào hệ thống, chọn quản lí tài khoản và chọn chỉnh sửa tài khoản</w:t>
            </w:r>
          </w:p>
        </w:tc>
      </w:tr>
      <w:tr w:rsidR="00617A25" w14:paraId="2D81D9AC" w14:textId="77777777" w:rsidTr="0081460C">
        <w:tc>
          <w:tcPr>
            <w:tcW w:w="3325" w:type="dxa"/>
          </w:tcPr>
          <w:p w14:paraId="4434D727" w14:textId="77777777" w:rsidR="00617A25" w:rsidRPr="000E6CA0" w:rsidRDefault="00617A25" w:rsidP="0081460C">
            <w:pPr>
              <w:pStyle w:val="Bngbiu-nidung"/>
              <w:ind w:firstLine="0"/>
              <w:rPr>
                <w:b/>
              </w:rPr>
            </w:pPr>
            <w:r w:rsidRPr="000E6CA0">
              <w:rPr>
                <w:b/>
              </w:rPr>
              <w:t>Điều kiện sau</w:t>
            </w:r>
          </w:p>
        </w:tc>
        <w:tc>
          <w:tcPr>
            <w:tcW w:w="5786" w:type="dxa"/>
          </w:tcPr>
          <w:p w14:paraId="3A2EB927" w14:textId="0FBAE1C6" w:rsidR="00617A25" w:rsidRDefault="00617A25" w:rsidP="00617A25">
            <w:pPr>
              <w:pStyle w:val="Bngbiu-nidung"/>
              <w:ind w:firstLine="0"/>
            </w:pPr>
            <w:r>
              <w:t>Hệ thống thay đổi phân quyền cho tài khoản</w:t>
            </w:r>
          </w:p>
        </w:tc>
      </w:tr>
      <w:tr w:rsidR="00617A25" w14:paraId="64F1949F" w14:textId="77777777" w:rsidTr="0081460C">
        <w:tc>
          <w:tcPr>
            <w:tcW w:w="3325" w:type="dxa"/>
          </w:tcPr>
          <w:p w14:paraId="6988606B" w14:textId="77777777" w:rsidR="00617A25" w:rsidRPr="000E6CA0" w:rsidRDefault="00617A25" w:rsidP="0081460C">
            <w:pPr>
              <w:pStyle w:val="Bngbiu-nidung"/>
              <w:ind w:firstLine="0"/>
              <w:rPr>
                <w:b/>
              </w:rPr>
            </w:pPr>
            <w:r w:rsidRPr="000E6CA0">
              <w:rPr>
                <w:b/>
              </w:rPr>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617A25" w14:paraId="00BDF5A7" w14:textId="77777777" w:rsidTr="0081460C">
              <w:tc>
                <w:tcPr>
                  <w:tcW w:w="2780" w:type="dxa"/>
                </w:tcPr>
                <w:p w14:paraId="2FE7C6E8" w14:textId="77777777" w:rsidR="00617A25" w:rsidRPr="000E6CA0" w:rsidRDefault="00617A25" w:rsidP="0081460C">
                  <w:pPr>
                    <w:pStyle w:val="Bngbiu-nidung"/>
                    <w:ind w:firstLine="0"/>
                    <w:jc w:val="center"/>
                    <w:rPr>
                      <w:b/>
                    </w:rPr>
                  </w:pPr>
                  <w:r w:rsidRPr="000E6CA0">
                    <w:rPr>
                      <w:b/>
                    </w:rPr>
                    <w:t>Tác nhân</w:t>
                  </w:r>
                </w:p>
              </w:tc>
              <w:tc>
                <w:tcPr>
                  <w:tcW w:w="2780" w:type="dxa"/>
                </w:tcPr>
                <w:p w14:paraId="69C68A8B" w14:textId="77777777" w:rsidR="00617A25" w:rsidRPr="000E6CA0" w:rsidRDefault="00617A25" w:rsidP="0081460C">
                  <w:pPr>
                    <w:pStyle w:val="Bngbiu-nidung"/>
                    <w:ind w:firstLine="0"/>
                    <w:jc w:val="center"/>
                    <w:rPr>
                      <w:b/>
                    </w:rPr>
                  </w:pPr>
                  <w:r w:rsidRPr="000E6CA0">
                    <w:rPr>
                      <w:b/>
                    </w:rPr>
                    <w:t>Hệ thống</w:t>
                  </w:r>
                </w:p>
              </w:tc>
            </w:tr>
            <w:tr w:rsidR="00617A25" w14:paraId="467A30D1" w14:textId="77777777" w:rsidTr="0081460C">
              <w:tc>
                <w:tcPr>
                  <w:tcW w:w="2780" w:type="dxa"/>
                </w:tcPr>
                <w:p w14:paraId="1285C483" w14:textId="485EC9F4" w:rsidR="00617A25" w:rsidRDefault="00617A25" w:rsidP="00617A25">
                  <w:pPr>
                    <w:pStyle w:val="Bngbiu-nidung"/>
                    <w:ind w:firstLine="0"/>
                  </w:pPr>
                  <w:r>
                    <w:t>1. Quản lí đăng nhập vào hệ thống</w:t>
                  </w:r>
                  <w:r w:rsidR="00036A84">
                    <w:t xml:space="preserve"> và chọn chỉnh sửa tài khoản</w:t>
                  </w:r>
                </w:p>
                <w:p w14:paraId="30D09BF3" w14:textId="126282E2" w:rsidR="00617A25" w:rsidRDefault="00617A25" w:rsidP="0081460C">
                  <w:pPr>
                    <w:pStyle w:val="Bngbiu-nidung"/>
                    <w:ind w:firstLine="0"/>
                  </w:pPr>
                </w:p>
              </w:tc>
              <w:tc>
                <w:tcPr>
                  <w:tcW w:w="2780" w:type="dxa"/>
                </w:tcPr>
                <w:p w14:paraId="4DFB8DC2" w14:textId="4A4EDFB5" w:rsidR="00617A25" w:rsidRDefault="00617A25" w:rsidP="0081460C">
                  <w:pPr>
                    <w:pStyle w:val="Bngbiu-nidung"/>
                    <w:ind w:firstLine="0"/>
                  </w:pPr>
                  <w:r>
                    <w:t xml:space="preserve">1.1 Hệ thống hiển thị thông tin tài khoản </w:t>
                  </w:r>
                  <w:r w:rsidR="00036A84">
                    <w:t>chỉnh sửa</w:t>
                  </w:r>
                </w:p>
              </w:tc>
            </w:tr>
            <w:tr w:rsidR="00036A84" w14:paraId="768E5902" w14:textId="77777777" w:rsidTr="0081460C">
              <w:tc>
                <w:tcPr>
                  <w:tcW w:w="2780" w:type="dxa"/>
                </w:tcPr>
                <w:p w14:paraId="3CAC39ED" w14:textId="427AAA96" w:rsidR="00036A84" w:rsidRDefault="00036A84" w:rsidP="00617A25">
                  <w:pPr>
                    <w:pStyle w:val="Bngbiu-nidung"/>
                    <w:ind w:firstLine="0"/>
                  </w:pPr>
                  <w:r>
                    <w:t>2. Quản lí thay đổi thông tin phân quyền của tài khoản và nhấn lưu</w:t>
                  </w:r>
                </w:p>
              </w:tc>
              <w:tc>
                <w:tcPr>
                  <w:tcW w:w="2780" w:type="dxa"/>
                </w:tcPr>
                <w:p w14:paraId="3636FCD5" w14:textId="0554691C" w:rsidR="00036A84" w:rsidRDefault="00036A84" w:rsidP="0081460C">
                  <w:pPr>
                    <w:pStyle w:val="Bngbiu-nidung"/>
                    <w:ind w:firstLine="0"/>
                  </w:pPr>
                  <w:r>
                    <w:t xml:space="preserve">2.1 Hệ thống thông báo chỉnh sửa thông tin </w:t>
                  </w:r>
                  <w:r>
                    <w:lastRenderedPageBreak/>
                    <w:t>thành công và trả về trang quản lí tài khoản</w:t>
                  </w:r>
                </w:p>
              </w:tc>
            </w:tr>
          </w:tbl>
          <w:p w14:paraId="58AFA248" w14:textId="77777777" w:rsidR="00617A25" w:rsidRDefault="00617A25" w:rsidP="0081460C">
            <w:pPr>
              <w:pStyle w:val="Bngbiu-nidung"/>
              <w:ind w:firstLine="0"/>
            </w:pPr>
          </w:p>
        </w:tc>
      </w:tr>
      <w:tr w:rsidR="00617A25" w14:paraId="2A8786D1" w14:textId="77777777" w:rsidTr="0081460C">
        <w:tc>
          <w:tcPr>
            <w:tcW w:w="3325" w:type="dxa"/>
          </w:tcPr>
          <w:p w14:paraId="22DF8A41" w14:textId="77777777" w:rsidR="00617A25" w:rsidRPr="000E6CA0" w:rsidRDefault="00617A25" w:rsidP="0081460C">
            <w:pPr>
              <w:pStyle w:val="Bngbiu-nidung"/>
              <w:ind w:firstLine="0"/>
              <w:rPr>
                <w:b/>
              </w:rPr>
            </w:pPr>
            <w:r w:rsidRPr="000E6CA0">
              <w:rPr>
                <w:b/>
              </w:rPr>
              <w:lastRenderedPageBreak/>
              <w:t>Ngoại lệ</w:t>
            </w:r>
          </w:p>
        </w:tc>
        <w:tc>
          <w:tcPr>
            <w:tcW w:w="5786" w:type="dxa"/>
          </w:tcPr>
          <w:p w14:paraId="74C7A811" w14:textId="77777777" w:rsidR="00617A25" w:rsidRDefault="00617A25" w:rsidP="002F2626">
            <w:pPr>
              <w:pStyle w:val="Bngbiu-nidung"/>
              <w:keepNext/>
              <w:ind w:firstLine="0"/>
            </w:pPr>
          </w:p>
        </w:tc>
      </w:tr>
    </w:tbl>
    <w:p w14:paraId="4F490E5C" w14:textId="042000EF" w:rsidR="00617A25" w:rsidRDefault="002F2626" w:rsidP="002F2626">
      <w:pPr>
        <w:pStyle w:val="Caption"/>
      </w:pPr>
      <w:bookmarkStart w:id="40" w:name="_Toc92638091"/>
      <w:r>
        <w:t>Bảng 3.</w:t>
      </w:r>
      <w:fldSimple w:instr=" SEQ Bảng_3. \* ARABIC ">
        <w:r w:rsidR="00F27472">
          <w:rPr>
            <w:noProof/>
          </w:rPr>
          <w:t>19</w:t>
        </w:r>
      </w:fldSimple>
      <w:r>
        <w:t xml:space="preserve"> Đặc tả Usecase phân quyền</w:t>
      </w:r>
      <w:bookmarkEnd w:id="40"/>
    </w:p>
    <w:tbl>
      <w:tblPr>
        <w:tblStyle w:val="TableGrid"/>
        <w:tblW w:w="0" w:type="auto"/>
        <w:tblLook w:val="04A0" w:firstRow="1" w:lastRow="0" w:firstColumn="1" w:lastColumn="0" w:noHBand="0" w:noVBand="1"/>
      </w:tblPr>
      <w:tblGrid>
        <w:gridCol w:w="3325"/>
        <w:gridCol w:w="5786"/>
      </w:tblGrid>
      <w:tr w:rsidR="00036A84" w14:paraId="04668191" w14:textId="77777777" w:rsidTr="0081460C">
        <w:tc>
          <w:tcPr>
            <w:tcW w:w="3325" w:type="dxa"/>
          </w:tcPr>
          <w:p w14:paraId="7F6138E3" w14:textId="77777777" w:rsidR="00036A84" w:rsidRPr="000E6CA0" w:rsidRDefault="00036A84" w:rsidP="0081460C">
            <w:pPr>
              <w:pStyle w:val="Bngbiu-nidung"/>
              <w:ind w:firstLine="0"/>
              <w:rPr>
                <w:b/>
              </w:rPr>
            </w:pPr>
            <w:r w:rsidRPr="000E6CA0">
              <w:rPr>
                <w:b/>
              </w:rPr>
              <w:t>Tên Usecase</w:t>
            </w:r>
          </w:p>
        </w:tc>
        <w:tc>
          <w:tcPr>
            <w:tcW w:w="5786" w:type="dxa"/>
          </w:tcPr>
          <w:p w14:paraId="4FD047FC" w14:textId="1B962979" w:rsidR="00036A84" w:rsidRDefault="00036A84" w:rsidP="0081460C">
            <w:pPr>
              <w:pStyle w:val="Bngbiu-nidung"/>
              <w:ind w:firstLine="0"/>
            </w:pPr>
            <w:r>
              <w:t>Quản lí bài viết</w:t>
            </w:r>
          </w:p>
        </w:tc>
      </w:tr>
      <w:tr w:rsidR="00036A84" w14:paraId="6F7CE1BC" w14:textId="77777777" w:rsidTr="0081460C">
        <w:tc>
          <w:tcPr>
            <w:tcW w:w="3325" w:type="dxa"/>
          </w:tcPr>
          <w:p w14:paraId="6B85442E" w14:textId="77777777" w:rsidR="00036A84" w:rsidRPr="000E6CA0" w:rsidRDefault="00036A84" w:rsidP="0081460C">
            <w:pPr>
              <w:pStyle w:val="Bngbiu-nidung"/>
              <w:ind w:firstLine="0"/>
              <w:rPr>
                <w:b/>
              </w:rPr>
            </w:pPr>
            <w:r w:rsidRPr="000E6CA0">
              <w:rPr>
                <w:b/>
              </w:rPr>
              <w:t>Ngữ cảnh</w:t>
            </w:r>
          </w:p>
        </w:tc>
        <w:tc>
          <w:tcPr>
            <w:tcW w:w="5786" w:type="dxa"/>
          </w:tcPr>
          <w:p w14:paraId="729594DD" w14:textId="47C95BD9" w:rsidR="00036A84" w:rsidRDefault="00036A84" w:rsidP="00245BD7">
            <w:pPr>
              <w:pStyle w:val="Bngbiu-nidung"/>
              <w:ind w:firstLine="0"/>
            </w:pPr>
            <w:r>
              <w:t>Khi quản lí đã đăng nhập vào hệ thống với tài khoản admin và</w:t>
            </w:r>
            <w:r w:rsidR="00245BD7">
              <w:t xml:space="preserve"> muốn</w:t>
            </w:r>
            <w:r>
              <w:t xml:space="preserve"> </w:t>
            </w:r>
            <w:r w:rsidR="00245BD7">
              <w:t>quản lí các bài viết</w:t>
            </w:r>
          </w:p>
        </w:tc>
      </w:tr>
      <w:tr w:rsidR="00036A84" w14:paraId="6AE477C6" w14:textId="77777777" w:rsidTr="0081460C">
        <w:tc>
          <w:tcPr>
            <w:tcW w:w="3325" w:type="dxa"/>
          </w:tcPr>
          <w:p w14:paraId="24ECE874" w14:textId="77777777" w:rsidR="00036A84" w:rsidRPr="000E6CA0" w:rsidRDefault="00036A84" w:rsidP="0081460C">
            <w:pPr>
              <w:pStyle w:val="Bngbiu-nidung"/>
              <w:ind w:firstLine="0"/>
              <w:rPr>
                <w:b/>
              </w:rPr>
            </w:pPr>
            <w:r>
              <w:rPr>
                <w:b/>
              </w:rPr>
              <w:t>Sự kiện kích hoạt</w:t>
            </w:r>
          </w:p>
        </w:tc>
        <w:tc>
          <w:tcPr>
            <w:tcW w:w="5786" w:type="dxa"/>
          </w:tcPr>
          <w:p w14:paraId="2F9E670F" w14:textId="4EE4A265" w:rsidR="00036A84" w:rsidRDefault="00036A84" w:rsidP="00245BD7">
            <w:pPr>
              <w:pStyle w:val="Bngbiu-nidung"/>
              <w:ind w:firstLine="0"/>
            </w:pPr>
            <w:r>
              <w:t xml:space="preserve">Quản lí nhấn chọn quản lí </w:t>
            </w:r>
            <w:r w:rsidR="00245BD7">
              <w:t>quản lí bài viết</w:t>
            </w:r>
          </w:p>
        </w:tc>
      </w:tr>
      <w:tr w:rsidR="00036A84" w14:paraId="4E362F0E" w14:textId="77777777" w:rsidTr="0081460C">
        <w:tc>
          <w:tcPr>
            <w:tcW w:w="3325" w:type="dxa"/>
          </w:tcPr>
          <w:p w14:paraId="59D3D227" w14:textId="77777777" w:rsidR="00036A84" w:rsidRPr="000E6CA0" w:rsidRDefault="00036A84" w:rsidP="0081460C">
            <w:pPr>
              <w:pStyle w:val="Bngbiu-nidung"/>
              <w:ind w:firstLine="0"/>
              <w:rPr>
                <w:b/>
              </w:rPr>
            </w:pPr>
            <w:r w:rsidRPr="000E6CA0">
              <w:rPr>
                <w:b/>
              </w:rPr>
              <w:t>Mô tả</w:t>
            </w:r>
          </w:p>
        </w:tc>
        <w:tc>
          <w:tcPr>
            <w:tcW w:w="5786" w:type="dxa"/>
          </w:tcPr>
          <w:p w14:paraId="2E31F950" w14:textId="72CF133D" w:rsidR="00036A84" w:rsidRDefault="00036A84" w:rsidP="00245BD7">
            <w:pPr>
              <w:pStyle w:val="Bngbiu-nidung"/>
              <w:ind w:firstLine="0"/>
            </w:pPr>
            <w:r>
              <w:t xml:space="preserve">Khi quản lí đã đăng nhập vào hệ thống với tài khoản admin. Quản lí muốn thực hiện việc </w:t>
            </w:r>
            <w:r w:rsidR="00245BD7">
              <w:t>quản lí các bài viết trên hệ thống thì quản lí sẽ nhấn chọn quản lí bài viết</w:t>
            </w:r>
            <w:r>
              <w:t xml:space="preserve"> </w:t>
            </w:r>
          </w:p>
        </w:tc>
      </w:tr>
      <w:tr w:rsidR="00036A84" w14:paraId="3629910C" w14:textId="77777777" w:rsidTr="0081460C">
        <w:tc>
          <w:tcPr>
            <w:tcW w:w="3325" w:type="dxa"/>
          </w:tcPr>
          <w:p w14:paraId="0FB80062" w14:textId="77777777" w:rsidR="00036A84" w:rsidRPr="000E6CA0" w:rsidRDefault="00036A84" w:rsidP="0081460C">
            <w:pPr>
              <w:pStyle w:val="Bngbiu-nidung"/>
              <w:ind w:firstLine="0"/>
              <w:rPr>
                <w:b/>
              </w:rPr>
            </w:pPr>
            <w:r w:rsidRPr="000E6CA0">
              <w:rPr>
                <w:b/>
              </w:rPr>
              <w:t>Tác nhân</w:t>
            </w:r>
          </w:p>
        </w:tc>
        <w:tc>
          <w:tcPr>
            <w:tcW w:w="5786" w:type="dxa"/>
          </w:tcPr>
          <w:p w14:paraId="20F37058" w14:textId="4602F12A" w:rsidR="00036A84" w:rsidRDefault="00036A84" w:rsidP="0081460C">
            <w:pPr>
              <w:pStyle w:val="Bngbiu-nidung"/>
              <w:ind w:firstLine="0"/>
            </w:pPr>
            <w:r>
              <w:t>Quản lí</w:t>
            </w:r>
          </w:p>
        </w:tc>
      </w:tr>
      <w:tr w:rsidR="00036A84" w14:paraId="559A266A" w14:textId="77777777" w:rsidTr="0081460C">
        <w:tc>
          <w:tcPr>
            <w:tcW w:w="3325" w:type="dxa"/>
          </w:tcPr>
          <w:p w14:paraId="73AE5239" w14:textId="77777777" w:rsidR="00036A84" w:rsidRPr="000E6CA0" w:rsidRDefault="00036A84" w:rsidP="0081460C">
            <w:pPr>
              <w:pStyle w:val="Bngbiu-nidung"/>
              <w:ind w:firstLine="0"/>
              <w:rPr>
                <w:b/>
              </w:rPr>
            </w:pPr>
            <w:r w:rsidRPr="000E6CA0">
              <w:rPr>
                <w:b/>
              </w:rPr>
              <w:t>UC liên quan</w:t>
            </w:r>
          </w:p>
        </w:tc>
        <w:tc>
          <w:tcPr>
            <w:tcW w:w="5786" w:type="dxa"/>
          </w:tcPr>
          <w:p w14:paraId="01953EE2" w14:textId="0378D298" w:rsidR="00036A84" w:rsidRDefault="00036A84" w:rsidP="00245BD7">
            <w:pPr>
              <w:pStyle w:val="Bngbiu-nidung"/>
              <w:ind w:firstLine="0"/>
            </w:pPr>
            <w:r>
              <w:t>Đăng nhập</w:t>
            </w:r>
          </w:p>
        </w:tc>
      </w:tr>
      <w:tr w:rsidR="00036A84" w14:paraId="525525DA" w14:textId="77777777" w:rsidTr="0081460C">
        <w:tc>
          <w:tcPr>
            <w:tcW w:w="3325" w:type="dxa"/>
          </w:tcPr>
          <w:p w14:paraId="15C080D6" w14:textId="77777777" w:rsidR="00036A84" w:rsidRPr="000E6CA0" w:rsidRDefault="00036A84" w:rsidP="0081460C">
            <w:pPr>
              <w:pStyle w:val="Bngbiu-nidung"/>
              <w:ind w:firstLine="0"/>
              <w:rPr>
                <w:b/>
              </w:rPr>
            </w:pPr>
            <w:r w:rsidRPr="000E6CA0">
              <w:rPr>
                <w:b/>
              </w:rPr>
              <w:t>Điều kiện tiên quyết</w:t>
            </w:r>
          </w:p>
        </w:tc>
        <w:tc>
          <w:tcPr>
            <w:tcW w:w="5786" w:type="dxa"/>
          </w:tcPr>
          <w:p w14:paraId="151B45E5" w14:textId="49753BD7" w:rsidR="00036A84" w:rsidRDefault="00036A84" w:rsidP="0081460C">
            <w:pPr>
              <w:pStyle w:val="Bngbiu-nidung"/>
              <w:ind w:firstLine="0"/>
            </w:pPr>
            <w:r>
              <w:t xml:space="preserve">Quản lí đã đăng nhập vào hệ thống, chọn quản </w:t>
            </w:r>
            <w:r w:rsidR="0081460C">
              <w:t>lí bài viết</w:t>
            </w:r>
          </w:p>
        </w:tc>
      </w:tr>
      <w:tr w:rsidR="00036A84" w14:paraId="1318EBBE" w14:textId="77777777" w:rsidTr="0081460C">
        <w:tc>
          <w:tcPr>
            <w:tcW w:w="3325" w:type="dxa"/>
          </w:tcPr>
          <w:p w14:paraId="2799F6DC" w14:textId="77777777" w:rsidR="00036A84" w:rsidRPr="000E6CA0" w:rsidRDefault="00036A84" w:rsidP="0081460C">
            <w:pPr>
              <w:pStyle w:val="Bngbiu-nidung"/>
              <w:ind w:firstLine="0"/>
              <w:rPr>
                <w:b/>
              </w:rPr>
            </w:pPr>
            <w:r w:rsidRPr="000E6CA0">
              <w:rPr>
                <w:b/>
              </w:rPr>
              <w:t>Điều kiện sau</w:t>
            </w:r>
          </w:p>
        </w:tc>
        <w:tc>
          <w:tcPr>
            <w:tcW w:w="5786" w:type="dxa"/>
          </w:tcPr>
          <w:p w14:paraId="58A02785" w14:textId="271201B9" w:rsidR="00036A84" w:rsidRDefault="00036A84" w:rsidP="0081460C">
            <w:pPr>
              <w:pStyle w:val="Bngbiu-nidung"/>
              <w:ind w:firstLine="0"/>
            </w:pPr>
            <w:r>
              <w:t xml:space="preserve">Hệ thống </w:t>
            </w:r>
            <w:r w:rsidR="0081460C">
              <w:t xml:space="preserve">hiển thị danh sách các bài viết </w:t>
            </w:r>
          </w:p>
        </w:tc>
      </w:tr>
      <w:tr w:rsidR="00036A84" w14:paraId="1B431F48" w14:textId="77777777" w:rsidTr="0081460C">
        <w:tc>
          <w:tcPr>
            <w:tcW w:w="3325" w:type="dxa"/>
          </w:tcPr>
          <w:p w14:paraId="3E188402" w14:textId="77777777" w:rsidR="00036A84" w:rsidRPr="000E6CA0" w:rsidRDefault="00036A84" w:rsidP="0081460C">
            <w:pPr>
              <w:pStyle w:val="Bngbiu-nidung"/>
              <w:ind w:firstLine="0"/>
              <w:rPr>
                <w:b/>
              </w:rPr>
            </w:pPr>
            <w:r w:rsidRPr="000E6CA0">
              <w:rPr>
                <w:b/>
              </w:rPr>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036A84" w14:paraId="6A54A0D2" w14:textId="77777777" w:rsidTr="0081460C">
              <w:tc>
                <w:tcPr>
                  <w:tcW w:w="2780" w:type="dxa"/>
                </w:tcPr>
                <w:p w14:paraId="4D8D0C1B" w14:textId="77777777" w:rsidR="00036A84" w:rsidRPr="000E6CA0" w:rsidRDefault="00036A84" w:rsidP="0081460C">
                  <w:pPr>
                    <w:pStyle w:val="Bngbiu-nidung"/>
                    <w:ind w:firstLine="0"/>
                    <w:jc w:val="center"/>
                    <w:rPr>
                      <w:b/>
                    </w:rPr>
                  </w:pPr>
                  <w:r w:rsidRPr="000E6CA0">
                    <w:rPr>
                      <w:b/>
                    </w:rPr>
                    <w:t>Tác nhân</w:t>
                  </w:r>
                </w:p>
              </w:tc>
              <w:tc>
                <w:tcPr>
                  <w:tcW w:w="2780" w:type="dxa"/>
                </w:tcPr>
                <w:p w14:paraId="3716374F" w14:textId="77777777" w:rsidR="00036A84" w:rsidRPr="000E6CA0" w:rsidRDefault="00036A84" w:rsidP="0081460C">
                  <w:pPr>
                    <w:pStyle w:val="Bngbiu-nidung"/>
                    <w:ind w:firstLine="0"/>
                    <w:jc w:val="center"/>
                    <w:rPr>
                      <w:b/>
                    </w:rPr>
                  </w:pPr>
                  <w:r w:rsidRPr="000E6CA0">
                    <w:rPr>
                      <w:b/>
                    </w:rPr>
                    <w:t>Hệ thống</w:t>
                  </w:r>
                </w:p>
              </w:tc>
            </w:tr>
            <w:tr w:rsidR="00036A84" w14:paraId="72E09298" w14:textId="77777777" w:rsidTr="0081460C">
              <w:tc>
                <w:tcPr>
                  <w:tcW w:w="2780" w:type="dxa"/>
                </w:tcPr>
                <w:p w14:paraId="4BAA914C" w14:textId="0241ECA6" w:rsidR="00036A84" w:rsidRDefault="00036A84" w:rsidP="0081460C">
                  <w:pPr>
                    <w:pStyle w:val="Bngbiu-nidung"/>
                    <w:ind w:firstLine="0"/>
                  </w:pPr>
                  <w:r>
                    <w:t xml:space="preserve">1. Quản lí đăng nhập vào hệ thống và chọn </w:t>
                  </w:r>
                  <w:r w:rsidR="0081460C">
                    <w:t>mục quản lí bài viết</w:t>
                  </w:r>
                </w:p>
                <w:p w14:paraId="6994F7DC" w14:textId="77777777" w:rsidR="00036A84" w:rsidRDefault="00036A84" w:rsidP="0081460C">
                  <w:pPr>
                    <w:pStyle w:val="Bngbiu-nidung"/>
                    <w:ind w:firstLine="0"/>
                  </w:pPr>
                </w:p>
              </w:tc>
              <w:tc>
                <w:tcPr>
                  <w:tcW w:w="2780" w:type="dxa"/>
                </w:tcPr>
                <w:p w14:paraId="12F5984E" w14:textId="34121AB3" w:rsidR="00036A84" w:rsidRDefault="00036A84" w:rsidP="0081460C">
                  <w:pPr>
                    <w:pStyle w:val="Bngbiu-nidung"/>
                    <w:ind w:firstLine="0"/>
                  </w:pPr>
                  <w:r>
                    <w:t xml:space="preserve">1.1 Hệ thống hiển thị </w:t>
                  </w:r>
                  <w:r w:rsidR="0081460C">
                    <w:t>danh sách các bài viết trên  hệ thống</w:t>
                  </w:r>
                </w:p>
              </w:tc>
            </w:tr>
          </w:tbl>
          <w:p w14:paraId="69632303" w14:textId="77777777" w:rsidR="00036A84" w:rsidRDefault="00036A84" w:rsidP="0081460C">
            <w:pPr>
              <w:pStyle w:val="Bngbiu-nidung"/>
              <w:ind w:firstLine="0"/>
            </w:pPr>
          </w:p>
        </w:tc>
      </w:tr>
      <w:tr w:rsidR="00036A84" w14:paraId="52869968" w14:textId="77777777" w:rsidTr="0081460C">
        <w:tc>
          <w:tcPr>
            <w:tcW w:w="3325" w:type="dxa"/>
          </w:tcPr>
          <w:p w14:paraId="7913C3ED" w14:textId="77777777" w:rsidR="00036A84" w:rsidRPr="000E6CA0" w:rsidRDefault="00036A84" w:rsidP="0081460C">
            <w:pPr>
              <w:pStyle w:val="Bngbiu-nidung"/>
              <w:ind w:firstLine="0"/>
              <w:rPr>
                <w:b/>
              </w:rPr>
            </w:pPr>
            <w:r w:rsidRPr="000E6CA0">
              <w:rPr>
                <w:b/>
              </w:rPr>
              <w:lastRenderedPageBreak/>
              <w:t>Ngoại lệ</w:t>
            </w:r>
          </w:p>
        </w:tc>
        <w:tc>
          <w:tcPr>
            <w:tcW w:w="5786" w:type="dxa"/>
          </w:tcPr>
          <w:p w14:paraId="065052D6" w14:textId="77777777" w:rsidR="00036A84" w:rsidRDefault="00036A84" w:rsidP="002F2626">
            <w:pPr>
              <w:pStyle w:val="Bngbiu-nidung"/>
              <w:keepNext/>
              <w:ind w:firstLine="0"/>
            </w:pPr>
          </w:p>
        </w:tc>
      </w:tr>
    </w:tbl>
    <w:p w14:paraId="6A63616B" w14:textId="0F7007AB" w:rsidR="00036A84" w:rsidRDefault="002F2626" w:rsidP="002F2626">
      <w:pPr>
        <w:pStyle w:val="Caption"/>
      </w:pPr>
      <w:bookmarkStart w:id="41" w:name="_Toc92638092"/>
      <w:r>
        <w:t>Bảng 3.</w:t>
      </w:r>
      <w:fldSimple w:instr=" SEQ Bảng_3. \* ARABIC ">
        <w:r w:rsidR="00F27472">
          <w:rPr>
            <w:noProof/>
          </w:rPr>
          <w:t>20</w:t>
        </w:r>
      </w:fldSimple>
      <w:r>
        <w:t xml:space="preserve"> Đặc tả Usecase quản lí bài viết</w:t>
      </w:r>
      <w:bookmarkEnd w:id="41"/>
    </w:p>
    <w:tbl>
      <w:tblPr>
        <w:tblStyle w:val="TableGrid"/>
        <w:tblW w:w="0" w:type="auto"/>
        <w:tblLook w:val="04A0" w:firstRow="1" w:lastRow="0" w:firstColumn="1" w:lastColumn="0" w:noHBand="0" w:noVBand="1"/>
      </w:tblPr>
      <w:tblGrid>
        <w:gridCol w:w="3325"/>
        <w:gridCol w:w="5786"/>
      </w:tblGrid>
      <w:tr w:rsidR="0081460C" w14:paraId="31C24539" w14:textId="77777777" w:rsidTr="0081460C">
        <w:tc>
          <w:tcPr>
            <w:tcW w:w="3325" w:type="dxa"/>
          </w:tcPr>
          <w:p w14:paraId="262D6A4F" w14:textId="77777777" w:rsidR="0081460C" w:rsidRPr="000E6CA0" w:rsidRDefault="0081460C" w:rsidP="0081460C">
            <w:pPr>
              <w:pStyle w:val="Bngbiu-nidung"/>
              <w:ind w:firstLine="0"/>
              <w:rPr>
                <w:b/>
              </w:rPr>
            </w:pPr>
            <w:r w:rsidRPr="000E6CA0">
              <w:rPr>
                <w:b/>
              </w:rPr>
              <w:t>Tên Usecase</w:t>
            </w:r>
          </w:p>
        </w:tc>
        <w:tc>
          <w:tcPr>
            <w:tcW w:w="5786" w:type="dxa"/>
          </w:tcPr>
          <w:p w14:paraId="375422A8" w14:textId="75D84952" w:rsidR="0081460C" w:rsidRDefault="0081460C" w:rsidP="0081460C">
            <w:pPr>
              <w:pStyle w:val="Bngbiu-nidung"/>
              <w:ind w:firstLine="0"/>
            </w:pPr>
            <w:r>
              <w:t>Thêm bài viết mới</w:t>
            </w:r>
          </w:p>
        </w:tc>
      </w:tr>
      <w:tr w:rsidR="0081460C" w14:paraId="3574BD23" w14:textId="77777777" w:rsidTr="0081460C">
        <w:tc>
          <w:tcPr>
            <w:tcW w:w="3325" w:type="dxa"/>
          </w:tcPr>
          <w:p w14:paraId="04E66C69" w14:textId="77777777" w:rsidR="0081460C" w:rsidRPr="000E6CA0" w:rsidRDefault="0081460C" w:rsidP="0081460C">
            <w:pPr>
              <w:pStyle w:val="Bngbiu-nidung"/>
              <w:ind w:firstLine="0"/>
              <w:rPr>
                <w:b/>
              </w:rPr>
            </w:pPr>
            <w:r w:rsidRPr="000E6CA0">
              <w:rPr>
                <w:b/>
              </w:rPr>
              <w:t>Ngữ cảnh</w:t>
            </w:r>
          </w:p>
        </w:tc>
        <w:tc>
          <w:tcPr>
            <w:tcW w:w="5786" w:type="dxa"/>
          </w:tcPr>
          <w:p w14:paraId="16D99D50" w14:textId="4D75BF0A" w:rsidR="0081460C" w:rsidRDefault="0081460C" w:rsidP="0081460C">
            <w:pPr>
              <w:pStyle w:val="Bngbiu-nidung"/>
              <w:ind w:firstLine="0"/>
            </w:pPr>
            <w:r>
              <w:t>Khi quản lí đã đăng nhập vào hệ thống với tài khoản admin và muốn thêm một bài viết mới</w:t>
            </w:r>
          </w:p>
        </w:tc>
      </w:tr>
      <w:tr w:rsidR="0081460C" w14:paraId="1575B508" w14:textId="77777777" w:rsidTr="0081460C">
        <w:tc>
          <w:tcPr>
            <w:tcW w:w="3325" w:type="dxa"/>
          </w:tcPr>
          <w:p w14:paraId="5A88AE99" w14:textId="77777777" w:rsidR="0081460C" w:rsidRPr="000E6CA0" w:rsidRDefault="0081460C" w:rsidP="0081460C">
            <w:pPr>
              <w:pStyle w:val="Bngbiu-nidung"/>
              <w:ind w:firstLine="0"/>
              <w:rPr>
                <w:b/>
              </w:rPr>
            </w:pPr>
            <w:r>
              <w:rPr>
                <w:b/>
              </w:rPr>
              <w:t>Sự kiện kích hoạt</w:t>
            </w:r>
          </w:p>
        </w:tc>
        <w:tc>
          <w:tcPr>
            <w:tcW w:w="5786" w:type="dxa"/>
          </w:tcPr>
          <w:p w14:paraId="489EF6FA" w14:textId="37FFF3C8" w:rsidR="0081460C" w:rsidRDefault="0081460C" w:rsidP="00AB16E9">
            <w:pPr>
              <w:pStyle w:val="Bngbiu-nidung"/>
              <w:ind w:firstLine="0"/>
            </w:pPr>
            <w:r>
              <w:t>Quản lí nhấn chọn quản lí bài viết</w:t>
            </w:r>
            <w:r w:rsidR="002C2192">
              <w:t xml:space="preserve"> và chọn thêm bài viết mới</w:t>
            </w:r>
          </w:p>
        </w:tc>
      </w:tr>
      <w:tr w:rsidR="0081460C" w14:paraId="2B8F4E23" w14:textId="77777777" w:rsidTr="0081460C">
        <w:tc>
          <w:tcPr>
            <w:tcW w:w="3325" w:type="dxa"/>
          </w:tcPr>
          <w:p w14:paraId="5FAEB012" w14:textId="77777777" w:rsidR="0081460C" w:rsidRPr="000E6CA0" w:rsidRDefault="0081460C" w:rsidP="0081460C">
            <w:pPr>
              <w:pStyle w:val="Bngbiu-nidung"/>
              <w:ind w:firstLine="0"/>
              <w:rPr>
                <w:b/>
              </w:rPr>
            </w:pPr>
            <w:r w:rsidRPr="000E6CA0">
              <w:rPr>
                <w:b/>
              </w:rPr>
              <w:t>Mô tả</w:t>
            </w:r>
          </w:p>
        </w:tc>
        <w:tc>
          <w:tcPr>
            <w:tcW w:w="5786" w:type="dxa"/>
          </w:tcPr>
          <w:p w14:paraId="4BA59D45" w14:textId="3FB202E3" w:rsidR="0081460C" w:rsidRDefault="0081460C" w:rsidP="002C2192">
            <w:pPr>
              <w:pStyle w:val="Bngbiu-nidung"/>
              <w:ind w:firstLine="0"/>
            </w:pPr>
            <w:r>
              <w:t xml:space="preserve">Khi quản lí đã đăng nhập vào hệ thống với tài khoản admin. Quản lí muốn thực hiện </w:t>
            </w:r>
            <w:r w:rsidR="002C2192">
              <w:t>thêm một bài viết mới trên hệ thống, quản lí chọn mục quản lí bài viết và nhấn thêm bài viết</w:t>
            </w:r>
            <w:r>
              <w:t xml:space="preserve"> </w:t>
            </w:r>
          </w:p>
        </w:tc>
      </w:tr>
      <w:tr w:rsidR="0081460C" w14:paraId="29EB33E1" w14:textId="77777777" w:rsidTr="0081460C">
        <w:tc>
          <w:tcPr>
            <w:tcW w:w="3325" w:type="dxa"/>
          </w:tcPr>
          <w:p w14:paraId="33B56809" w14:textId="77777777" w:rsidR="0081460C" w:rsidRPr="000E6CA0" w:rsidRDefault="0081460C" w:rsidP="0081460C">
            <w:pPr>
              <w:pStyle w:val="Bngbiu-nidung"/>
              <w:ind w:firstLine="0"/>
              <w:rPr>
                <w:b/>
              </w:rPr>
            </w:pPr>
            <w:r w:rsidRPr="000E6CA0">
              <w:rPr>
                <w:b/>
              </w:rPr>
              <w:t>Tác nhân</w:t>
            </w:r>
          </w:p>
        </w:tc>
        <w:tc>
          <w:tcPr>
            <w:tcW w:w="5786" w:type="dxa"/>
          </w:tcPr>
          <w:p w14:paraId="5164FA82" w14:textId="77777777" w:rsidR="0081460C" w:rsidRDefault="0081460C" w:rsidP="0081460C">
            <w:pPr>
              <w:pStyle w:val="Bngbiu-nidung"/>
              <w:ind w:firstLine="0"/>
            </w:pPr>
            <w:r>
              <w:t>Quản lí</w:t>
            </w:r>
          </w:p>
        </w:tc>
      </w:tr>
      <w:tr w:rsidR="0081460C" w14:paraId="1146D99C" w14:textId="77777777" w:rsidTr="0081460C">
        <w:tc>
          <w:tcPr>
            <w:tcW w:w="3325" w:type="dxa"/>
          </w:tcPr>
          <w:p w14:paraId="3F3212BC" w14:textId="77777777" w:rsidR="0081460C" w:rsidRPr="000E6CA0" w:rsidRDefault="0081460C" w:rsidP="0081460C">
            <w:pPr>
              <w:pStyle w:val="Bngbiu-nidung"/>
              <w:ind w:firstLine="0"/>
              <w:rPr>
                <w:b/>
              </w:rPr>
            </w:pPr>
            <w:r w:rsidRPr="000E6CA0">
              <w:rPr>
                <w:b/>
              </w:rPr>
              <w:t>UC liên quan</w:t>
            </w:r>
          </w:p>
        </w:tc>
        <w:tc>
          <w:tcPr>
            <w:tcW w:w="5786" w:type="dxa"/>
          </w:tcPr>
          <w:p w14:paraId="7F058185" w14:textId="5CA5BD37" w:rsidR="0081460C" w:rsidRDefault="0081460C" w:rsidP="0081460C">
            <w:pPr>
              <w:pStyle w:val="Bngbiu-nidung"/>
              <w:ind w:firstLine="0"/>
            </w:pPr>
            <w:r>
              <w:t>Đăng nhập</w:t>
            </w:r>
            <w:r w:rsidR="002C2192">
              <w:t>, Quản lí bài viết</w:t>
            </w:r>
          </w:p>
        </w:tc>
      </w:tr>
      <w:tr w:rsidR="0081460C" w14:paraId="507F6D35" w14:textId="77777777" w:rsidTr="0081460C">
        <w:tc>
          <w:tcPr>
            <w:tcW w:w="3325" w:type="dxa"/>
          </w:tcPr>
          <w:p w14:paraId="6616E6BF" w14:textId="77777777" w:rsidR="0081460C" w:rsidRPr="000E6CA0" w:rsidRDefault="0081460C" w:rsidP="0081460C">
            <w:pPr>
              <w:pStyle w:val="Bngbiu-nidung"/>
              <w:ind w:firstLine="0"/>
              <w:rPr>
                <w:b/>
              </w:rPr>
            </w:pPr>
            <w:r w:rsidRPr="000E6CA0">
              <w:rPr>
                <w:b/>
              </w:rPr>
              <w:t>Điều kiện tiên quyết</w:t>
            </w:r>
          </w:p>
        </w:tc>
        <w:tc>
          <w:tcPr>
            <w:tcW w:w="5786" w:type="dxa"/>
          </w:tcPr>
          <w:p w14:paraId="179F2C9E" w14:textId="07393FA0" w:rsidR="0081460C" w:rsidRDefault="0081460C" w:rsidP="0081460C">
            <w:pPr>
              <w:pStyle w:val="Bngbiu-nidung"/>
              <w:ind w:firstLine="0"/>
            </w:pPr>
            <w:r>
              <w:t>Quản lí đã đăng nhập vào hệ thống, chọn quản lí bài viết</w:t>
            </w:r>
            <w:r w:rsidR="002C2192">
              <w:t xml:space="preserve"> và chọn thêm bài viết</w:t>
            </w:r>
          </w:p>
        </w:tc>
      </w:tr>
      <w:tr w:rsidR="0081460C" w14:paraId="44D5582E" w14:textId="77777777" w:rsidTr="0081460C">
        <w:tc>
          <w:tcPr>
            <w:tcW w:w="3325" w:type="dxa"/>
          </w:tcPr>
          <w:p w14:paraId="438D72DB" w14:textId="77777777" w:rsidR="0081460C" w:rsidRPr="000E6CA0" w:rsidRDefault="0081460C" w:rsidP="0081460C">
            <w:pPr>
              <w:pStyle w:val="Bngbiu-nidung"/>
              <w:ind w:firstLine="0"/>
              <w:rPr>
                <w:b/>
              </w:rPr>
            </w:pPr>
            <w:r w:rsidRPr="000E6CA0">
              <w:rPr>
                <w:b/>
              </w:rPr>
              <w:t>Điều kiện sau</w:t>
            </w:r>
          </w:p>
        </w:tc>
        <w:tc>
          <w:tcPr>
            <w:tcW w:w="5786" w:type="dxa"/>
          </w:tcPr>
          <w:p w14:paraId="247C04EA" w14:textId="35D440B2" w:rsidR="0081460C" w:rsidRDefault="0081460C" w:rsidP="002C2192">
            <w:pPr>
              <w:pStyle w:val="Bngbiu-nidung"/>
              <w:ind w:firstLine="0"/>
            </w:pPr>
            <w:r>
              <w:t xml:space="preserve">Hệ thống </w:t>
            </w:r>
            <w:r w:rsidR="002C2192">
              <w:t>thêm bài viết mới vào danh sách bài viết</w:t>
            </w:r>
            <w:r>
              <w:t xml:space="preserve"> </w:t>
            </w:r>
          </w:p>
        </w:tc>
      </w:tr>
      <w:tr w:rsidR="0081460C" w14:paraId="76D0F29B" w14:textId="77777777" w:rsidTr="0081460C">
        <w:tc>
          <w:tcPr>
            <w:tcW w:w="3325" w:type="dxa"/>
          </w:tcPr>
          <w:p w14:paraId="47A4A804" w14:textId="77777777" w:rsidR="0081460C" w:rsidRPr="000E6CA0" w:rsidRDefault="0081460C" w:rsidP="0081460C">
            <w:pPr>
              <w:pStyle w:val="Bngbiu-nidung"/>
              <w:ind w:firstLine="0"/>
              <w:rPr>
                <w:b/>
              </w:rPr>
            </w:pPr>
            <w:r w:rsidRPr="000E6CA0">
              <w:rPr>
                <w:b/>
              </w:rPr>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81460C" w14:paraId="7D652D04" w14:textId="77777777" w:rsidTr="0081460C">
              <w:tc>
                <w:tcPr>
                  <w:tcW w:w="2780" w:type="dxa"/>
                </w:tcPr>
                <w:p w14:paraId="12CE69FD" w14:textId="77777777" w:rsidR="0081460C" w:rsidRPr="000E6CA0" w:rsidRDefault="0081460C" w:rsidP="0081460C">
                  <w:pPr>
                    <w:pStyle w:val="Bngbiu-nidung"/>
                    <w:ind w:firstLine="0"/>
                    <w:jc w:val="center"/>
                    <w:rPr>
                      <w:b/>
                    </w:rPr>
                  </w:pPr>
                  <w:r w:rsidRPr="000E6CA0">
                    <w:rPr>
                      <w:b/>
                    </w:rPr>
                    <w:t>Tác nhân</w:t>
                  </w:r>
                </w:p>
              </w:tc>
              <w:tc>
                <w:tcPr>
                  <w:tcW w:w="2780" w:type="dxa"/>
                </w:tcPr>
                <w:p w14:paraId="13C4BBCC" w14:textId="77777777" w:rsidR="0081460C" w:rsidRPr="000E6CA0" w:rsidRDefault="0081460C" w:rsidP="0081460C">
                  <w:pPr>
                    <w:pStyle w:val="Bngbiu-nidung"/>
                    <w:ind w:firstLine="0"/>
                    <w:jc w:val="center"/>
                    <w:rPr>
                      <w:b/>
                    </w:rPr>
                  </w:pPr>
                  <w:r w:rsidRPr="000E6CA0">
                    <w:rPr>
                      <w:b/>
                    </w:rPr>
                    <w:t>Hệ thống</w:t>
                  </w:r>
                </w:p>
              </w:tc>
            </w:tr>
            <w:tr w:rsidR="0081460C" w14:paraId="76AE08C7" w14:textId="77777777" w:rsidTr="0081460C">
              <w:tc>
                <w:tcPr>
                  <w:tcW w:w="2780" w:type="dxa"/>
                </w:tcPr>
                <w:p w14:paraId="2D7CDD3A" w14:textId="0E53764E" w:rsidR="0081460C" w:rsidRDefault="0081460C" w:rsidP="0081460C">
                  <w:pPr>
                    <w:pStyle w:val="Bngbiu-nidung"/>
                    <w:ind w:firstLine="0"/>
                  </w:pPr>
                  <w:r>
                    <w:t>1. Quản lí đăng nhập vào hệ thống và chọn mục quản lí bài viết</w:t>
                  </w:r>
                  <w:r w:rsidR="002C2192">
                    <w:t xml:space="preserve"> và chọn thêm bài viết mới</w:t>
                  </w:r>
                </w:p>
                <w:p w14:paraId="2A3FCDC4" w14:textId="77777777" w:rsidR="0081460C" w:rsidRDefault="0081460C" w:rsidP="0081460C">
                  <w:pPr>
                    <w:pStyle w:val="Bngbiu-nidung"/>
                    <w:ind w:firstLine="0"/>
                  </w:pPr>
                </w:p>
              </w:tc>
              <w:tc>
                <w:tcPr>
                  <w:tcW w:w="2780" w:type="dxa"/>
                </w:tcPr>
                <w:p w14:paraId="6CC5ADEB" w14:textId="6966DE52" w:rsidR="0081460C" w:rsidRDefault="0081460C" w:rsidP="002C2192">
                  <w:pPr>
                    <w:pStyle w:val="Bngbiu-nidung"/>
                    <w:ind w:firstLine="0"/>
                  </w:pPr>
                  <w:r>
                    <w:t xml:space="preserve">1.1 Hệ thống hiển thị </w:t>
                  </w:r>
                  <w:r w:rsidR="002C2192">
                    <w:t>form thêm bài viết</w:t>
                  </w:r>
                </w:p>
              </w:tc>
            </w:tr>
            <w:tr w:rsidR="002C2192" w14:paraId="2EE9C431" w14:textId="77777777" w:rsidTr="0081460C">
              <w:tc>
                <w:tcPr>
                  <w:tcW w:w="2780" w:type="dxa"/>
                </w:tcPr>
                <w:p w14:paraId="4987A4FA" w14:textId="622F1CB3" w:rsidR="002C2192" w:rsidRDefault="002C2192" w:rsidP="0081460C">
                  <w:pPr>
                    <w:pStyle w:val="Bngbiu-nidung"/>
                    <w:ind w:firstLine="0"/>
                  </w:pPr>
                  <w:r>
                    <w:lastRenderedPageBreak/>
                    <w:t>2. Quản lí điền các thông tin trong form thêm bài viết và nhấn lưu</w:t>
                  </w:r>
                </w:p>
              </w:tc>
              <w:tc>
                <w:tcPr>
                  <w:tcW w:w="2780" w:type="dxa"/>
                </w:tcPr>
                <w:p w14:paraId="73D0DE36" w14:textId="6E96B4B0" w:rsidR="002C2192" w:rsidRDefault="002C2192" w:rsidP="002C2192">
                  <w:pPr>
                    <w:pStyle w:val="Bngbiu-nidung"/>
                    <w:ind w:firstLine="0"/>
                  </w:pPr>
                  <w:r>
                    <w:t>2.1 Hệ thống thêm bài viết mới vào trong danh sách bài viết</w:t>
                  </w:r>
                </w:p>
              </w:tc>
            </w:tr>
          </w:tbl>
          <w:p w14:paraId="0D93B69A" w14:textId="77777777" w:rsidR="0081460C" w:rsidRDefault="0081460C" w:rsidP="0081460C">
            <w:pPr>
              <w:pStyle w:val="Bngbiu-nidung"/>
              <w:ind w:firstLine="0"/>
            </w:pPr>
          </w:p>
        </w:tc>
      </w:tr>
      <w:tr w:rsidR="0081460C" w14:paraId="47FEFA23" w14:textId="77777777" w:rsidTr="0081460C">
        <w:tc>
          <w:tcPr>
            <w:tcW w:w="3325" w:type="dxa"/>
          </w:tcPr>
          <w:p w14:paraId="48F81B25" w14:textId="77777777" w:rsidR="0081460C" w:rsidRPr="000E6CA0" w:rsidRDefault="0081460C" w:rsidP="0081460C">
            <w:pPr>
              <w:pStyle w:val="Bngbiu-nidung"/>
              <w:ind w:firstLine="0"/>
              <w:rPr>
                <w:b/>
              </w:rPr>
            </w:pPr>
            <w:r w:rsidRPr="000E6CA0">
              <w:rPr>
                <w:b/>
              </w:rPr>
              <w:lastRenderedPageBreak/>
              <w:t>Ngoại lệ</w:t>
            </w:r>
          </w:p>
        </w:tc>
        <w:tc>
          <w:tcPr>
            <w:tcW w:w="5786" w:type="dxa"/>
          </w:tcPr>
          <w:p w14:paraId="71363793" w14:textId="689B1EFB" w:rsidR="0081460C" w:rsidRDefault="002C2192" w:rsidP="002F2626">
            <w:pPr>
              <w:pStyle w:val="Bngbiu-nidung"/>
              <w:keepNext/>
              <w:ind w:firstLine="0"/>
            </w:pPr>
            <w:r>
              <w:t xml:space="preserve">2.1.a Nếu quản lí điền thiếu hoặc sai các trường trong form thêm bài viết, hệ thống sẽ thông báo lỗi và yêu cầu người dùng </w:t>
            </w:r>
            <w:r w:rsidR="00A91114">
              <w:t>nhập lại.</w:t>
            </w:r>
          </w:p>
        </w:tc>
      </w:tr>
    </w:tbl>
    <w:p w14:paraId="4DABC6EF" w14:textId="6A1AB355" w:rsidR="0081460C" w:rsidRDefault="002F2626" w:rsidP="002F2626">
      <w:pPr>
        <w:pStyle w:val="Caption"/>
      </w:pPr>
      <w:bookmarkStart w:id="42" w:name="_Toc92638093"/>
      <w:r>
        <w:t>Bảng 3.</w:t>
      </w:r>
      <w:fldSimple w:instr=" SEQ Bảng_3. \* ARABIC ">
        <w:r w:rsidR="00F27472">
          <w:rPr>
            <w:noProof/>
          </w:rPr>
          <w:t>21</w:t>
        </w:r>
      </w:fldSimple>
      <w:r>
        <w:t xml:space="preserve"> Đặc tả Usecase thêm bài viết</w:t>
      </w:r>
      <w:bookmarkEnd w:id="42"/>
    </w:p>
    <w:tbl>
      <w:tblPr>
        <w:tblStyle w:val="TableGrid"/>
        <w:tblW w:w="0" w:type="auto"/>
        <w:tblLook w:val="04A0" w:firstRow="1" w:lastRow="0" w:firstColumn="1" w:lastColumn="0" w:noHBand="0" w:noVBand="1"/>
      </w:tblPr>
      <w:tblGrid>
        <w:gridCol w:w="3325"/>
        <w:gridCol w:w="5786"/>
      </w:tblGrid>
      <w:tr w:rsidR="00AB16E9" w14:paraId="41A9DB0C" w14:textId="77777777" w:rsidTr="00156A72">
        <w:tc>
          <w:tcPr>
            <w:tcW w:w="3325" w:type="dxa"/>
          </w:tcPr>
          <w:p w14:paraId="74F6C41D" w14:textId="77777777" w:rsidR="00AB16E9" w:rsidRPr="000E6CA0" w:rsidRDefault="00AB16E9" w:rsidP="00156A72">
            <w:pPr>
              <w:pStyle w:val="Bngbiu-nidung"/>
              <w:ind w:firstLine="0"/>
              <w:rPr>
                <w:b/>
              </w:rPr>
            </w:pPr>
            <w:r w:rsidRPr="000E6CA0">
              <w:rPr>
                <w:b/>
              </w:rPr>
              <w:t>Tên Usecase</w:t>
            </w:r>
          </w:p>
        </w:tc>
        <w:tc>
          <w:tcPr>
            <w:tcW w:w="5786" w:type="dxa"/>
          </w:tcPr>
          <w:p w14:paraId="39CE7D4E" w14:textId="5980E978" w:rsidR="00AB16E9" w:rsidRDefault="00AB16E9" w:rsidP="00156A72">
            <w:pPr>
              <w:pStyle w:val="Bngbiu-nidung"/>
              <w:ind w:firstLine="0"/>
            </w:pPr>
            <w:r>
              <w:t>Sửa bài viết</w:t>
            </w:r>
          </w:p>
        </w:tc>
      </w:tr>
      <w:tr w:rsidR="00AB16E9" w14:paraId="48944230" w14:textId="77777777" w:rsidTr="00156A72">
        <w:tc>
          <w:tcPr>
            <w:tcW w:w="3325" w:type="dxa"/>
          </w:tcPr>
          <w:p w14:paraId="2C4540AA" w14:textId="77777777" w:rsidR="00AB16E9" w:rsidRPr="000E6CA0" w:rsidRDefault="00AB16E9" w:rsidP="00156A72">
            <w:pPr>
              <w:pStyle w:val="Bngbiu-nidung"/>
              <w:ind w:firstLine="0"/>
              <w:rPr>
                <w:b/>
              </w:rPr>
            </w:pPr>
            <w:r w:rsidRPr="000E6CA0">
              <w:rPr>
                <w:b/>
              </w:rPr>
              <w:t>Ngữ cảnh</w:t>
            </w:r>
          </w:p>
        </w:tc>
        <w:tc>
          <w:tcPr>
            <w:tcW w:w="5786" w:type="dxa"/>
          </w:tcPr>
          <w:p w14:paraId="77CE8369" w14:textId="610A61AF" w:rsidR="00AB16E9" w:rsidRDefault="00AB16E9" w:rsidP="00AB16E9">
            <w:pPr>
              <w:pStyle w:val="Bngbiu-nidung"/>
              <w:ind w:firstLine="0"/>
            </w:pPr>
            <w:r>
              <w:t>Khi quản lí đã đăng nhập vào hệ thống với tài khoản admin và muốn sửa bài viết</w:t>
            </w:r>
          </w:p>
        </w:tc>
      </w:tr>
      <w:tr w:rsidR="00AB16E9" w14:paraId="69D479D5" w14:textId="77777777" w:rsidTr="00156A72">
        <w:tc>
          <w:tcPr>
            <w:tcW w:w="3325" w:type="dxa"/>
          </w:tcPr>
          <w:p w14:paraId="7ABC0CC4" w14:textId="77777777" w:rsidR="00AB16E9" w:rsidRPr="000E6CA0" w:rsidRDefault="00AB16E9" w:rsidP="00156A72">
            <w:pPr>
              <w:pStyle w:val="Bngbiu-nidung"/>
              <w:ind w:firstLine="0"/>
              <w:rPr>
                <w:b/>
              </w:rPr>
            </w:pPr>
            <w:r>
              <w:rPr>
                <w:b/>
              </w:rPr>
              <w:t>Sự kiện kích hoạt</w:t>
            </w:r>
          </w:p>
        </w:tc>
        <w:tc>
          <w:tcPr>
            <w:tcW w:w="5786" w:type="dxa"/>
          </w:tcPr>
          <w:p w14:paraId="1B42B989" w14:textId="1E2BAA1A" w:rsidR="00AB16E9" w:rsidRDefault="00AB16E9" w:rsidP="00AB16E9">
            <w:pPr>
              <w:pStyle w:val="Bngbiu-nidung"/>
              <w:ind w:firstLine="0"/>
            </w:pPr>
            <w:r>
              <w:t>Quản lí nhấn chọn quản lí bài viết và chỉnh sửa bài viết trong danh sách bài viết</w:t>
            </w:r>
          </w:p>
        </w:tc>
      </w:tr>
      <w:tr w:rsidR="00AB16E9" w14:paraId="7D19BEC8" w14:textId="77777777" w:rsidTr="00156A72">
        <w:tc>
          <w:tcPr>
            <w:tcW w:w="3325" w:type="dxa"/>
          </w:tcPr>
          <w:p w14:paraId="1752E202" w14:textId="77777777" w:rsidR="00AB16E9" w:rsidRPr="000E6CA0" w:rsidRDefault="00AB16E9" w:rsidP="00156A72">
            <w:pPr>
              <w:pStyle w:val="Bngbiu-nidung"/>
              <w:ind w:firstLine="0"/>
              <w:rPr>
                <w:b/>
              </w:rPr>
            </w:pPr>
            <w:r w:rsidRPr="000E6CA0">
              <w:rPr>
                <w:b/>
              </w:rPr>
              <w:t>Mô tả</w:t>
            </w:r>
          </w:p>
        </w:tc>
        <w:tc>
          <w:tcPr>
            <w:tcW w:w="5786" w:type="dxa"/>
          </w:tcPr>
          <w:p w14:paraId="61B52358" w14:textId="73CB7484" w:rsidR="00AB16E9" w:rsidRDefault="00AB16E9" w:rsidP="00AB16E9">
            <w:pPr>
              <w:pStyle w:val="Bngbiu-nidung"/>
              <w:ind w:firstLine="0"/>
            </w:pPr>
            <w:r>
              <w:t xml:space="preserve">Khi quản lí đã đăng nhập vào hệ thống với tài khoản admin. Quản lí muốn thực hiện chỉnh sửa một bài viết trên hệ thống, quản lí chọn mục quản lí bài viết và nhấn sửa bài viết. </w:t>
            </w:r>
          </w:p>
        </w:tc>
      </w:tr>
      <w:tr w:rsidR="00AB16E9" w14:paraId="2BE3220A" w14:textId="77777777" w:rsidTr="00156A72">
        <w:tc>
          <w:tcPr>
            <w:tcW w:w="3325" w:type="dxa"/>
          </w:tcPr>
          <w:p w14:paraId="5FB8FA5C" w14:textId="77777777" w:rsidR="00AB16E9" w:rsidRPr="000E6CA0" w:rsidRDefault="00AB16E9" w:rsidP="00156A72">
            <w:pPr>
              <w:pStyle w:val="Bngbiu-nidung"/>
              <w:ind w:firstLine="0"/>
              <w:rPr>
                <w:b/>
              </w:rPr>
            </w:pPr>
            <w:r w:rsidRPr="000E6CA0">
              <w:rPr>
                <w:b/>
              </w:rPr>
              <w:t>Tác nhân</w:t>
            </w:r>
          </w:p>
        </w:tc>
        <w:tc>
          <w:tcPr>
            <w:tcW w:w="5786" w:type="dxa"/>
          </w:tcPr>
          <w:p w14:paraId="5669976D" w14:textId="77777777" w:rsidR="00AB16E9" w:rsidRDefault="00AB16E9" w:rsidP="00156A72">
            <w:pPr>
              <w:pStyle w:val="Bngbiu-nidung"/>
              <w:ind w:firstLine="0"/>
            </w:pPr>
            <w:r>
              <w:t>Quản lí</w:t>
            </w:r>
          </w:p>
        </w:tc>
      </w:tr>
      <w:tr w:rsidR="00AB16E9" w14:paraId="7AFA9FA8" w14:textId="77777777" w:rsidTr="00156A72">
        <w:tc>
          <w:tcPr>
            <w:tcW w:w="3325" w:type="dxa"/>
          </w:tcPr>
          <w:p w14:paraId="439DB39F" w14:textId="77777777" w:rsidR="00AB16E9" w:rsidRPr="000E6CA0" w:rsidRDefault="00AB16E9" w:rsidP="00156A72">
            <w:pPr>
              <w:pStyle w:val="Bngbiu-nidung"/>
              <w:ind w:firstLine="0"/>
              <w:rPr>
                <w:b/>
              </w:rPr>
            </w:pPr>
            <w:r w:rsidRPr="000E6CA0">
              <w:rPr>
                <w:b/>
              </w:rPr>
              <w:t>UC liên quan</w:t>
            </w:r>
          </w:p>
        </w:tc>
        <w:tc>
          <w:tcPr>
            <w:tcW w:w="5786" w:type="dxa"/>
          </w:tcPr>
          <w:p w14:paraId="1400BA60" w14:textId="77777777" w:rsidR="00AB16E9" w:rsidRDefault="00AB16E9" w:rsidP="00156A72">
            <w:pPr>
              <w:pStyle w:val="Bngbiu-nidung"/>
              <w:ind w:firstLine="0"/>
            </w:pPr>
            <w:r>
              <w:t>Đăng nhập, Quản lí bài viết</w:t>
            </w:r>
          </w:p>
        </w:tc>
      </w:tr>
      <w:tr w:rsidR="00AB16E9" w14:paraId="0C383DA8" w14:textId="77777777" w:rsidTr="00156A72">
        <w:tc>
          <w:tcPr>
            <w:tcW w:w="3325" w:type="dxa"/>
          </w:tcPr>
          <w:p w14:paraId="7BCBE55E" w14:textId="77777777" w:rsidR="00AB16E9" w:rsidRPr="000E6CA0" w:rsidRDefault="00AB16E9" w:rsidP="00156A72">
            <w:pPr>
              <w:pStyle w:val="Bngbiu-nidung"/>
              <w:ind w:firstLine="0"/>
              <w:rPr>
                <w:b/>
              </w:rPr>
            </w:pPr>
            <w:r w:rsidRPr="000E6CA0">
              <w:rPr>
                <w:b/>
              </w:rPr>
              <w:t>Điều kiện tiên quyết</w:t>
            </w:r>
          </w:p>
        </w:tc>
        <w:tc>
          <w:tcPr>
            <w:tcW w:w="5786" w:type="dxa"/>
          </w:tcPr>
          <w:p w14:paraId="582B325F" w14:textId="6C121FC4" w:rsidR="00AB16E9" w:rsidRDefault="00AB16E9" w:rsidP="00AB16E9">
            <w:pPr>
              <w:pStyle w:val="Bngbiu-nidung"/>
              <w:ind w:firstLine="0"/>
            </w:pPr>
            <w:r>
              <w:t>Quản lí đã đăng nhập vào hệ thống, chọn quản lí bài viết và chọn sửa bài viết</w:t>
            </w:r>
          </w:p>
        </w:tc>
      </w:tr>
      <w:tr w:rsidR="00AB16E9" w14:paraId="50FF860F" w14:textId="77777777" w:rsidTr="00156A72">
        <w:tc>
          <w:tcPr>
            <w:tcW w:w="3325" w:type="dxa"/>
          </w:tcPr>
          <w:p w14:paraId="64A21305" w14:textId="77777777" w:rsidR="00AB16E9" w:rsidRPr="000E6CA0" w:rsidRDefault="00AB16E9" w:rsidP="00156A72">
            <w:pPr>
              <w:pStyle w:val="Bngbiu-nidung"/>
              <w:ind w:firstLine="0"/>
              <w:rPr>
                <w:b/>
              </w:rPr>
            </w:pPr>
            <w:r w:rsidRPr="000E6CA0">
              <w:rPr>
                <w:b/>
              </w:rPr>
              <w:t>Điều kiện sau</w:t>
            </w:r>
          </w:p>
        </w:tc>
        <w:tc>
          <w:tcPr>
            <w:tcW w:w="5786" w:type="dxa"/>
          </w:tcPr>
          <w:p w14:paraId="38C0A17A" w14:textId="5F68F065" w:rsidR="00AB16E9" w:rsidRDefault="00AB16E9" w:rsidP="00AB16E9">
            <w:pPr>
              <w:pStyle w:val="Bngbiu-nidung"/>
              <w:ind w:firstLine="0"/>
            </w:pPr>
            <w:r>
              <w:t xml:space="preserve">Hệ thống thay đổi thông tin bài viết </w:t>
            </w:r>
          </w:p>
        </w:tc>
      </w:tr>
      <w:tr w:rsidR="00AB16E9" w14:paraId="3F2555F4" w14:textId="77777777" w:rsidTr="00156A72">
        <w:tc>
          <w:tcPr>
            <w:tcW w:w="3325" w:type="dxa"/>
          </w:tcPr>
          <w:p w14:paraId="75C6C4E3" w14:textId="77777777" w:rsidR="00AB16E9" w:rsidRPr="000E6CA0" w:rsidRDefault="00AB16E9" w:rsidP="00156A72">
            <w:pPr>
              <w:pStyle w:val="Bngbiu-nidung"/>
              <w:ind w:firstLine="0"/>
              <w:rPr>
                <w:b/>
              </w:rPr>
            </w:pPr>
            <w:r w:rsidRPr="000E6CA0">
              <w:rPr>
                <w:b/>
              </w:rPr>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AB16E9" w14:paraId="3F3AA94C" w14:textId="77777777" w:rsidTr="00156A72">
              <w:tc>
                <w:tcPr>
                  <w:tcW w:w="2780" w:type="dxa"/>
                </w:tcPr>
                <w:p w14:paraId="657C37B1" w14:textId="77777777" w:rsidR="00AB16E9" w:rsidRPr="000E6CA0" w:rsidRDefault="00AB16E9" w:rsidP="00156A72">
                  <w:pPr>
                    <w:pStyle w:val="Bngbiu-nidung"/>
                    <w:ind w:firstLine="0"/>
                    <w:jc w:val="center"/>
                    <w:rPr>
                      <w:b/>
                    </w:rPr>
                  </w:pPr>
                  <w:r w:rsidRPr="000E6CA0">
                    <w:rPr>
                      <w:b/>
                    </w:rPr>
                    <w:t>Tác nhân</w:t>
                  </w:r>
                </w:p>
              </w:tc>
              <w:tc>
                <w:tcPr>
                  <w:tcW w:w="2780" w:type="dxa"/>
                </w:tcPr>
                <w:p w14:paraId="69716B9F" w14:textId="77777777" w:rsidR="00AB16E9" w:rsidRPr="000E6CA0" w:rsidRDefault="00AB16E9" w:rsidP="00156A72">
                  <w:pPr>
                    <w:pStyle w:val="Bngbiu-nidung"/>
                    <w:ind w:firstLine="0"/>
                    <w:jc w:val="center"/>
                    <w:rPr>
                      <w:b/>
                    </w:rPr>
                  </w:pPr>
                  <w:r w:rsidRPr="000E6CA0">
                    <w:rPr>
                      <w:b/>
                    </w:rPr>
                    <w:t>Hệ thống</w:t>
                  </w:r>
                </w:p>
              </w:tc>
            </w:tr>
            <w:tr w:rsidR="00AB16E9" w14:paraId="089544C1" w14:textId="77777777" w:rsidTr="00156A72">
              <w:tc>
                <w:tcPr>
                  <w:tcW w:w="2780" w:type="dxa"/>
                </w:tcPr>
                <w:p w14:paraId="18D90FEA" w14:textId="11F699A2" w:rsidR="00AB16E9" w:rsidRDefault="00AB16E9" w:rsidP="00156A72">
                  <w:pPr>
                    <w:pStyle w:val="Bngbiu-nidung"/>
                    <w:ind w:firstLine="0"/>
                  </w:pPr>
                  <w:r>
                    <w:lastRenderedPageBreak/>
                    <w:t xml:space="preserve">1. Quản lí đăng nhập vào hệ thống và chọn mục quản lí bài viết và chọn </w:t>
                  </w:r>
                  <w:r w:rsidR="004B6EBD">
                    <w:t>sửa bài viết</w:t>
                  </w:r>
                </w:p>
              </w:tc>
              <w:tc>
                <w:tcPr>
                  <w:tcW w:w="2780" w:type="dxa"/>
                </w:tcPr>
                <w:p w14:paraId="5A444844" w14:textId="37230725" w:rsidR="00AB16E9" w:rsidRDefault="00AB16E9" w:rsidP="004B6EBD">
                  <w:pPr>
                    <w:pStyle w:val="Bngbiu-nidung"/>
                    <w:ind w:firstLine="0"/>
                  </w:pPr>
                  <w:r>
                    <w:t xml:space="preserve">1.1 Hệ thống hiển thị form </w:t>
                  </w:r>
                  <w:r w:rsidR="004B6EBD">
                    <w:t>thông tin bài viết cần chỉnh sửa</w:t>
                  </w:r>
                </w:p>
              </w:tc>
            </w:tr>
            <w:tr w:rsidR="00AB16E9" w14:paraId="5E94F196" w14:textId="77777777" w:rsidTr="00156A72">
              <w:tc>
                <w:tcPr>
                  <w:tcW w:w="2780" w:type="dxa"/>
                </w:tcPr>
                <w:p w14:paraId="617B50BD" w14:textId="1EB1D750" w:rsidR="00AB16E9" w:rsidRDefault="00AB16E9" w:rsidP="004B6EBD">
                  <w:pPr>
                    <w:pStyle w:val="Bngbiu-nidung"/>
                    <w:ind w:firstLine="0"/>
                  </w:pPr>
                  <w:r>
                    <w:t xml:space="preserve">2. Quản lí </w:t>
                  </w:r>
                  <w:r w:rsidR="004B6EBD">
                    <w:t>chỉnh sửa các trường trong thông tin bài viết và nhấn lưu</w:t>
                  </w:r>
                </w:p>
              </w:tc>
              <w:tc>
                <w:tcPr>
                  <w:tcW w:w="2780" w:type="dxa"/>
                </w:tcPr>
                <w:p w14:paraId="52D55E71" w14:textId="5F459DF5" w:rsidR="00AB16E9" w:rsidRDefault="00AB16E9" w:rsidP="004B6EBD">
                  <w:pPr>
                    <w:pStyle w:val="Bngbiu-nidung"/>
                    <w:ind w:firstLine="0"/>
                  </w:pPr>
                  <w:r>
                    <w:t xml:space="preserve">2.1 Hệ thống </w:t>
                  </w:r>
                  <w:r w:rsidR="004B6EBD">
                    <w:t>thay đổi thông tin bài viết</w:t>
                  </w:r>
                </w:p>
              </w:tc>
            </w:tr>
          </w:tbl>
          <w:p w14:paraId="1304EDD9" w14:textId="77777777" w:rsidR="00AB16E9" w:rsidRDefault="00AB16E9" w:rsidP="00156A72">
            <w:pPr>
              <w:pStyle w:val="Bngbiu-nidung"/>
              <w:ind w:firstLine="0"/>
            </w:pPr>
          </w:p>
        </w:tc>
      </w:tr>
      <w:tr w:rsidR="00AB16E9" w14:paraId="3E05F6B7" w14:textId="77777777" w:rsidTr="00156A72">
        <w:tc>
          <w:tcPr>
            <w:tcW w:w="3325" w:type="dxa"/>
          </w:tcPr>
          <w:p w14:paraId="165F4D5B" w14:textId="77777777" w:rsidR="00AB16E9" w:rsidRPr="000E6CA0" w:rsidRDefault="00AB16E9" w:rsidP="00156A72">
            <w:pPr>
              <w:pStyle w:val="Bngbiu-nidung"/>
              <w:ind w:firstLine="0"/>
              <w:rPr>
                <w:b/>
              </w:rPr>
            </w:pPr>
            <w:r w:rsidRPr="000E6CA0">
              <w:rPr>
                <w:b/>
              </w:rPr>
              <w:lastRenderedPageBreak/>
              <w:t>Ngoại lệ</w:t>
            </w:r>
          </w:p>
        </w:tc>
        <w:tc>
          <w:tcPr>
            <w:tcW w:w="5786" w:type="dxa"/>
          </w:tcPr>
          <w:p w14:paraId="61275C1F" w14:textId="6E6F2837" w:rsidR="00AB16E9" w:rsidRDefault="00AB16E9" w:rsidP="002F2626">
            <w:pPr>
              <w:pStyle w:val="Bngbiu-nidung"/>
              <w:keepNext/>
              <w:ind w:firstLine="0"/>
            </w:pPr>
          </w:p>
        </w:tc>
      </w:tr>
    </w:tbl>
    <w:p w14:paraId="5B8C00C6" w14:textId="0A460833" w:rsidR="00AB16E9" w:rsidRDefault="002F2626" w:rsidP="002F2626">
      <w:pPr>
        <w:pStyle w:val="Caption"/>
      </w:pPr>
      <w:bookmarkStart w:id="43" w:name="_Toc92638094"/>
      <w:r>
        <w:t>Bảng 3.</w:t>
      </w:r>
      <w:fldSimple w:instr=" SEQ Bảng_3. \* ARABIC ">
        <w:r w:rsidR="00F27472">
          <w:rPr>
            <w:noProof/>
          </w:rPr>
          <w:t>22</w:t>
        </w:r>
      </w:fldSimple>
      <w:r>
        <w:t xml:space="preserve"> Đặc tả Usecase sửa bài viết</w:t>
      </w:r>
      <w:bookmarkEnd w:id="43"/>
    </w:p>
    <w:tbl>
      <w:tblPr>
        <w:tblStyle w:val="TableGrid"/>
        <w:tblW w:w="0" w:type="auto"/>
        <w:tblLook w:val="04A0" w:firstRow="1" w:lastRow="0" w:firstColumn="1" w:lastColumn="0" w:noHBand="0" w:noVBand="1"/>
      </w:tblPr>
      <w:tblGrid>
        <w:gridCol w:w="3325"/>
        <w:gridCol w:w="5786"/>
      </w:tblGrid>
      <w:tr w:rsidR="0094105B" w14:paraId="3C1F29A0" w14:textId="77777777" w:rsidTr="00156A72">
        <w:tc>
          <w:tcPr>
            <w:tcW w:w="3325" w:type="dxa"/>
          </w:tcPr>
          <w:p w14:paraId="2AC4504C" w14:textId="77777777" w:rsidR="0094105B" w:rsidRPr="000E6CA0" w:rsidRDefault="0094105B" w:rsidP="00156A72">
            <w:pPr>
              <w:pStyle w:val="Bngbiu-nidung"/>
              <w:ind w:firstLine="0"/>
              <w:rPr>
                <w:b/>
              </w:rPr>
            </w:pPr>
            <w:r w:rsidRPr="000E6CA0">
              <w:rPr>
                <w:b/>
              </w:rPr>
              <w:t>Tên Usecase</w:t>
            </w:r>
          </w:p>
        </w:tc>
        <w:tc>
          <w:tcPr>
            <w:tcW w:w="5786" w:type="dxa"/>
          </w:tcPr>
          <w:p w14:paraId="48493911" w14:textId="62DF9087" w:rsidR="0094105B" w:rsidRDefault="0094105B" w:rsidP="00156A72">
            <w:pPr>
              <w:pStyle w:val="Bngbiu-nidung"/>
              <w:ind w:firstLine="0"/>
            </w:pPr>
            <w:r>
              <w:t>Xóa bài viết</w:t>
            </w:r>
          </w:p>
        </w:tc>
      </w:tr>
      <w:tr w:rsidR="0094105B" w14:paraId="4750FA38" w14:textId="77777777" w:rsidTr="00156A72">
        <w:tc>
          <w:tcPr>
            <w:tcW w:w="3325" w:type="dxa"/>
          </w:tcPr>
          <w:p w14:paraId="128CC0E9" w14:textId="77777777" w:rsidR="0094105B" w:rsidRPr="000E6CA0" w:rsidRDefault="0094105B" w:rsidP="00156A72">
            <w:pPr>
              <w:pStyle w:val="Bngbiu-nidung"/>
              <w:ind w:firstLine="0"/>
              <w:rPr>
                <w:b/>
              </w:rPr>
            </w:pPr>
            <w:r w:rsidRPr="000E6CA0">
              <w:rPr>
                <w:b/>
              </w:rPr>
              <w:t>Ngữ cảnh</w:t>
            </w:r>
          </w:p>
        </w:tc>
        <w:tc>
          <w:tcPr>
            <w:tcW w:w="5786" w:type="dxa"/>
          </w:tcPr>
          <w:p w14:paraId="3CD15FB2" w14:textId="45447FC7" w:rsidR="0094105B" w:rsidRDefault="0094105B" w:rsidP="0094105B">
            <w:pPr>
              <w:pStyle w:val="Bngbiu-nidung"/>
              <w:ind w:firstLine="0"/>
            </w:pPr>
            <w:r>
              <w:t>Khi quản lí đã đăng nhập vào hệ thống với tài khoản admin và muốn xóa bài viết bất kì</w:t>
            </w:r>
          </w:p>
        </w:tc>
      </w:tr>
      <w:tr w:rsidR="0094105B" w14:paraId="4AB249C1" w14:textId="77777777" w:rsidTr="00156A72">
        <w:tc>
          <w:tcPr>
            <w:tcW w:w="3325" w:type="dxa"/>
          </w:tcPr>
          <w:p w14:paraId="089C05EC" w14:textId="77777777" w:rsidR="0094105B" w:rsidRPr="000E6CA0" w:rsidRDefault="0094105B" w:rsidP="00156A72">
            <w:pPr>
              <w:pStyle w:val="Bngbiu-nidung"/>
              <w:ind w:firstLine="0"/>
              <w:rPr>
                <w:b/>
              </w:rPr>
            </w:pPr>
            <w:r>
              <w:rPr>
                <w:b/>
              </w:rPr>
              <w:t>Sự kiện kích hoạt</w:t>
            </w:r>
          </w:p>
        </w:tc>
        <w:tc>
          <w:tcPr>
            <w:tcW w:w="5786" w:type="dxa"/>
          </w:tcPr>
          <w:p w14:paraId="649BDE76" w14:textId="302C1DB7" w:rsidR="0094105B" w:rsidRDefault="0094105B" w:rsidP="0094105B">
            <w:pPr>
              <w:pStyle w:val="Bngbiu-nidung"/>
              <w:ind w:firstLine="0"/>
            </w:pPr>
            <w:r>
              <w:t>Quản lí nhấn chọn quản lí bài viết và nhấn chọn xóa bài viết</w:t>
            </w:r>
          </w:p>
        </w:tc>
      </w:tr>
      <w:tr w:rsidR="0094105B" w14:paraId="21F1A656" w14:textId="77777777" w:rsidTr="00156A72">
        <w:tc>
          <w:tcPr>
            <w:tcW w:w="3325" w:type="dxa"/>
          </w:tcPr>
          <w:p w14:paraId="34C458BD" w14:textId="77777777" w:rsidR="0094105B" w:rsidRPr="000E6CA0" w:rsidRDefault="0094105B" w:rsidP="00156A72">
            <w:pPr>
              <w:pStyle w:val="Bngbiu-nidung"/>
              <w:ind w:firstLine="0"/>
              <w:rPr>
                <w:b/>
              </w:rPr>
            </w:pPr>
            <w:r w:rsidRPr="000E6CA0">
              <w:rPr>
                <w:b/>
              </w:rPr>
              <w:t>Mô tả</w:t>
            </w:r>
          </w:p>
        </w:tc>
        <w:tc>
          <w:tcPr>
            <w:tcW w:w="5786" w:type="dxa"/>
          </w:tcPr>
          <w:p w14:paraId="6B8D2C84" w14:textId="3529D6F6" w:rsidR="0094105B" w:rsidRDefault="0094105B" w:rsidP="0094105B">
            <w:pPr>
              <w:pStyle w:val="Bngbiu-nidung"/>
              <w:ind w:firstLine="0"/>
            </w:pPr>
            <w:r>
              <w:t xml:space="preserve">Khi quản lí đã đăng nhập vào hệ thống với tài khoản admin. Quản lí muốn thực hiện xóa một bài viết trên hệ thống, quản lí chọn mục quản lí bài viết và nhấn xóa bài viết. </w:t>
            </w:r>
          </w:p>
        </w:tc>
      </w:tr>
      <w:tr w:rsidR="0094105B" w14:paraId="3BBF0992" w14:textId="77777777" w:rsidTr="00156A72">
        <w:tc>
          <w:tcPr>
            <w:tcW w:w="3325" w:type="dxa"/>
          </w:tcPr>
          <w:p w14:paraId="4E86F7C0" w14:textId="77777777" w:rsidR="0094105B" w:rsidRPr="000E6CA0" w:rsidRDefault="0094105B" w:rsidP="00156A72">
            <w:pPr>
              <w:pStyle w:val="Bngbiu-nidung"/>
              <w:ind w:firstLine="0"/>
              <w:rPr>
                <w:b/>
              </w:rPr>
            </w:pPr>
            <w:r w:rsidRPr="000E6CA0">
              <w:rPr>
                <w:b/>
              </w:rPr>
              <w:t>Tác nhân</w:t>
            </w:r>
          </w:p>
        </w:tc>
        <w:tc>
          <w:tcPr>
            <w:tcW w:w="5786" w:type="dxa"/>
          </w:tcPr>
          <w:p w14:paraId="2ADB57AB" w14:textId="77777777" w:rsidR="0094105B" w:rsidRDefault="0094105B" w:rsidP="00156A72">
            <w:pPr>
              <w:pStyle w:val="Bngbiu-nidung"/>
              <w:ind w:firstLine="0"/>
            </w:pPr>
            <w:r>
              <w:t>Quản lí</w:t>
            </w:r>
          </w:p>
        </w:tc>
      </w:tr>
      <w:tr w:rsidR="0094105B" w14:paraId="22BB3596" w14:textId="77777777" w:rsidTr="00156A72">
        <w:tc>
          <w:tcPr>
            <w:tcW w:w="3325" w:type="dxa"/>
          </w:tcPr>
          <w:p w14:paraId="2ADF06B3" w14:textId="77777777" w:rsidR="0094105B" w:rsidRPr="000E6CA0" w:rsidRDefault="0094105B" w:rsidP="00156A72">
            <w:pPr>
              <w:pStyle w:val="Bngbiu-nidung"/>
              <w:ind w:firstLine="0"/>
              <w:rPr>
                <w:b/>
              </w:rPr>
            </w:pPr>
            <w:r w:rsidRPr="000E6CA0">
              <w:rPr>
                <w:b/>
              </w:rPr>
              <w:t>UC liên quan</w:t>
            </w:r>
          </w:p>
        </w:tc>
        <w:tc>
          <w:tcPr>
            <w:tcW w:w="5786" w:type="dxa"/>
          </w:tcPr>
          <w:p w14:paraId="4910C0A4" w14:textId="77777777" w:rsidR="0094105B" w:rsidRDefault="0094105B" w:rsidP="00156A72">
            <w:pPr>
              <w:pStyle w:val="Bngbiu-nidung"/>
              <w:ind w:firstLine="0"/>
            </w:pPr>
            <w:r>
              <w:t>Đăng nhập, Quản lí bài viết</w:t>
            </w:r>
          </w:p>
        </w:tc>
      </w:tr>
      <w:tr w:rsidR="0094105B" w14:paraId="19FFDCCC" w14:textId="77777777" w:rsidTr="00156A72">
        <w:tc>
          <w:tcPr>
            <w:tcW w:w="3325" w:type="dxa"/>
          </w:tcPr>
          <w:p w14:paraId="03038573" w14:textId="77777777" w:rsidR="0094105B" w:rsidRPr="000E6CA0" w:rsidRDefault="0094105B" w:rsidP="00156A72">
            <w:pPr>
              <w:pStyle w:val="Bngbiu-nidung"/>
              <w:ind w:firstLine="0"/>
              <w:rPr>
                <w:b/>
              </w:rPr>
            </w:pPr>
            <w:r w:rsidRPr="000E6CA0">
              <w:rPr>
                <w:b/>
              </w:rPr>
              <w:t>Điều kiện tiên quyết</w:t>
            </w:r>
          </w:p>
        </w:tc>
        <w:tc>
          <w:tcPr>
            <w:tcW w:w="5786" w:type="dxa"/>
          </w:tcPr>
          <w:p w14:paraId="39234AF8" w14:textId="6E4EDC80" w:rsidR="0094105B" w:rsidRDefault="0094105B" w:rsidP="00156A72">
            <w:pPr>
              <w:pStyle w:val="Bngbiu-nidung"/>
              <w:ind w:firstLine="0"/>
            </w:pPr>
            <w:r>
              <w:t>Quản lí đã đăng nhập vào hệ thống, chọn quản lí bài viết và chọn xóa bài viết</w:t>
            </w:r>
          </w:p>
        </w:tc>
      </w:tr>
      <w:tr w:rsidR="0094105B" w14:paraId="27DF34F7" w14:textId="77777777" w:rsidTr="00156A72">
        <w:tc>
          <w:tcPr>
            <w:tcW w:w="3325" w:type="dxa"/>
          </w:tcPr>
          <w:p w14:paraId="07C63A48" w14:textId="77777777" w:rsidR="0094105B" w:rsidRPr="000E6CA0" w:rsidRDefault="0094105B" w:rsidP="00156A72">
            <w:pPr>
              <w:pStyle w:val="Bngbiu-nidung"/>
              <w:ind w:firstLine="0"/>
              <w:rPr>
                <w:b/>
              </w:rPr>
            </w:pPr>
            <w:r w:rsidRPr="000E6CA0">
              <w:rPr>
                <w:b/>
              </w:rPr>
              <w:t>Điều kiện sau</w:t>
            </w:r>
          </w:p>
        </w:tc>
        <w:tc>
          <w:tcPr>
            <w:tcW w:w="5786" w:type="dxa"/>
          </w:tcPr>
          <w:p w14:paraId="5AB68A29" w14:textId="098CE001" w:rsidR="0094105B" w:rsidRDefault="0094105B" w:rsidP="0094105B">
            <w:pPr>
              <w:pStyle w:val="Bngbiu-nidung"/>
              <w:ind w:firstLine="0"/>
            </w:pPr>
            <w:r>
              <w:t xml:space="preserve">Hệ thống xóa bài viết ra khỏi hệ thống </w:t>
            </w:r>
          </w:p>
        </w:tc>
      </w:tr>
      <w:tr w:rsidR="0094105B" w14:paraId="3EF53B20" w14:textId="77777777" w:rsidTr="00156A72">
        <w:tc>
          <w:tcPr>
            <w:tcW w:w="3325" w:type="dxa"/>
          </w:tcPr>
          <w:p w14:paraId="38FFBB0D" w14:textId="77777777" w:rsidR="0094105B" w:rsidRPr="000E6CA0" w:rsidRDefault="0094105B" w:rsidP="00156A72">
            <w:pPr>
              <w:pStyle w:val="Bngbiu-nidung"/>
              <w:ind w:firstLine="0"/>
              <w:rPr>
                <w:b/>
              </w:rPr>
            </w:pPr>
            <w:r w:rsidRPr="000E6CA0">
              <w:rPr>
                <w:b/>
              </w:rPr>
              <w:lastRenderedPageBreak/>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94105B" w14:paraId="06CCD1D1" w14:textId="77777777" w:rsidTr="00156A72">
              <w:tc>
                <w:tcPr>
                  <w:tcW w:w="2780" w:type="dxa"/>
                </w:tcPr>
                <w:p w14:paraId="45B7BAF6" w14:textId="77777777" w:rsidR="0094105B" w:rsidRPr="000E6CA0" w:rsidRDefault="0094105B" w:rsidP="00156A72">
                  <w:pPr>
                    <w:pStyle w:val="Bngbiu-nidung"/>
                    <w:ind w:firstLine="0"/>
                    <w:jc w:val="center"/>
                    <w:rPr>
                      <w:b/>
                    </w:rPr>
                  </w:pPr>
                  <w:r w:rsidRPr="000E6CA0">
                    <w:rPr>
                      <w:b/>
                    </w:rPr>
                    <w:t>Tác nhân</w:t>
                  </w:r>
                </w:p>
              </w:tc>
              <w:tc>
                <w:tcPr>
                  <w:tcW w:w="2780" w:type="dxa"/>
                </w:tcPr>
                <w:p w14:paraId="348C5605" w14:textId="77777777" w:rsidR="0094105B" w:rsidRPr="000E6CA0" w:rsidRDefault="0094105B" w:rsidP="00156A72">
                  <w:pPr>
                    <w:pStyle w:val="Bngbiu-nidung"/>
                    <w:ind w:firstLine="0"/>
                    <w:jc w:val="center"/>
                    <w:rPr>
                      <w:b/>
                    </w:rPr>
                  </w:pPr>
                  <w:r w:rsidRPr="000E6CA0">
                    <w:rPr>
                      <w:b/>
                    </w:rPr>
                    <w:t>Hệ thống</w:t>
                  </w:r>
                </w:p>
              </w:tc>
            </w:tr>
            <w:tr w:rsidR="0094105B" w14:paraId="1EE04225" w14:textId="77777777" w:rsidTr="00156A72">
              <w:tc>
                <w:tcPr>
                  <w:tcW w:w="2780" w:type="dxa"/>
                </w:tcPr>
                <w:p w14:paraId="7A99E3CA" w14:textId="782B90CB" w:rsidR="0094105B" w:rsidRDefault="0094105B" w:rsidP="00156A72">
                  <w:pPr>
                    <w:pStyle w:val="Bngbiu-nidung"/>
                    <w:ind w:firstLine="0"/>
                  </w:pPr>
                  <w:r>
                    <w:t xml:space="preserve">1. Quản lí đăng nhập vào hệ thống và chọn mục quản lí bài viết và chọn </w:t>
                  </w:r>
                  <w:r w:rsidR="007F4BAC">
                    <w:t>xóa</w:t>
                  </w:r>
                  <w:r>
                    <w:t xml:space="preserve"> bài viết</w:t>
                  </w:r>
                </w:p>
              </w:tc>
              <w:tc>
                <w:tcPr>
                  <w:tcW w:w="2780" w:type="dxa"/>
                </w:tcPr>
                <w:p w14:paraId="7CC4A44E" w14:textId="04A17808" w:rsidR="0094105B" w:rsidRDefault="0094105B" w:rsidP="007F4BAC">
                  <w:pPr>
                    <w:pStyle w:val="Bngbiu-nidung"/>
                    <w:ind w:firstLine="0"/>
                  </w:pPr>
                  <w:r>
                    <w:t xml:space="preserve">1.1 Hệ thống hiển thị </w:t>
                  </w:r>
                  <w:r w:rsidR="007F4BAC">
                    <w:t>yêu cầu xác nhận xóa bài viết</w:t>
                  </w:r>
                </w:p>
              </w:tc>
            </w:tr>
            <w:tr w:rsidR="0094105B" w14:paraId="2094C5B3" w14:textId="77777777" w:rsidTr="00156A72">
              <w:tc>
                <w:tcPr>
                  <w:tcW w:w="2780" w:type="dxa"/>
                </w:tcPr>
                <w:p w14:paraId="1C563805" w14:textId="4DB21866" w:rsidR="0094105B" w:rsidRDefault="0094105B" w:rsidP="007F4BAC">
                  <w:pPr>
                    <w:pStyle w:val="Bngbiu-nidung"/>
                    <w:ind w:firstLine="0"/>
                  </w:pPr>
                  <w:r>
                    <w:t xml:space="preserve">2. Quản lí </w:t>
                  </w:r>
                  <w:r w:rsidR="007F4BAC">
                    <w:t>xác nhận xóa bài viết</w:t>
                  </w:r>
                </w:p>
              </w:tc>
              <w:tc>
                <w:tcPr>
                  <w:tcW w:w="2780" w:type="dxa"/>
                </w:tcPr>
                <w:p w14:paraId="32AFE299" w14:textId="66364C39" w:rsidR="0094105B" w:rsidRDefault="0094105B" w:rsidP="007F4BAC">
                  <w:pPr>
                    <w:pStyle w:val="Bngbiu-nidung"/>
                    <w:ind w:firstLine="0"/>
                  </w:pPr>
                  <w:r>
                    <w:t xml:space="preserve">2.1 Hệ thống </w:t>
                  </w:r>
                  <w:r w:rsidR="007F4BAC">
                    <w:t>xóa thông báo xóa bài viết thành công và chuyển trang về quản lí bài viết</w:t>
                  </w:r>
                </w:p>
              </w:tc>
            </w:tr>
          </w:tbl>
          <w:p w14:paraId="06712DC3" w14:textId="77777777" w:rsidR="0094105B" w:rsidRDefault="0094105B" w:rsidP="00156A72">
            <w:pPr>
              <w:pStyle w:val="Bngbiu-nidung"/>
              <w:ind w:firstLine="0"/>
            </w:pPr>
          </w:p>
        </w:tc>
      </w:tr>
      <w:tr w:rsidR="0094105B" w14:paraId="5C57429B" w14:textId="77777777" w:rsidTr="00156A72">
        <w:tc>
          <w:tcPr>
            <w:tcW w:w="3325" w:type="dxa"/>
          </w:tcPr>
          <w:p w14:paraId="60EA17AF" w14:textId="77777777" w:rsidR="0094105B" w:rsidRPr="000E6CA0" w:rsidRDefault="0094105B" w:rsidP="00156A72">
            <w:pPr>
              <w:pStyle w:val="Bngbiu-nidung"/>
              <w:ind w:firstLine="0"/>
              <w:rPr>
                <w:b/>
              </w:rPr>
            </w:pPr>
            <w:r w:rsidRPr="000E6CA0">
              <w:rPr>
                <w:b/>
              </w:rPr>
              <w:t>Ngoại lệ</w:t>
            </w:r>
          </w:p>
        </w:tc>
        <w:tc>
          <w:tcPr>
            <w:tcW w:w="5786" w:type="dxa"/>
          </w:tcPr>
          <w:p w14:paraId="0F9B8558" w14:textId="1A3ED4ED" w:rsidR="0094105B" w:rsidRDefault="007F4BAC" w:rsidP="002F2626">
            <w:pPr>
              <w:pStyle w:val="Bngbiu-nidung"/>
              <w:keepNext/>
              <w:ind w:firstLine="0"/>
            </w:pPr>
            <w:r>
              <w:t>2.a Nếu quản lí chọn hủy quá trình xóa, hệ thống sẽ hủy quy trình xóa và chuyển trang về quản lí bài viết.</w:t>
            </w:r>
          </w:p>
        </w:tc>
      </w:tr>
    </w:tbl>
    <w:p w14:paraId="51BF2352" w14:textId="108AAE89" w:rsidR="0094105B" w:rsidRDefault="002F2626" w:rsidP="002F2626">
      <w:pPr>
        <w:pStyle w:val="Caption"/>
      </w:pPr>
      <w:bookmarkStart w:id="44" w:name="_Toc92638095"/>
      <w:r>
        <w:t>Bảng 3.</w:t>
      </w:r>
      <w:fldSimple w:instr=" SEQ Bảng_3. \* ARABIC ">
        <w:r w:rsidR="00F27472">
          <w:rPr>
            <w:noProof/>
          </w:rPr>
          <w:t>23</w:t>
        </w:r>
      </w:fldSimple>
      <w:r>
        <w:t xml:space="preserve"> Đặc tả Usecase xóa bài viết</w:t>
      </w:r>
      <w:bookmarkEnd w:id="44"/>
    </w:p>
    <w:tbl>
      <w:tblPr>
        <w:tblStyle w:val="TableGrid"/>
        <w:tblW w:w="0" w:type="auto"/>
        <w:tblLook w:val="04A0" w:firstRow="1" w:lastRow="0" w:firstColumn="1" w:lastColumn="0" w:noHBand="0" w:noVBand="1"/>
      </w:tblPr>
      <w:tblGrid>
        <w:gridCol w:w="3325"/>
        <w:gridCol w:w="5786"/>
      </w:tblGrid>
      <w:tr w:rsidR="00D32F81" w14:paraId="11DAA449" w14:textId="77777777" w:rsidTr="00156A72">
        <w:tc>
          <w:tcPr>
            <w:tcW w:w="3325" w:type="dxa"/>
          </w:tcPr>
          <w:p w14:paraId="362F2B0D" w14:textId="77777777" w:rsidR="00D32F81" w:rsidRPr="000E6CA0" w:rsidRDefault="00D32F81" w:rsidP="00156A72">
            <w:pPr>
              <w:pStyle w:val="Bngbiu-nidung"/>
              <w:ind w:firstLine="0"/>
              <w:rPr>
                <w:b/>
              </w:rPr>
            </w:pPr>
            <w:r w:rsidRPr="000E6CA0">
              <w:rPr>
                <w:b/>
              </w:rPr>
              <w:t>Tên Usecase</w:t>
            </w:r>
          </w:p>
        </w:tc>
        <w:tc>
          <w:tcPr>
            <w:tcW w:w="5786" w:type="dxa"/>
          </w:tcPr>
          <w:p w14:paraId="4A93596E" w14:textId="5E3717F5" w:rsidR="00D32F81" w:rsidRDefault="00D32F81" w:rsidP="00156A72">
            <w:pPr>
              <w:pStyle w:val="Bngbiu-nidung"/>
              <w:ind w:firstLine="0"/>
            </w:pPr>
            <w:r>
              <w:t>Xem chi tiết bài viết</w:t>
            </w:r>
          </w:p>
        </w:tc>
      </w:tr>
      <w:tr w:rsidR="00D32F81" w14:paraId="48EA77F7" w14:textId="77777777" w:rsidTr="00156A72">
        <w:tc>
          <w:tcPr>
            <w:tcW w:w="3325" w:type="dxa"/>
          </w:tcPr>
          <w:p w14:paraId="0BDD3766" w14:textId="77777777" w:rsidR="00D32F81" w:rsidRPr="000E6CA0" w:rsidRDefault="00D32F81" w:rsidP="00156A72">
            <w:pPr>
              <w:pStyle w:val="Bngbiu-nidung"/>
              <w:ind w:firstLine="0"/>
              <w:rPr>
                <w:b/>
              </w:rPr>
            </w:pPr>
            <w:r w:rsidRPr="000E6CA0">
              <w:rPr>
                <w:b/>
              </w:rPr>
              <w:t>Ngữ cảnh</w:t>
            </w:r>
          </w:p>
        </w:tc>
        <w:tc>
          <w:tcPr>
            <w:tcW w:w="5786" w:type="dxa"/>
          </w:tcPr>
          <w:p w14:paraId="257324C7" w14:textId="77777777" w:rsidR="00D32F81" w:rsidRDefault="00D32F81" w:rsidP="00D32F81">
            <w:pPr>
              <w:pStyle w:val="Bngbiu-nidung"/>
              <w:ind w:firstLine="0"/>
            </w:pPr>
            <w:r>
              <w:t>Khi quản lí đã đăng nhập vào hệ thống với tài khoản admin và muốn xem chi tiết bài viết</w:t>
            </w:r>
            <w:r w:rsidR="00BF37F8">
              <w:t>.</w:t>
            </w:r>
          </w:p>
          <w:p w14:paraId="40A30458" w14:textId="01CE4655" w:rsidR="00BF37F8" w:rsidRDefault="00BF37F8" w:rsidP="00D32F81">
            <w:pPr>
              <w:pStyle w:val="Bngbiu-nidung"/>
              <w:ind w:firstLine="0"/>
            </w:pPr>
            <w:r>
              <w:t>Khi khách hàng muốn xem chi tiết một bài đăng trên hệ thống</w:t>
            </w:r>
          </w:p>
        </w:tc>
      </w:tr>
      <w:tr w:rsidR="00D32F81" w14:paraId="5967F8D3" w14:textId="77777777" w:rsidTr="00156A72">
        <w:tc>
          <w:tcPr>
            <w:tcW w:w="3325" w:type="dxa"/>
          </w:tcPr>
          <w:p w14:paraId="660909F5" w14:textId="77777777" w:rsidR="00D32F81" w:rsidRPr="000E6CA0" w:rsidRDefault="00D32F81" w:rsidP="00156A72">
            <w:pPr>
              <w:pStyle w:val="Bngbiu-nidung"/>
              <w:ind w:firstLine="0"/>
              <w:rPr>
                <w:b/>
              </w:rPr>
            </w:pPr>
            <w:r>
              <w:rPr>
                <w:b/>
              </w:rPr>
              <w:t>Sự kiện kích hoạt</w:t>
            </w:r>
          </w:p>
        </w:tc>
        <w:tc>
          <w:tcPr>
            <w:tcW w:w="5786" w:type="dxa"/>
          </w:tcPr>
          <w:p w14:paraId="3E030B8F" w14:textId="77777777" w:rsidR="00D32F81" w:rsidRDefault="00D32F81" w:rsidP="00D32F81">
            <w:pPr>
              <w:pStyle w:val="Bngbiu-nidung"/>
              <w:ind w:firstLine="0"/>
            </w:pPr>
            <w:r>
              <w:t>Quản lí nhấn chọn quản lí bài viết và nhấn chọn xem chi tiết bài viết</w:t>
            </w:r>
          </w:p>
          <w:p w14:paraId="03CFE3EF" w14:textId="23F86F16" w:rsidR="00BF37F8" w:rsidRDefault="00BF37F8" w:rsidP="00D32F81">
            <w:pPr>
              <w:pStyle w:val="Bngbiu-nidung"/>
              <w:ind w:firstLine="0"/>
            </w:pPr>
            <w:r>
              <w:t>Khách hàng nhấn vào mục tin tức</w:t>
            </w:r>
          </w:p>
        </w:tc>
      </w:tr>
      <w:tr w:rsidR="00D32F81" w14:paraId="2129F56A" w14:textId="77777777" w:rsidTr="00156A72">
        <w:tc>
          <w:tcPr>
            <w:tcW w:w="3325" w:type="dxa"/>
          </w:tcPr>
          <w:p w14:paraId="04C1AEEB" w14:textId="77777777" w:rsidR="00D32F81" w:rsidRPr="000E6CA0" w:rsidRDefault="00D32F81" w:rsidP="00156A72">
            <w:pPr>
              <w:pStyle w:val="Bngbiu-nidung"/>
              <w:ind w:firstLine="0"/>
              <w:rPr>
                <w:b/>
              </w:rPr>
            </w:pPr>
            <w:r w:rsidRPr="000E6CA0">
              <w:rPr>
                <w:b/>
              </w:rPr>
              <w:t>Mô tả</w:t>
            </w:r>
          </w:p>
        </w:tc>
        <w:tc>
          <w:tcPr>
            <w:tcW w:w="5786" w:type="dxa"/>
          </w:tcPr>
          <w:p w14:paraId="657C558C" w14:textId="77777777" w:rsidR="00D32F81" w:rsidRDefault="00D32F81" w:rsidP="00D32F81">
            <w:pPr>
              <w:pStyle w:val="Bngbiu-nidung"/>
              <w:ind w:firstLine="0"/>
            </w:pPr>
            <w:r>
              <w:t xml:space="preserve">Khi quản lí đã đăng nhập vào hệ thống với tài khoản admin. Quản lí muốn thực hiện xem một bài viết trên hệ thống, quản lí chọn mục quản lí bài viết và nhấn chọn bài viết. </w:t>
            </w:r>
          </w:p>
          <w:p w14:paraId="15600EF1" w14:textId="0D4A3CA6" w:rsidR="00BF37F8" w:rsidRDefault="00BF37F8" w:rsidP="00D32F81">
            <w:pPr>
              <w:pStyle w:val="Bngbiu-nidung"/>
              <w:ind w:firstLine="0"/>
            </w:pPr>
            <w:r>
              <w:lastRenderedPageBreak/>
              <w:t>Khi khách hàng muốn xem một bài viết được đăng trên h</w:t>
            </w:r>
            <w:r w:rsidR="00EB38C1">
              <w:t>ệ thống và nhấn vào mục tin tức và chọn vào bài viết cần xem</w:t>
            </w:r>
          </w:p>
        </w:tc>
      </w:tr>
      <w:tr w:rsidR="00D32F81" w14:paraId="707D5DAA" w14:textId="77777777" w:rsidTr="00156A72">
        <w:tc>
          <w:tcPr>
            <w:tcW w:w="3325" w:type="dxa"/>
          </w:tcPr>
          <w:p w14:paraId="61B8B062" w14:textId="77777777" w:rsidR="00D32F81" w:rsidRPr="000E6CA0" w:rsidRDefault="00D32F81" w:rsidP="00156A72">
            <w:pPr>
              <w:pStyle w:val="Bngbiu-nidung"/>
              <w:ind w:firstLine="0"/>
              <w:rPr>
                <w:b/>
              </w:rPr>
            </w:pPr>
            <w:r w:rsidRPr="000E6CA0">
              <w:rPr>
                <w:b/>
              </w:rPr>
              <w:lastRenderedPageBreak/>
              <w:t>Tác nhân</w:t>
            </w:r>
          </w:p>
        </w:tc>
        <w:tc>
          <w:tcPr>
            <w:tcW w:w="5786" w:type="dxa"/>
          </w:tcPr>
          <w:p w14:paraId="05538762" w14:textId="050304A7" w:rsidR="00D32F81" w:rsidRDefault="00D32F81" w:rsidP="00156A72">
            <w:pPr>
              <w:pStyle w:val="Bngbiu-nidung"/>
              <w:ind w:firstLine="0"/>
            </w:pPr>
            <w:r>
              <w:t>Quản lí</w:t>
            </w:r>
            <w:r w:rsidR="00BF37F8">
              <w:t>, Khách hàng</w:t>
            </w:r>
          </w:p>
        </w:tc>
      </w:tr>
      <w:tr w:rsidR="00D32F81" w14:paraId="5ED64574" w14:textId="77777777" w:rsidTr="00156A72">
        <w:tc>
          <w:tcPr>
            <w:tcW w:w="3325" w:type="dxa"/>
          </w:tcPr>
          <w:p w14:paraId="147F4343" w14:textId="77777777" w:rsidR="00D32F81" w:rsidRPr="000E6CA0" w:rsidRDefault="00D32F81" w:rsidP="00156A72">
            <w:pPr>
              <w:pStyle w:val="Bngbiu-nidung"/>
              <w:ind w:firstLine="0"/>
              <w:rPr>
                <w:b/>
              </w:rPr>
            </w:pPr>
            <w:r w:rsidRPr="000E6CA0">
              <w:rPr>
                <w:b/>
              </w:rPr>
              <w:t>UC liên quan</w:t>
            </w:r>
          </w:p>
        </w:tc>
        <w:tc>
          <w:tcPr>
            <w:tcW w:w="5786" w:type="dxa"/>
          </w:tcPr>
          <w:p w14:paraId="71442898" w14:textId="77777777" w:rsidR="00D32F81" w:rsidRDefault="00D32F81" w:rsidP="00156A72">
            <w:pPr>
              <w:pStyle w:val="Bngbiu-nidung"/>
              <w:ind w:firstLine="0"/>
            </w:pPr>
            <w:r>
              <w:t>Đăng nhập, Quản lí bài viết</w:t>
            </w:r>
          </w:p>
        </w:tc>
      </w:tr>
      <w:tr w:rsidR="00D32F81" w14:paraId="4A545186" w14:textId="77777777" w:rsidTr="00156A72">
        <w:tc>
          <w:tcPr>
            <w:tcW w:w="3325" w:type="dxa"/>
          </w:tcPr>
          <w:p w14:paraId="5D336541" w14:textId="77777777" w:rsidR="00D32F81" w:rsidRPr="000E6CA0" w:rsidRDefault="00D32F81" w:rsidP="00156A72">
            <w:pPr>
              <w:pStyle w:val="Bngbiu-nidung"/>
              <w:ind w:firstLine="0"/>
              <w:rPr>
                <w:b/>
              </w:rPr>
            </w:pPr>
            <w:r w:rsidRPr="000E6CA0">
              <w:rPr>
                <w:b/>
              </w:rPr>
              <w:t>Điều kiện tiên quyết</w:t>
            </w:r>
          </w:p>
        </w:tc>
        <w:tc>
          <w:tcPr>
            <w:tcW w:w="5786" w:type="dxa"/>
          </w:tcPr>
          <w:p w14:paraId="3C41D99C" w14:textId="77777777" w:rsidR="00D32F81" w:rsidRDefault="00D32F81" w:rsidP="00156A72">
            <w:pPr>
              <w:pStyle w:val="Bngbiu-nidung"/>
              <w:ind w:firstLine="0"/>
            </w:pPr>
            <w:r>
              <w:t>Quản lí đã đăng nhập vào hệ thống, chọn quản lí bài viết</w:t>
            </w:r>
            <w:r w:rsidR="00EB38C1">
              <w:t xml:space="preserve"> và chọn chi tiết</w:t>
            </w:r>
            <w:r>
              <w:t xml:space="preserve"> bài viết</w:t>
            </w:r>
          </w:p>
          <w:p w14:paraId="17C060F5" w14:textId="0714EF90" w:rsidR="00EB38C1" w:rsidRDefault="00EB38C1" w:rsidP="00156A72">
            <w:pPr>
              <w:pStyle w:val="Bngbiu-nidung"/>
              <w:ind w:firstLine="0"/>
            </w:pPr>
            <w:r>
              <w:t>Khách hàng nhấn chọn tin tức và chọn bài viết cần xem</w:t>
            </w:r>
          </w:p>
        </w:tc>
      </w:tr>
      <w:tr w:rsidR="00D32F81" w14:paraId="01693B11" w14:textId="77777777" w:rsidTr="00156A72">
        <w:tc>
          <w:tcPr>
            <w:tcW w:w="3325" w:type="dxa"/>
          </w:tcPr>
          <w:p w14:paraId="1FC85633" w14:textId="77777777" w:rsidR="00D32F81" w:rsidRPr="000E6CA0" w:rsidRDefault="00D32F81" w:rsidP="00156A72">
            <w:pPr>
              <w:pStyle w:val="Bngbiu-nidung"/>
              <w:ind w:firstLine="0"/>
              <w:rPr>
                <w:b/>
              </w:rPr>
            </w:pPr>
            <w:r w:rsidRPr="000E6CA0">
              <w:rPr>
                <w:b/>
              </w:rPr>
              <w:t>Điều kiện sau</w:t>
            </w:r>
          </w:p>
        </w:tc>
        <w:tc>
          <w:tcPr>
            <w:tcW w:w="5786" w:type="dxa"/>
          </w:tcPr>
          <w:p w14:paraId="639FB82B" w14:textId="1CD3034F" w:rsidR="00D32F81" w:rsidRDefault="00D32F81" w:rsidP="00D32F81">
            <w:pPr>
              <w:pStyle w:val="Bngbiu-nidung"/>
              <w:ind w:firstLine="0"/>
            </w:pPr>
            <w:r>
              <w:t xml:space="preserve">Hệ thống hiển thị thông tin chi tiết của bài viết </w:t>
            </w:r>
          </w:p>
        </w:tc>
      </w:tr>
      <w:tr w:rsidR="00D32F81" w14:paraId="55FD2113" w14:textId="77777777" w:rsidTr="00156A72">
        <w:tc>
          <w:tcPr>
            <w:tcW w:w="3325" w:type="dxa"/>
          </w:tcPr>
          <w:p w14:paraId="3D0BAECD" w14:textId="77777777" w:rsidR="00D32F81" w:rsidRPr="000E6CA0" w:rsidRDefault="00D32F81" w:rsidP="00156A72">
            <w:pPr>
              <w:pStyle w:val="Bngbiu-nidung"/>
              <w:ind w:firstLine="0"/>
              <w:rPr>
                <w:b/>
              </w:rPr>
            </w:pPr>
            <w:r w:rsidRPr="000E6CA0">
              <w:rPr>
                <w:b/>
              </w:rPr>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D32F81" w14:paraId="77CF897A" w14:textId="77777777" w:rsidTr="00156A72">
              <w:tc>
                <w:tcPr>
                  <w:tcW w:w="2780" w:type="dxa"/>
                </w:tcPr>
                <w:p w14:paraId="043DCE16" w14:textId="77777777" w:rsidR="00D32F81" w:rsidRPr="000E6CA0" w:rsidRDefault="00D32F81" w:rsidP="00156A72">
                  <w:pPr>
                    <w:pStyle w:val="Bngbiu-nidung"/>
                    <w:ind w:firstLine="0"/>
                    <w:jc w:val="center"/>
                    <w:rPr>
                      <w:b/>
                    </w:rPr>
                  </w:pPr>
                  <w:r w:rsidRPr="000E6CA0">
                    <w:rPr>
                      <w:b/>
                    </w:rPr>
                    <w:t>Tác nhân</w:t>
                  </w:r>
                </w:p>
              </w:tc>
              <w:tc>
                <w:tcPr>
                  <w:tcW w:w="2780" w:type="dxa"/>
                </w:tcPr>
                <w:p w14:paraId="5217D83D" w14:textId="77777777" w:rsidR="00D32F81" w:rsidRPr="000E6CA0" w:rsidRDefault="00D32F81" w:rsidP="00156A72">
                  <w:pPr>
                    <w:pStyle w:val="Bngbiu-nidung"/>
                    <w:ind w:firstLine="0"/>
                    <w:jc w:val="center"/>
                    <w:rPr>
                      <w:b/>
                    </w:rPr>
                  </w:pPr>
                  <w:r w:rsidRPr="000E6CA0">
                    <w:rPr>
                      <w:b/>
                    </w:rPr>
                    <w:t>Hệ thống</w:t>
                  </w:r>
                </w:p>
              </w:tc>
            </w:tr>
            <w:tr w:rsidR="00D32F81" w14:paraId="5CF1BE22" w14:textId="77777777" w:rsidTr="00156A72">
              <w:tc>
                <w:tcPr>
                  <w:tcW w:w="2780" w:type="dxa"/>
                </w:tcPr>
                <w:p w14:paraId="7475629C" w14:textId="77777777" w:rsidR="00D32F81" w:rsidRDefault="00D32F81" w:rsidP="00156A72">
                  <w:pPr>
                    <w:pStyle w:val="Bngbiu-nidung"/>
                    <w:ind w:firstLine="0"/>
                  </w:pPr>
                  <w:r>
                    <w:t>1.</w:t>
                  </w:r>
                  <w:r w:rsidR="00EB38C1">
                    <w:t>a</w:t>
                  </w:r>
                  <w:r>
                    <w:t xml:space="preserve"> Quản lí đăng nhập vào hệ thống và chọn mục quản lí bài viết và chọn xem bài viết</w:t>
                  </w:r>
                </w:p>
                <w:p w14:paraId="6FDA0E0B" w14:textId="660B0F95" w:rsidR="00EB38C1" w:rsidRDefault="00EB38C1" w:rsidP="00156A72">
                  <w:pPr>
                    <w:pStyle w:val="Bngbiu-nidung"/>
                    <w:ind w:firstLine="0"/>
                  </w:pPr>
                  <w:r>
                    <w:t>1.b Khách hàng nhấn vào mục tin tức và nhấn vào bài viết cần xem.</w:t>
                  </w:r>
                </w:p>
              </w:tc>
              <w:tc>
                <w:tcPr>
                  <w:tcW w:w="2780" w:type="dxa"/>
                </w:tcPr>
                <w:p w14:paraId="1B59BE99" w14:textId="4DDC58F0" w:rsidR="00D32F81" w:rsidRDefault="00D32F81" w:rsidP="00D32F81">
                  <w:pPr>
                    <w:pStyle w:val="Bngbiu-nidung"/>
                    <w:ind w:firstLine="0"/>
                  </w:pPr>
                  <w:r>
                    <w:t>1.1 Hệ thống hiển thị thông tin chi tiết của bài viết</w:t>
                  </w:r>
                </w:p>
              </w:tc>
            </w:tr>
          </w:tbl>
          <w:p w14:paraId="06B7D899" w14:textId="77777777" w:rsidR="00D32F81" w:rsidRDefault="00D32F81" w:rsidP="00156A72">
            <w:pPr>
              <w:pStyle w:val="Bngbiu-nidung"/>
              <w:ind w:firstLine="0"/>
            </w:pPr>
          </w:p>
        </w:tc>
      </w:tr>
      <w:tr w:rsidR="00D32F81" w14:paraId="7BF4F696" w14:textId="77777777" w:rsidTr="00156A72">
        <w:tc>
          <w:tcPr>
            <w:tcW w:w="3325" w:type="dxa"/>
          </w:tcPr>
          <w:p w14:paraId="6AEAB848" w14:textId="77777777" w:rsidR="00D32F81" w:rsidRPr="000E6CA0" w:rsidRDefault="00D32F81" w:rsidP="00156A72">
            <w:pPr>
              <w:pStyle w:val="Bngbiu-nidung"/>
              <w:ind w:firstLine="0"/>
              <w:rPr>
                <w:b/>
              </w:rPr>
            </w:pPr>
            <w:r w:rsidRPr="000E6CA0">
              <w:rPr>
                <w:b/>
              </w:rPr>
              <w:t>Ngoại lệ</w:t>
            </w:r>
          </w:p>
        </w:tc>
        <w:tc>
          <w:tcPr>
            <w:tcW w:w="5786" w:type="dxa"/>
          </w:tcPr>
          <w:p w14:paraId="49AC8EF4" w14:textId="3F912C35" w:rsidR="00D32F81" w:rsidRDefault="00D32F81" w:rsidP="002F2626">
            <w:pPr>
              <w:pStyle w:val="Bngbiu-nidung"/>
              <w:keepNext/>
              <w:ind w:firstLine="0"/>
            </w:pPr>
          </w:p>
        </w:tc>
      </w:tr>
    </w:tbl>
    <w:p w14:paraId="75883021" w14:textId="78E8FAB3" w:rsidR="00D32F81" w:rsidRDefault="002F2626" w:rsidP="002F2626">
      <w:pPr>
        <w:pStyle w:val="Caption"/>
      </w:pPr>
      <w:bookmarkStart w:id="45" w:name="_Toc92638096"/>
      <w:r>
        <w:t>Bảng 3.</w:t>
      </w:r>
      <w:fldSimple w:instr=" SEQ Bảng_3. \* ARABIC ">
        <w:r w:rsidR="00F27472">
          <w:rPr>
            <w:noProof/>
          </w:rPr>
          <w:t>24</w:t>
        </w:r>
      </w:fldSimple>
      <w:r>
        <w:t xml:space="preserve"> Đặc tả Usecase chi tiết bài viết</w:t>
      </w:r>
      <w:bookmarkEnd w:id="45"/>
    </w:p>
    <w:tbl>
      <w:tblPr>
        <w:tblStyle w:val="TableGrid"/>
        <w:tblW w:w="0" w:type="auto"/>
        <w:tblLook w:val="04A0" w:firstRow="1" w:lastRow="0" w:firstColumn="1" w:lastColumn="0" w:noHBand="0" w:noVBand="1"/>
      </w:tblPr>
      <w:tblGrid>
        <w:gridCol w:w="3325"/>
        <w:gridCol w:w="5786"/>
      </w:tblGrid>
      <w:tr w:rsidR="00C97A0E" w14:paraId="0F16EF10" w14:textId="77777777" w:rsidTr="00156A72">
        <w:tc>
          <w:tcPr>
            <w:tcW w:w="3325" w:type="dxa"/>
          </w:tcPr>
          <w:p w14:paraId="1B704E46" w14:textId="77777777" w:rsidR="00C97A0E" w:rsidRPr="000E6CA0" w:rsidRDefault="00C97A0E" w:rsidP="00156A72">
            <w:pPr>
              <w:pStyle w:val="Bngbiu-nidung"/>
              <w:ind w:firstLine="0"/>
              <w:rPr>
                <w:b/>
              </w:rPr>
            </w:pPr>
            <w:r w:rsidRPr="000E6CA0">
              <w:rPr>
                <w:b/>
              </w:rPr>
              <w:t>Tên Usecase</w:t>
            </w:r>
          </w:p>
        </w:tc>
        <w:tc>
          <w:tcPr>
            <w:tcW w:w="5786" w:type="dxa"/>
          </w:tcPr>
          <w:p w14:paraId="3E77A58D" w14:textId="40226207" w:rsidR="00C97A0E" w:rsidRDefault="00C97A0E" w:rsidP="00156A72">
            <w:pPr>
              <w:pStyle w:val="Bngbiu-nidung"/>
              <w:ind w:firstLine="0"/>
            </w:pPr>
            <w:r>
              <w:t>Quản lí đơn hàng</w:t>
            </w:r>
          </w:p>
        </w:tc>
      </w:tr>
      <w:tr w:rsidR="00C97A0E" w14:paraId="3E29FE64" w14:textId="77777777" w:rsidTr="00156A72">
        <w:tc>
          <w:tcPr>
            <w:tcW w:w="3325" w:type="dxa"/>
          </w:tcPr>
          <w:p w14:paraId="7DDDEE4F" w14:textId="77777777" w:rsidR="00C97A0E" w:rsidRPr="000E6CA0" w:rsidRDefault="00C97A0E" w:rsidP="00156A72">
            <w:pPr>
              <w:pStyle w:val="Bngbiu-nidung"/>
              <w:ind w:firstLine="0"/>
              <w:rPr>
                <w:b/>
              </w:rPr>
            </w:pPr>
            <w:r w:rsidRPr="000E6CA0">
              <w:rPr>
                <w:b/>
              </w:rPr>
              <w:t>Ngữ cảnh</w:t>
            </w:r>
          </w:p>
        </w:tc>
        <w:tc>
          <w:tcPr>
            <w:tcW w:w="5786" w:type="dxa"/>
          </w:tcPr>
          <w:p w14:paraId="5F28E019" w14:textId="18DB2E10" w:rsidR="00C97A0E" w:rsidRDefault="00C97A0E" w:rsidP="00C97A0E">
            <w:pPr>
              <w:pStyle w:val="Bngbiu-nidung"/>
              <w:ind w:firstLine="0"/>
            </w:pPr>
            <w:r>
              <w:t>Khi quản lí đã đăng nhập vào hệ thống với tài khoản admin và muốn quản lí các đơn hàng đã đặt</w:t>
            </w:r>
          </w:p>
        </w:tc>
      </w:tr>
      <w:tr w:rsidR="00C97A0E" w14:paraId="5B22A50C" w14:textId="77777777" w:rsidTr="00156A72">
        <w:tc>
          <w:tcPr>
            <w:tcW w:w="3325" w:type="dxa"/>
          </w:tcPr>
          <w:p w14:paraId="6C111DF7" w14:textId="77777777" w:rsidR="00C97A0E" w:rsidRPr="000E6CA0" w:rsidRDefault="00C97A0E" w:rsidP="00156A72">
            <w:pPr>
              <w:pStyle w:val="Bngbiu-nidung"/>
              <w:ind w:firstLine="0"/>
              <w:rPr>
                <w:b/>
              </w:rPr>
            </w:pPr>
            <w:r>
              <w:rPr>
                <w:b/>
              </w:rPr>
              <w:lastRenderedPageBreak/>
              <w:t>Sự kiện kích hoạt</w:t>
            </w:r>
          </w:p>
        </w:tc>
        <w:tc>
          <w:tcPr>
            <w:tcW w:w="5786" w:type="dxa"/>
          </w:tcPr>
          <w:p w14:paraId="02BE572A" w14:textId="7D9FCBED" w:rsidR="00C97A0E" w:rsidRDefault="00C97A0E" w:rsidP="00156A72">
            <w:pPr>
              <w:pStyle w:val="Bngbiu-nidung"/>
              <w:ind w:firstLine="0"/>
            </w:pPr>
            <w:r>
              <w:t>Quản lí nhấn chọn quản lí đơn hàng</w:t>
            </w:r>
          </w:p>
        </w:tc>
      </w:tr>
      <w:tr w:rsidR="00C97A0E" w14:paraId="503E7A55" w14:textId="77777777" w:rsidTr="00156A72">
        <w:tc>
          <w:tcPr>
            <w:tcW w:w="3325" w:type="dxa"/>
          </w:tcPr>
          <w:p w14:paraId="5B229F71" w14:textId="77777777" w:rsidR="00C97A0E" w:rsidRPr="000E6CA0" w:rsidRDefault="00C97A0E" w:rsidP="00156A72">
            <w:pPr>
              <w:pStyle w:val="Bngbiu-nidung"/>
              <w:ind w:firstLine="0"/>
              <w:rPr>
                <w:b/>
              </w:rPr>
            </w:pPr>
            <w:r w:rsidRPr="000E6CA0">
              <w:rPr>
                <w:b/>
              </w:rPr>
              <w:t>Mô tả</w:t>
            </w:r>
          </w:p>
        </w:tc>
        <w:tc>
          <w:tcPr>
            <w:tcW w:w="5786" w:type="dxa"/>
          </w:tcPr>
          <w:p w14:paraId="215EE330" w14:textId="1D5AECA5" w:rsidR="00C97A0E" w:rsidRDefault="00C97A0E" w:rsidP="00156A72">
            <w:pPr>
              <w:pStyle w:val="Bngbiu-nidung"/>
              <w:ind w:firstLine="0"/>
            </w:pPr>
            <w:r>
              <w:t>Khi quản lí đã đăng nhập vào hệ thống với tài khoản admin. Quản lí muốn thực hiện các thao tác liên quan đến quản lí đơn hàng. Quản lí nhấn chọn mục quản lí đơn hàng.</w:t>
            </w:r>
          </w:p>
        </w:tc>
      </w:tr>
      <w:tr w:rsidR="00C97A0E" w14:paraId="1419097F" w14:textId="77777777" w:rsidTr="00156A72">
        <w:tc>
          <w:tcPr>
            <w:tcW w:w="3325" w:type="dxa"/>
          </w:tcPr>
          <w:p w14:paraId="07E7FD2D" w14:textId="77777777" w:rsidR="00C97A0E" w:rsidRPr="000E6CA0" w:rsidRDefault="00C97A0E" w:rsidP="00156A72">
            <w:pPr>
              <w:pStyle w:val="Bngbiu-nidung"/>
              <w:ind w:firstLine="0"/>
              <w:rPr>
                <w:b/>
              </w:rPr>
            </w:pPr>
            <w:r w:rsidRPr="000E6CA0">
              <w:rPr>
                <w:b/>
              </w:rPr>
              <w:t>Tác nhân</w:t>
            </w:r>
          </w:p>
        </w:tc>
        <w:tc>
          <w:tcPr>
            <w:tcW w:w="5786" w:type="dxa"/>
          </w:tcPr>
          <w:p w14:paraId="69E86935" w14:textId="681BD6B7" w:rsidR="00C97A0E" w:rsidRDefault="00C97A0E" w:rsidP="00C97A0E">
            <w:pPr>
              <w:pStyle w:val="Bngbiu-nidung"/>
              <w:ind w:firstLine="0"/>
            </w:pPr>
            <w:r>
              <w:t>Quản lí</w:t>
            </w:r>
          </w:p>
        </w:tc>
      </w:tr>
      <w:tr w:rsidR="00C97A0E" w14:paraId="1812E0CF" w14:textId="77777777" w:rsidTr="00156A72">
        <w:tc>
          <w:tcPr>
            <w:tcW w:w="3325" w:type="dxa"/>
          </w:tcPr>
          <w:p w14:paraId="1F8E0E8D" w14:textId="77777777" w:rsidR="00C97A0E" w:rsidRPr="000E6CA0" w:rsidRDefault="00C97A0E" w:rsidP="00156A72">
            <w:pPr>
              <w:pStyle w:val="Bngbiu-nidung"/>
              <w:ind w:firstLine="0"/>
              <w:rPr>
                <w:b/>
              </w:rPr>
            </w:pPr>
            <w:r w:rsidRPr="000E6CA0">
              <w:rPr>
                <w:b/>
              </w:rPr>
              <w:t>UC liên quan</w:t>
            </w:r>
          </w:p>
        </w:tc>
        <w:tc>
          <w:tcPr>
            <w:tcW w:w="5786" w:type="dxa"/>
          </w:tcPr>
          <w:p w14:paraId="27D100A7" w14:textId="4D87CEE0" w:rsidR="00C97A0E" w:rsidRDefault="00C97A0E" w:rsidP="00C97A0E">
            <w:pPr>
              <w:pStyle w:val="Bngbiu-nidung"/>
              <w:ind w:firstLine="0"/>
            </w:pPr>
            <w:r>
              <w:t>Đăng nhập</w:t>
            </w:r>
          </w:p>
        </w:tc>
      </w:tr>
      <w:tr w:rsidR="00C97A0E" w14:paraId="7BD5444E" w14:textId="77777777" w:rsidTr="00156A72">
        <w:tc>
          <w:tcPr>
            <w:tcW w:w="3325" w:type="dxa"/>
          </w:tcPr>
          <w:p w14:paraId="27472C62" w14:textId="77777777" w:rsidR="00C97A0E" w:rsidRPr="000E6CA0" w:rsidRDefault="00C97A0E" w:rsidP="00156A72">
            <w:pPr>
              <w:pStyle w:val="Bngbiu-nidung"/>
              <w:ind w:firstLine="0"/>
              <w:rPr>
                <w:b/>
              </w:rPr>
            </w:pPr>
            <w:r w:rsidRPr="000E6CA0">
              <w:rPr>
                <w:b/>
              </w:rPr>
              <w:t>Điều kiện tiên quyết</w:t>
            </w:r>
          </w:p>
        </w:tc>
        <w:tc>
          <w:tcPr>
            <w:tcW w:w="5786" w:type="dxa"/>
          </w:tcPr>
          <w:p w14:paraId="3E486EF3" w14:textId="33CC5621" w:rsidR="00C97A0E" w:rsidRDefault="00C97A0E" w:rsidP="00C97A0E">
            <w:pPr>
              <w:pStyle w:val="Bngbiu-nidung"/>
              <w:ind w:firstLine="0"/>
            </w:pPr>
            <w:r>
              <w:t>Quản lí đã đăng nhập vào hệ thống, chọn quản lí đơn hàng</w:t>
            </w:r>
          </w:p>
        </w:tc>
      </w:tr>
      <w:tr w:rsidR="00C97A0E" w14:paraId="66092980" w14:textId="77777777" w:rsidTr="00156A72">
        <w:tc>
          <w:tcPr>
            <w:tcW w:w="3325" w:type="dxa"/>
          </w:tcPr>
          <w:p w14:paraId="3FAA50FB" w14:textId="77777777" w:rsidR="00C97A0E" w:rsidRPr="000E6CA0" w:rsidRDefault="00C97A0E" w:rsidP="00156A72">
            <w:pPr>
              <w:pStyle w:val="Bngbiu-nidung"/>
              <w:ind w:firstLine="0"/>
              <w:rPr>
                <w:b/>
              </w:rPr>
            </w:pPr>
            <w:r w:rsidRPr="000E6CA0">
              <w:rPr>
                <w:b/>
              </w:rPr>
              <w:t>Điều kiện sau</w:t>
            </w:r>
          </w:p>
        </w:tc>
        <w:tc>
          <w:tcPr>
            <w:tcW w:w="5786" w:type="dxa"/>
          </w:tcPr>
          <w:p w14:paraId="03F195B6" w14:textId="057C6FB4" w:rsidR="00C97A0E" w:rsidRDefault="00C97A0E" w:rsidP="00835D42">
            <w:pPr>
              <w:pStyle w:val="Bngbiu-nidung"/>
              <w:ind w:firstLine="0"/>
            </w:pPr>
            <w:r>
              <w:t xml:space="preserve">Hệ thống hiển thị </w:t>
            </w:r>
            <w:r w:rsidR="00835D42">
              <w:t>danh sách các đơn hàng đã đặt</w:t>
            </w:r>
            <w:r>
              <w:t xml:space="preserve"> </w:t>
            </w:r>
          </w:p>
        </w:tc>
      </w:tr>
      <w:tr w:rsidR="00C97A0E" w14:paraId="45C7AB67" w14:textId="77777777" w:rsidTr="00156A72">
        <w:tc>
          <w:tcPr>
            <w:tcW w:w="3325" w:type="dxa"/>
          </w:tcPr>
          <w:p w14:paraId="088A1129" w14:textId="77777777" w:rsidR="00C97A0E" w:rsidRPr="000E6CA0" w:rsidRDefault="00C97A0E" w:rsidP="00156A72">
            <w:pPr>
              <w:pStyle w:val="Bngbiu-nidung"/>
              <w:ind w:firstLine="0"/>
              <w:rPr>
                <w:b/>
              </w:rPr>
            </w:pPr>
            <w:r w:rsidRPr="000E6CA0">
              <w:rPr>
                <w:b/>
              </w:rPr>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C97A0E" w14:paraId="1D7D9739" w14:textId="77777777" w:rsidTr="00156A72">
              <w:tc>
                <w:tcPr>
                  <w:tcW w:w="2780" w:type="dxa"/>
                </w:tcPr>
                <w:p w14:paraId="33C0F676" w14:textId="77777777" w:rsidR="00C97A0E" w:rsidRPr="000E6CA0" w:rsidRDefault="00C97A0E" w:rsidP="00156A72">
                  <w:pPr>
                    <w:pStyle w:val="Bngbiu-nidung"/>
                    <w:ind w:firstLine="0"/>
                    <w:jc w:val="center"/>
                    <w:rPr>
                      <w:b/>
                    </w:rPr>
                  </w:pPr>
                  <w:r w:rsidRPr="000E6CA0">
                    <w:rPr>
                      <w:b/>
                    </w:rPr>
                    <w:t>Tác nhân</w:t>
                  </w:r>
                </w:p>
              </w:tc>
              <w:tc>
                <w:tcPr>
                  <w:tcW w:w="2780" w:type="dxa"/>
                </w:tcPr>
                <w:p w14:paraId="0CBBD8EC" w14:textId="77777777" w:rsidR="00C97A0E" w:rsidRPr="000E6CA0" w:rsidRDefault="00C97A0E" w:rsidP="00156A72">
                  <w:pPr>
                    <w:pStyle w:val="Bngbiu-nidung"/>
                    <w:ind w:firstLine="0"/>
                    <w:jc w:val="center"/>
                    <w:rPr>
                      <w:b/>
                    </w:rPr>
                  </w:pPr>
                  <w:r w:rsidRPr="000E6CA0">
                    <w:rPr>
                      <w:b/>
                    </w:rPr>
                    <w:t>Hệ thống</w:t>
                  </w:r>
                </w:p>
              </w:tc>
            </w:tr>
            <w:tr w:rsidR="00C97A0E" w14:paraId="5F435FC9" w14:textId="77777777" w:rsidTr="00156A72">
              <w:tc>
                <w:tcPr>
                  <w:tcW w:w="2780" w:type="dxa"/>
                </w:tcPr>
                <w:p w14:paraId="761F361A" w14:textId="758EC34D" w:rsidR="00835D42" w:rsidRDefault="00C97A0E" w:rsidP="00835D42">
                  <w:pPr>
                    <w:pStyle w:val="Bngbiu-nidung"/>
                    <w:ind w:firstLine="0"/>
                  </w:pPr>
                  <w:r>
                    <w:t>1. Quản lí đăng nhập vào hệ th</w:t>
                  </w:r>
                  <w:r w:rsidR="00835D42">
                    <w:t>ống và chọn mục quản lí đơn hàng</w:t>
                  </w:r>
                </w:p>
                <w:p w14:paraId="266B7FD4" w14:textId="6A236774" w:rsidR="00C97A0E" w:rsidRDefault="00C97A0E" w:rsidP="00156A72">
                  <w:pPr>
                    <w:pStyle w:val="Bngbiu-nidung"/>
                    <w:ind w:firstLine="0"/>
                  </w:pPr>
                </w:p>
              </w:tc>
              <w:tc>
                <w:tcPr>
                  <w:tcW w:w="2780" w:type="dxa"/>
                </w:tcPr>
                <w:p w14:paraId="0513AF93" w14:textId="300F3ED7" w:rsidR="00C97A0E" w:rsidRDefault="00C97A0E" w:rsidP="00835D42">
                  <w:pPr>
                    <w:pStyle w:val="Bngbiu-nidung"/>
                    <w:ind w:firstLine="0"/>
                  </w:pPr>
                  <w:r>
                    <w:t xml:space="preserve">1.1 Hệ thống hiển thị </w:t>
                  </w:r>
                  <w:r w:rsidR="00835D42">
                    <w:t>danh sách các đơn hàng đã đặt</w:t>
                  </w:r>
                </w:p>
              </w:tc>
            </w:tr>
          </w:tbl>
          <w:p w14:paraId="36BE8381" w14:textId="77777777" w:rsidR="00C97A0E" w:rsidRDefault="00C97A0E" w:rsidP="00156A72">
            <w:pPr>
              <w:pStyle w:val="Bngbiu-nidung"/>
              <w:ind w:firstLine="0"/>
            </w:pPr>
          </w:p>
        </w:tc>
      </w:tr>
      <w:tr w:rsidR="00C97A0E" w14:paraId="2342C0F2" w14:textId="77777777" w:rsidTr="00156A72">
        <w:tc>
          <w:tcPr>
            <w:tcW w:w="3325" w:type="dxa"/>
          </w:tcPr>
          <w:p w14:paraId="18076975" w14:textId="77777777" w:rsidR="00C97A0E" w:rsidRPr="000E6CA0" w:rsidRDefault="00C97A0E" w:rsidP="00156A72">
            <w:pPr>
              <w:pStyle w:val="Bngbiu-nidung"/>
              <w:ind w:firstLine="0"/>
              <w:rPr>
                <w:b/>
              </w:rPr>
            </w:pPr>
            <w:r w:rsidRPr="000E6CA0">
              <w:rPr>
                <w:b/>
              </w:rPr>
              <w:t>Ngoại lệ</w:t>
            </w:r>
          </w:p>
        </w:tc>
        <w:tc>
          <w:tcPr>
            <w:tcW w:w="5786" w:type="dxa"/>
          </w:tcPr>
          <w:p w14:paraId="6F657B94" w14:textId="77777777" w:rsidR="00C97A0E" w:rsidRDefault="00C97A0E" w:rsidP="002F2626">
            <w:pPr>
              <w:pStyle w:val="Bngbiu-nidung"/>
              <w:keepNext/>
              <w:ind w:firstLine="0"/>
            </w:pPr>
          </w:p>
        </w:tc>
      </w:tr>
    </w:tbl>
    <w:p w14:paraId="6E72BC58" w14:textId="54F3F0E3" w:rsidR="00C97A0E" w:rsidRDefault="002F2626" w:rsidP="002F2626">
      <w:pPr>
        <w:pStyle w:val="Caption"/>
      </w:pPr>
      <w:bookmarkStart w:id="46" w:name="_Toc92638097"/>
      <w:r>
        <w:t>Bảng 3.</w:t>
      </w:r>
      <w:fldSimple w:instr=" SEQ Bảng_3. \* ARABIC ">
        <w:r w:rsidR="00F27472">
          <w:rPr>
            <w:noProof/>
          </w:rPr>
          <w:t>25</w:t>
        </w:r>
      </w:fldSimple>
      <w:r>
        <w:t xml:space="preserve"> Đặc tả Usecase quản lí đơn hàng</w:t>
      </w:r>
      <w:bookmarkEnd w:id="46"/>
    </w:p>
    <w:tbl>
      <w:tblPr>
        <w:tblStyle w:val="TableGrid"/>
        <w:tblW w:w="0" w:type="auto"/>
        <w:tblLook w:val="04A0" w:firstRow="1" w:lastRow="0" w:firstColumn="1" w:lastColumn="0" w:noHBand="0" w:noVBand="1"/>
      </w:tblPr>
      <w:tblGrid>
        <w:gridCol w:w="3325"/>
        <w:gridCol w:w="5786"/>
      </w:tblGrid>
      <w:tr w:rsidR="00835D42" w14:paraId="330DF005" w14:textId="77777777" w:rsidTr="00156A72">
        <w:tc>
          <w:tcPr>
            <w:tcW w:w="3325" w:type="dxa"/>
          </w:tcPr>
          <w:p w14:paraId="15F270F9" w14:textId="77777777" w:rsidR="00835D42" w:rsidRPr="000E6CA0" w:rsidRDefault="00835D42" w:rsidP="00156A72">
            <w:pPr>
              <w:pStyle w:val="Bngbiu-nidung"/>
              <w:ind w:firstLine="0"/>
              <w:rPr>
                <w:b/>
              </w:rPr>
            </w:pPr>
            <w:r w:rsidRPr="000E6CA0">
              <w:rPr>
                <w:b/>
              </w:rPr>
              <w:t>Tên Usecase</w:t>
            </w:r>
          </w:p>
        </w:tc>
        <w:tc>
          <w:tcPr>
            <w:tcW w:w="5786" w:type="dxa"/>
          </w:tcPr>
          <w:p w14:paraId="10E4C2B2" w14:textId="2E02ABB9" w:rsidR="00835D42" w:rsidRDefault="00835D42" w:rsidP="00156A72">
            <w:pPr>
              <w:pStyle w:val="Bngbiu-nidung"/>
              <w:ind w:firstLine="0"/>
            </w:pPr>
            <w:r>
              <w:t>Thay đổi trạng thái đơn hàng</w:t>
            </w:r>
          </w:p>
        </w:tc>
      </w:tr>
      <w:tr w:rsidR="00835D42" w14:paraId="66961982" w14:textId="77777777" w:rsidTr="00156A72">
        <w:tc>
          <w:tcPr>
            <w:tcW w:w="3325" w:type="dxa"/>
          </w:tcPr>
          <w:p w14:paraId="38BDC2FD" w14:textId="77777777" w:rsidR="00835D42" w:rsidRPr="000E6CA0" w:rsidRDefault="00835D42" w:rsidP="00156A72">
            <w:pPr>
              <w:pStyle w:val="Bngbiu-nidung"/>
              <w:ind w:firstLine="0"/>
              <w:rPr>
                <w:b/>
              </w:rPr>
            </w:pPr>
            <w:r w:rsidRPr="000E6CA0">
              <w:rPr>
                <w:b/>
              </w:rPr>
              <w:t>Ngữ cảnh</w:t>
            </w:r>
          </w:p>
        </w:tc>
        <w:tc>
          <w:tcPr>
            <w:tcW w:w="5786" w:type="dxa"/>
          </w:tcPr>
          <w:p w14:paraId="62EE2F36" w14:textId="555D7979" w:rsidR="00835D42" w:rsidRDefault="00835D42" w:rsidP="00835D42">
            <w:pPr>
              <w:pStyle w:val="Bngbiu-nidung"/>
              <w:ind w:firstLine="0"/>
            </w:pPr>
            <w:r>
              <w:t>Khi quản lí đã đăng nhập vào hệ thống với tài khoản admin và muốn thay đổi trạng thái các đơn hàng</w:t>
            </w:r>
          </w:p>
        </w:tc>
      </w:tr>
      <w:tr w:rsidR="00835D42" w14:paraId="51C9C2DD" w14:textId="77777777" w:rsidTr="00156A72">
        <w:tc>
          <w:tcPr>
            <w:tcW w:w="3325" w:type="dxa"/>
          </w:tcPr>
          <w:p w14:paraId="275D89D6" w14:textId="77777777" w:rsidR="00835D42" w:rsidRPr="000E6CA0" w:rsidRDefault="00835D42" w:rsidP="00156A72">
            <w:pPr>
              <w:pStyle w:val="Bngbiu-nidung"/>
              <w:ind w:firstLine="0"/>
              <w:rPr>
                <w:b/>
              </w:rPr>
            </w:pPr>
            <w:r>
              <w:rPr>
                <w:b/>
              </w:rPr>
              <w:t>Sự kiện kích hoạt</w:t>
            </w:r>
          </w:p>
        </w:tc>
        <w:tc>
          <w:tcPr>
            <w:tcW w:w="5786" w:type="dxa"/>
          </w:tcPr>
          <w:p w14:paraId="4A7DA903" w14:textId="544BBB34" w:rsidR="00835D42" w:rsidRDefault="00835D42" w:rsidP="00156A72">
            <w:pPr>
              <w:pStyle w:val="Bngbiu-nidung"/>
              <w:ind w:firstLine="0"/>
            </w:pPr>
            <w:r>
              <w:t>Quản lí nhấn chọn quản lí đơn hàng và chọn chi tiết đơn hàng</w:t>
            </w:r>
          </w:p>
        </w:tc>
      </w:tr>
      <w:tr w:rsidR="00835D42" w14:paraId="3AA87313" w14:textId="77777777" w:rsidTr="00156A72">
        <w:tc>
          <w:tcPr>
            <w:tcW w:w="3325" w:type="dxa"/>
          </w:tcPr>
          <w:p w14:paraId="44456BE8" w14:textId="77777777" w:rsidR="00835D42" w:rsidRPr="000E6CA0" w:rsidRDefault="00835D42" w:rsidP="00156A72">
            <w:pPr>
              <w:pStyle w:val="Bngbiu-nidung"/>
              <w:ind w:firstLine="0"/>
              <w:rPr>
                <w:b/>
              </w:rPr>
            </w:pPr>
            <w:r w:rsidRPr="000E6CA0">
              <w:rPr>
                <w:b/>
              </w:rPr>
              <w:lastRenderedPageBreak/>
              <w:t>Mô tả</w:t>
            </w:r>
          </w:p>
        </w:tc>
        <w:tc>
          <w:tcPr>
            <w:tcW w:w="5786" w:type="dxa"/>
          </w:tcPr>
          <w:p w14:paraId="36497208" w14:textId="072D52E5" w:rsidR="00835D42" w:rsidRDefault="00835D42" w:rsidP="00835D42">
            <w:pPr>
              <w:pStyle w:val="Bngbiu-nidung"/>
              <w:ind w:firstLine="0"/>
            </w:pPr>
            <w:r>
              <w:t>Khi quản lí đã đăng nhập vào hệ thống với tài khoản admin. Quản lí muốn thay đổi trạng thái của các đơn hàng. Quản lí nhấn chọn chi tiết đơn hàng và thay đổi trạng thái đơn hàng</w:t>
            </w:r>
          </w:p>
        </w:tc>
      </w:tr>
      <w:tr w:rsidR="00835D42" w14:paraId="4A0E6B65" w14:textId="77777777" w:rsidTr="00156A72">
        <w:tc>
          <w:tcPr>
            <w:tcW w:w="3325" w:type="dxa"/>
          </w:tcPr>
          <w:p w14:paraId="6B537565" w14:textId="77777777" w:rsidR="00835D42" w:rsidRPr="000E6CA0" w:rsidRDefault="00835D42" w:rsidP="00156A72">
            <w:pPr>
              <w:pStyle w:val="Bngbiu-nidung"/>
              <w:ind w:firstLine="0"/>
              <w:rPr>
                <w:b/>
              </w:rPr>
            </w:pPr>
            <w:r w:rsidRPr="000E6CA0">
              <w:rPr>
                <w:b/>
              </w:rPr>
              <w:t>Tác nhân</w:t>
            </w:r>
          </w:p>
        </w:tc>
        <w:tc>
          <w:tcPr>
            <w:tcW w:w="5786" w:type="dxa"/>
          </w:tcPr>
          <w:p w14:paraId="7BCB8731" w14:textId="77777777" w:rsidR="00835D42" w:rsidRDefault="00835D42" w:rsidP="00156A72">
            <w:pPr>
              <w:pStyle w:val="Bngbiu-nidung"/>
              <w:ind w:firstLine="0"/>
            </w:pPr>
            <w:r>
              <w:t>Quản lí</w:t>
            </w:r>
          </w:p>
        </w:tc>
      </w:tr>
      <w:tr w:rsidR="00835D42" w14:paraId="0B4A7339" w14:textId="77777777" w:rsidTr="00156A72">
        <w:tc>
          <w:tcPr>
            <w:tcW w:w="3325" w:type="dxa"/>
          </w:tcPr>
          <w:p w14:paraId="263AE0A1" w14:textId="77777777" w:rsidR="00835D42" w:rsidRPr="000E6CA0" w:rsidRDefault="00835D42" w:rsidP="00156A72">
            <w:pPr>
              <w:pStyle w:val="Bngbiu-nidung"/>
              <w:ind w:firstLine="0"/>
              <w:rPr>
                <w:b/>
              </w:rPr>
            </w:pPr>
            <w:r w:rsidRPr="000E6CA0">
              <w:rPr>
                <w:b/>
              </w:rPr>
              <w:t>UC liên quan</w:t>
            </w:r>
          </w:p>
        </w:tc>
        <w:tc>
          <w:tcPr>
            <w:tcW w:w="5786" w:type="dxa"/>
          </w:tcPr>
          <w:p w14:paraId="3BC83949" w14:textId="621AE840" w:rsidR="00835D42" w:rsidRDefault="00835D42" w:rsidP="00156A72">
            <w:pPr>
              <w:pStyle w:val="Bngbiu-nidung"/>
              <w:ind w:firstLine="0"/>
            </w:pPr>
            <w:r>
              <w:t>Đăng nhập, Quản lí đơn hàng</w:t>
            </w:r>
          </w:p>
        </w:tc>
      </w:tr>
      <w:tr w:rsidR="00835D42" w14:paraId="74AAD78C" w14:textId="77777777" w:rsidTr="00156A72">
        <w:tc>
          <w:tcPr>
            <w:tcW w:w="3325" w:type="dxa"/>
          </w:tcPr>
          <w:p w14:paraId="4233130B" w14:textId="77777777" w:rsidR="00835D42" w:rsidRPr="000E6CA0" w:rsidRDefault="00835D42" w:rsidP="00156A72">
            <w:pPr>
              <w:pStyle w:val="Bngbiu-nidung"/>
              <w:ind w:firstLine="0"/>
              <w:rPr>
                <w:b/>
              </w:rPr>
            </w:pPr>
            <w:r w:rsidRPr="000E6CA0">
              <w:rPr>
                <w:b/>
              </w:rPr>
              <w:t>Điều kiện tiên quyết</w:t>
            </w:r>
          </w:p>
        </w:tc>
        <w:tc>
          <w:tcPr>
            <w:tcW w:w="5786" w:type="dxa"/>
          </w:tcPr>
          <w:p w14:paraId="3C6E75D2" w14:textId="0BDB7271" w:rsidR="00835D42" w:rsidRDefault="00835D42" w:rsidP="00156A72">
            <w:pPr>
              <w:pStyle w:val="Bngbiu-nidung"/>
              <w:ind w:firstLine="0"/>
            </w:pPr>
            <w:r>
              <w:t>Quản lí đã đăng nhập vào hệ thống, chọn quản lí đơn hàng và thay đổi trạng thái đơn hàng.</w:t>
            </w:r>
          </w:p>
        </w:tc>
      </w:tr>
      <w:tr w:rsidR="00835D42" w14:paraId="65417F14" w14:textId="77777777" w:rsidTr="00156A72">
        <w:tc>
          <w:tcPr>
            <w:tcW w:w="3325" w:type="dxa"/>
          </w:tcPr>
          <w:p w14:paraId="591C0307" w14:textId="77777777" w:rsidR="00835D42" w:rsidRPr="000E6CA0" w:rsidRDefault="00835D42" w:rsidP="00156A72">
            <w:pPr>
              <w:pStyle w:val="Bngbiu-nidung"/>
              <w:ind w:firstLine="0"/>
              <w:rPr>
                <w:b/>
              </w:rPr>
            </w:pPr>
            <w:r w:rsidRPr="000E6CA0">
              <w:rPr>
                <w:b/>
              </w:rPr>
              <w:t>Điều kiện sau</w:t>
            </w:r>
          </w:p>
        </w:tc>
        <w:tc>
          <w:tcPr>
            <w:tcW w:w="5786" w:type="dxa"/>
          </w:tcPr>
          <w:p w14:paraId="22AD1669" w14:textId="0738432A" w:rsidR="00835D42" w:rsidRDefault="00835D42" w:rsidP="00156A72">
            <w:pPr>
              <w:pStyle w:val="Bngbiu-nidung"/>
              <w:ind w:firstLine="0"/>
            </w:pPr>
            <w:r>
              <w:t xml:space="preserve">Hệ thống thay đổi trạng thái đơn hàng </w:t>
            </w:r>
          </w:p>
        </w:tc>
      </w:tr>
      <w:tr w:rsidR="00835D42" w14:paraId="734990A0" w14:textId="77777777" w:rsidTr="00156A72">
        <w:tc>
          <w:tcPr>
            <w:tcW w:w="3325" w:type="dxa"/>
          </w:tcPr>
          <w:p w14:paraId="1CB5004E" w14:textId="77777777" w:rsidR="00835D42" w:rsidRPr="000E6CA0" w:rsidRDefault="00835D42" w:rsidP="00156A72">
            <w:pPr>
              <w:pStyle w:val="Bngbiu-nidung"/>
              <w:ind w:firstLine="0"/>
              <w:rPr>
                <w:b/>
              </w:rPr>
            </w:pPr>
            <w:r w:rsidRPr="000E6CA0">
              <w:rPr>
                <w:b/>
              </w:rPr>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835D42" w14:paraId="119DCB7C" w14:textId="77777777" w:rsidTr="00156A72">
              <w:tc>
                <w:tcPr>
                  <w:tcW w:w="2780" w:type="dxa"/>
                </w:tcPr>
                <w:p w14:paraId="66D9623C" w14:textId="77777777" w:rsidR="00835D42" w:rsidRPr="000E6CA0" w:rsidRDefault="00835D42" w:rsidP="00156A72">
                  <w:pPr>
                    <w:pStyle w:val="Bngbiu-nidung"/>
                    <w:ind w:firstLine="0"/>
                    <w:jc w:val="center"/>
                    <w:rPr>
                      <w:b/>
                    </w:rPr>
                  </w:pPr>
                  <w:r w:rsidRPr="000E6CA0">
                    <w:rPr>
                      <w:b/>
                    </w:rPr>
                    <w:t>Tác nhân</w:t>
                  </w:r>
                </w:p>
              </w:tc>
              <w:tc>
                <w:tcPr>
                  <w:tcW w:w="2780" w:type="dxa"/>
                </w:tcPr>
                <w:p w14:paraId="3C9A96F3" w14:textId="77777777" w:rsidR="00835D42" w:rsidRPr="000E6CA0" w:rsidRDefault="00835D42" w:rsidP="00156A72">
                  <w:pPr>
                    <w:pStyle w:val="Bngbiu-nidung"/>
                    <w:ind w:firstLine="0"/>
                    <w:jc w:val="center"/>
                    <w:rPr>
                      <w:b/>
                    </w:rPr>
                  </w:pPr>
                  <w:r w:rsidRPr="000E6CA0">
                    <w:rPr>
                      <w:b/>
                    </w:rPr>
                    <w:t>Hệ thống</w:t>
                  </w:r>
                </w:p>
              </w:tc>
            </w:tr>
            <w:tr w:rsidR="00835D42" w14:paraId="5A88C40E" w14:textId="77777777" w:rsidTr="00156A72">
              <w:tc>
                <w:tcPr>
                  <w:tcW w:w="2780" w:type="dxa"/>
                </w:tcPr>
                <w:p w14:paraId="65C5D0C2" w14:textId="6A0F27CD" w:rsidR="00835D42" w:rsidRDefault="00835D42" w:rsidP="00156A72">
                  <w:pPr>
                    <w:pStyle w:val="Bngbiu-nidung"/>
                    <w:ind w:firstLine="0"/>
                  </w:pPr>
                  <w:r>
                    <w:t>1. Quản lí đăng nhập vào hệ thống và chọn mục quản lí đơn hàng và chọn chi tiết đơn hàng</w:t>
                  </w:r>
                </w:p>
              </w:tc>
              <w:tc>
                <w:tcPr>
                  <w:tcW w:w="2780" w:type="dxa"/>
                </w:tcPr>
                <w:p w14:paraId="70E69FAE" w14:textId="051045BB" w:rsidR="00835D42" w:rsidRDefault="00835D42" w:rsidP="00835D42">
                  <w:pPr>
                    <w:pStyle w:val="Bngbiu-nidung"/>
                    <w:ind w:firstLine="0"/>
                  </w:pPr>
                  <w:r>
                    <w:t>1.1 Hệ thống thông tin chi tiết đơn hàng</w:t>
                  </w:r>
                </w:p>
              </w:tc>
            </w:tr>
            <w:tr w:rsidR="00835D42" w14:paraId="7FA26E41" w14:textId="77777777" w:rsidTr="00156A72">
              <w:tc>
                <w:tcPr>
                  <w:tcW w:w="2780" w:type="dxa"/>
                </w:tcPr>
                <w:p w14:paraId="00C30FAD" w14:textId="3BD76EAC" w:rsidR="00835D42" w:rsidRDefault="00835D42" w:rsidP="00156A72">
                  <w:pPr>
                    <w:pStyle w:val="Bngbiu-nidung"/>
                    <w:ind w:firstLine="0"/>
                  </w:pPr>
                  <w:r>
                    <w:t>2. Quản lí thay đổi trạng thái đơn hàng</w:t>
                  </w:r>
                </w:p>
              </w:tc>
              <w:tc>
                <w:tcPr>
                  <w:tcW w:w="2780" w:type="dxa"/>
                </w:tcPr>
                <w:p w14:paraId="563D102D" w14:textId="1D644600" w:rsidR="00835D42" w:rsidRDefault="00835D42" w:rsidP="00835D42">
                  <w:pPr>
                    <w:pStyle w:val="Bngbiu-nidung"/>
                    <w:ind w:firstLine="0"/>
                  </w:pPr>
                  <w:r>
                    <w:t>2.1 Hệ thống thay đổi trạng thái của đơn hàng.</w:t>
                  </w:r>
                </w:p>
              </w:tc>
            </w:tr>
          </w:tbl>
          <w:p w14:paraId="4BD63204" w14:textId="77777777" w:rsidR="00835D42" w:rsidRDefault="00835D42" w:rsidP="00156A72">
            <w:pPr>
              <w:pStyle w:val="Bngbiu-nidung"/>
              <w:ind w:firstLine="0"/>
            </w:pPr>
          </w:p>
        </w:tc>
      </w:tr>
      <w:tr w:rsidR="00835D42" w14:paraId="14F2D3AC" w14:textId="77777777" w:rsidTr="00156A72">
        <w:tc>
          <w:tcPr>
            <w:tcW w:w="3325" w:type="dxa"/>
          </w:tcPr>
          <w:p w14:paraId="683E4DC6" w14:textId="77777777" w:rsidR="00835D42" w:rsidRPr="000E6CA0" w:rsidRDefault="00835D42" w:rsidP="00156A72">
            <w:pPr>
              <w:pStyle w:val="Bngbiu-nidung"/>
              <w:ind w:firstLine="0"/>
              <w:rPr>
                <w:b/>
              </w:rPr>
            </w:pPr>
            <w:r w:rsidRPr="000E6CA0">
              <w:rPr>
                <w:b/>
              </w:rPr>
              <w:t>Ngoại lệ</w:t>
            </w:r>
          </w:p>
        </w:tc>
        <w:tc>
          <w:tcPr>
            <w:tcW w:w="5786" w:type="dxa"/>
          </w:tcPr>
          <w:p w14:paraId="393A8450" w14:textId="77777777" w:rsidR="00835D42" w:rsidRDefault="00835D42" w:rsidP="002F2626">
            <w:pPr>
              <w:pStyle w:val="Bngbiu-nidung"/>
              <w:keepNext/>
              <w:ind w:firstLine="0"/>
            </w:pPr>
          </w:p>
        </w:tc>
      </w:tr>
    </w:tbl>
    <w:p w14:paraId="269822BE" w14:textId="37A6AFF0" w:rsidR="00835D42" w:rsidRDefault="002F2626" w:rsidP="002F2626">
      <w:pPr>
        <w:pStyle w:val="Caption"/>
      </w:pPr>
      <w:bookmarkStart w:id="47" w:name="_Toc92638098"/>
      <w:r>
        <w:t>Bảng 3.</w:t>
      </w:r>
      <w:fldSimple w:instr=" SEQ Bảng_3. \* ARABIC ">
        <w:r w:rsidR="00F27472">
          <w:rPr>
            <w:noProof/>
          </w:rPr>
          <w:t>26</w:t>
        </w:r>
      </w:fldSimple>
      <w:r w:rsidRPr="002F2626">
        <w:t xml:space="preserve"> </w:t>
      </w:r>
      <w:r>
        <w:t>Đặc tả Usecase Thay đổi trạng thái đơn hàng</w:t>
      </w:r>
      <w:bookmarkEnd w:id="47"/>
    </w:p>
    <w:tbl>
      <w:tblPr>
        <w:tblStyle w:val="TableGrid"/>
        <w:tblW w:w="0" w:type="auto"/>
        <w:tblLook w:val="04A0" w:firstRow="1" w:lastRow="0" w:firstColumn="1" w:lastColumn="0" w:noHBand="0" w:noVBand="1"/>
      </w:tblPr>
      <w:tblGrid>
        <w:gridCol w:w="3325"/>
        <w:gridCol w:w="5786"/>
      </w:tblGrid>
      <w:tr w:rsidR="00835D42" w14:paraId="3D8FE09A" w14:textId="77777777" w:rsidTr="00156A72">
        <w:tc>
          <w:tcPr>
            <w:tcW w:w="3325" w:type="dxa"/>
          </w:tcPr>
          <w:p w14:paraId="300205DE" w14:textId="77777777" w:rsidR="00835D42" w:rsidRPr="000E6CA0" w:rsidRDefault="00835D42" w:rsidP="00156A72">
            <w:pPr>
              <w:pStyle w:val="Bngbiu-nidung"/>
              <w:ind w:firstLine="0"/>
              <w:rPr>
                <w:b/>
              </w:rPr>
            </w:pPr>
            <w:r w:rsidRPr="000E6CA0">
              <w:rPr>
                <w:b/>
              </w:rPr>
              <w:t>Tên Usecase</w:t>
            </w:r>
          </w:p>
        </w:tc>
        <w:tc>
          <w:tcPr>
            <w:tcW w:w="5786" w:type="dxa"/>
          </w:tcPr>
          <w:p w14:paraId="58A7EF30" w14:textId="6FAE0006" w:rsidR="00835D42" w:rsidRDefault="00835D42" w:rsidP="00835D42">
            <w:pPr>
              <w:pStyle w:val="Bngbiu-nidung"/>
              <w:ind w:firstLine="0"/>
            </w:pPr>
            <w:r>
              <w:t>Xem chi tiết đơn hàng</w:t>
            </w:r>
          </w:p>
        </w:tc>
      </w:tr>
      <w:tr w:rsidR="00835D42" w14:paraId="27116C2E" w14:textId="77777777" w:rsidTr="00156A72">
        <w:tc>
          <w:tcPr>
            <w:tcW w:w="3325" w:type="dxa"/>
          </w:tcPr>
          <w:p w14:paraId="53A83774" w14:textId="77777777" w:rsidR="00835D42" w:rsidRPr="000E6CA0" w:rsidRDefault="00835D42" w:rsidP="00156A72">
            <w:pPr>
              <w:pStyle w:val="Bngbiu-nidung"/>
              <w:ind w:firstLine="0"/>
              <w:rPr>
                <w:b/>
              </w:rPr>
            </w:pPr>
            <w:r w:rsidRPr="000E6CA0">
              <w:rPr>
                <w:b/>
              </w:rPr>
              <w:t>Ngữ cảnh</w:t>
            </w:r>
          </w:p>
        </w:tc>
        <w:tc>
          <w:tcPr>
            <w:tcW w:w="5786" w:type="dxa"/>
          </w:tcPr>
          <w:p w14:paraId="7764503A" w14:textId="7121D7B3" w:rsidR="00835D42" w:rsidRDefault="00835D42" w:rsidP="00156A72">
            <w:pPr>
              <w:pStyle w:val="Bngbiu-nidung"/>
              <w:ind w:firstLine="0"/>
            </w:pPr>
            <w:r>
              <w:t>Khi quản lí đã đăng nhập vào hệ thống với tài khoản admin và muốn xem chi tiết đơn hàng</w:t>
            </w:r>
          </w:p>
          <w:p w14:paraId="5E66C145" w14:textId="4CDF7319" w:rsidR="00835D42" w:rsidRDefault="00835D42" w:rsidP="00156A72">
            <w:pPr>
              <w:pStyle w:val="Bngbiu-nidung"/>
              <w:ind w:firstLine="0"/>
            </w:pPr>
            <w:r>
              <w:t>Khi khách hàng muốn xem chi tiết đơn hàng của bản thân</w:t>
            </w:r>
          </w:p>
        </w:tc>
      </w:tr>
      <w:tr w:rsidR="00835D42" w14:paraId="62A1222D" w14:textId="77777777" w:rsidTr="00156A72">
        <w:tc>
          <w:tcPr>
            <w:tcW w:w="3325" w:type="dxa"/>
          </w:tcPr>
          <w:p w14:paraId="626FDAB4" w14:textId="77777777" w:rsidR="00835D42" w:rsidRPr="000E6CA0" w:rsidRDefault="00835D42" w:rsidP="00156A72">
            <w:pPr>
              <w:pStyle w:val="Bngbiu-nidung"/>
              <w:ind w:firstLine="0"/>
              <w:rPr>
                <w:b/>
              </w:rPr>
            </w:pPr>
            <w:r>
              <w:rPr>
                <w:b/>
              </w:rPr>
              <w:lastRenderedPageBreak/>
              <w:t>Sự kiện kích hoạt</w:t>
            </w:r>
          </w:p>
        </w:tc>
        <w:tc>
          <w:tcPr>
            <w:tcW w:w="5786" w:type="dxa"/>
          </w:tcPr>
          <w:p w14:paraId="78261BDB" w14:textId="087A0464" w:rsidR="00835D42" w:rsidRDefault="00835D42" w:rsidP="00156A72">
            <w:pPr>
              <w:pStyle w:val="Bngbiu-nidung"/>
              <w:ind w:firstLine="0"/>
            </w:pPr>
            <w:r>
              <w:t xml:space="preserve">Quản lí nhấn chọn quản lí đơn hàng và nhấn chọn đơn hàng </w:t>
            </w:r>
          </w:p>
          <w:p w14:paraId="6907930C" w14:textId="11C0BD41" w:rsidR="00835D42" w:rsidRDefault="00B27EEF" w:rsidP="00156A72">
            <w:pPr>
              <w:pStyle w:val="Bngbiu-nidung"/>
              <w:ind w:firstLine="0"/>
            </w:pPr>
            <w:r>
              <w:t>Khách hàng nhấn vào tài khoản chọn đơn hàng đã đặt</w:t>
            </w:r>
          </w:p>
        </w:tc>
      </w:tr>
      <w:tr w:rsidR="00835D42" w14:paraId="39EB29A7" w14:textId="77777777" w:rsidTr="00156A72">
        <w:tc>
          <w:tcPr>
            <w:tcW w:w="3325" w:type="dxa"/>
          </w:tcPr>
          <w:p w14:paraId="5AA90AFD" w14:textId="77777777" w:rsidR="00835D42" w:rsidRPr="000E6CA0" w:rsidRDefault="00835D42" w:rsidP="00156A72">
            <w:pPr>
              <w:pStyle w:val="Bngbiu-nidung"/>
              <w:ind w:firstLine="0"/>
              <w:rPr>
                <w:b/>
              </w:rPr>
            </w:pPr>
            <w:r w:rsidRPr="000E6CA0">
              <w:rPr>
                <w:b/>
              </w:rPr>
              <w:t>Mô tả</w:t>
            </w:r>
          </w:p>
        </w:tc>
        <w:tc>
          <w:tcPr>
            <w:tcW w:w="5786" w:type="dxa"/>
          </w:tcPr>
          <w:p w14:paraId="2217624E" w14:textId="2EBFB7C3" w:rsidR="00835D42" w:rsidRDefault="00835D42" w:rsidP="00156A72">
            <w:pPr>
              <w:pStyle w:val="Bngbiu-nidung"/>
              <w:ind w:firstLine="0"/>
            </w:pPr>
            <w:r>
              <w:t xml:space="preserve">Khi quản lí đã đăng nhập vào hệ thống với tài khoản admin. Quản lí muốn thực hiện </w:t>
            </w:r>
            <w:r w:rsidR="00B27EEF">
              <w:t>xem nội dung chi tiết của một đơn hàng, Quản lí nhấn chọn quản lí đơn hàng và nhấn chọn xem đơn hàng</w:t>
            </w:r>
          </w:p>
          <w:p w14:paraId="76230E5E" w14:textId="227855F5" w:rsidR="00835D42" w:rsidRDefault="00835D42" w:rsidP="00B27EEF">
            <w:pPr>
              <w:pStyle w:val="Bngbiu-nidung"/>
              <w:ind w:firstLine="0"/>
            </w:pPr>
            <w:r>
              <w:t xml:space="preserve">Khi khách hàng muốn xem </w:t>
            </w:r>
            <w:r w:rsidR="00B27EEF">
              <w:t>chi tiết đơn hàng đã đặt, khách hàng nhấn chọn tài khoản và nhấn chọn đơn hàng đã đặt.</w:t>
            </w:r>
          </w:p>
        </w:tc>
      </w:tr>
      <w:tr w:rsidR="00835D42" w14:paraId="70248BF2" w14:textId="77777777" w:rsidTr="00156A72">
        <w:tc>
          <w:tcPr>
            <w:tcW w:w="3325" w:type="dxa"/>
          </w:tcPr>
          <w:p w14:paraId="0DA9CF1A" w14:textId="77777777" w:rsidR="00835D42" w:rsidRPr="000E6CA0" w:rsidRDefault="00835D42" w:rsidP="00156A72">
            <w:pPr>
              <w:pStyle w:val="Bngbiu-nidung"/>
              <w:ind w:firstLine="0"/>
              <w:rPr>
                <w:b/>
              </w:rPr>
            </w:pPr>
            <w:r w:rsidRPr="000E6CA0">
              <w:rPr>
                <w:b/>
              </w:rPr>
              <w:t>Tác nhân</w:t>
            </w:r>
          </w:p>
        </w:tc>
        <w:tc>
          <w:tcPr>
            <w:tcW w:w="5786" w:type="dxa"/>
          </w:tcPr>
          <w:p w14:paraId="467ACD58" w14:textId="77777777" w:rsidR="00835D42" w:rsidRDefault="00835D42" w:rsidP="00156A72">
            <w:pPr>
              <w:pStyle w:val="Bngbiu-nidung"/>
              <w:ind w:firstLine="0"/>
            </w:pPr>
            <w:r>
              <w:t>Quản lí, Khách hàng</w:t>
            </w:r>
          </w:p>
        </w:tc>
      </w:tr>
      <w:tr w:rsidR="00835D42" w14:paraId="2410BA62" w14:textId="77777777" w:rsidTr="00156A72">
        <w:tc>
          <w:tcPr>
            <w:tcW w:w="3325" w:type="dxa"/>
          </w:tcPr>
          <w:p w14:paraId="4519C118" w14:textId="77777777" w:rsidR="00835D42" w:rsidRPr="000E6CA0" w:rsidRDefault="00835D42" w:rsidP="00156A72">
            <w:pPr>
              <w:pStyle w:val="Bngbiu-nidung"/>
              <w:ind w:firstLine="0"/>
              <w:rPr>
                <w:b/>
              </w:rPr>
            </w:pPr>
            <w:r w:rsidRPr="000E6CA0">
              <w:rPr>
                <w:b/>
              </w:rPr>
              <w:t>UC liên quan</w:t>
            </w:r>
          </w:p>
        </w:tc>
        <w:tc>
          <w:tcPr>
            <w:tcW w:w="5786" w:type="dxa"/>
          </w:tcPr>
          <w:p w14:paraId="08118B11" w14:textId="659B865A" w:rsidR="00835D42" w:rsidRDefault="00835D42" w:rsidP="00B27EEF">
            <w:pPr>
              <w:pStyle w:val="Bngbiu-nidung"/>
              <w:ind w:firstLine="0"/>
            </w:pPr>
            <w:r>
              <w:t xml:space="preserve">Đăng nhập, Quản lí </w:t>
            </w:r>
            <w:r w:rsidR="00B27EEF">
              <w:t>đơn hàng</w:t>
            </w:r>
          </w:p>
        </w:tc>
      </w:tr>
      <w:tr w:rsidR="00835D42" w14:paraId="25453215" w14:textId="77777777" w:rsidTr="00156A72">
        <w:tc>
          <w:tcPr>
            <w:tcW w:w="3325" w:type="dxa"/>
          </w:tcPr>
          <w:p w14:paraId="30CB05B6" w14:textId="77777777" w:rsidR="00835D42" w:rsidRPr="000E6CA0" w:rsidRDefault="00835D42" w:rsidP="00156A72">
            <w:pPr>
              <w:pStyle w:val="Bngbiu-nidung"/>
              <w:ind w:firstLine="0"/>
              <w:rPr>
                <w:b/>
              </w:rPr>
            </w:pPr>
            <w:r w:rsidRPr="000E6CA0">
              <w:rPr>
                <w:b/>
              </w:rPr>
              <w:t>Điều kiện tiên quyết</w:t>
            </w:r>
          </w:p>
        </w:tc>
        <w:tc>
          <w:tcPr>
            <w:tcW w:w="5786" w:type="dxa"/>
          </w:tcPr>
          <w:p w14:paraId="77A6F539" w14:textId="0B81E6A8" w:rsidR="00835D42" w:rsidRDefault="00835D42" w:rsidP="00156A72">
            <w:pPr>
              <w:pStyle w:val="Bngbiu-nidung"/>
              <w:ind w:firstLine="0"/>
            </w:pPr>
            <w:r>
              <w:t>Quản lí đã đăng nhập vào</w:t>
            </w:r>
            <w:r w:rsidR="00B27EEF">
              <w:t xml:space="preserve"> hệ thống, chọn quản lí đơn hàng và nhấn chọn xem chi tiết đơn hàng</w:t>
            </w:r>
          </w:p>
          <w:p w14:paraId="5B1A914E" w14:textId="05033039" w:rsidR="00835D42" w:rsidRDefault="00835D42" w:rsidP="00156A72">
            <w:pPr>
              <w:pStyle w:val="Bngbiu-nidung"/>
              <w:ind w:firstLine="0"/>
            </w:pPr>
            <w:r>
              <w:t>Khách hàng</w:t>
            </w:r>
            <w:r w:rsidR="00B27EEF">
              <w:t xml:space="preserve"> đã đăng nhập nhấn tài khoản, nhấn chọn đơn hàng đã đặt</w:t>
            </w:r>
          </w:p>
        </w:tc>
      </w:tr>
      <w:tr w:rsidR="00835D42" w14:paraId="597429B1" w14:textId="77777777" w:rsidTr="00156A72">
        <w:tc>
          <w:tcPr>
            <w:tcW w:w="3325" w:type="dxa"/>
          </w:tcPr>
          <w:p w14:paraId="6A9F13D0" w14:textId="77777777" w:rsidR="00835D42" w:rsidRPr="000E6CA0" w:rsidRDefault="00835D42" w:rsidP="00156A72">
            <w:pPr>
              <w:pStyle w:val="Bngbiu-nidung"/>
              <w:ind w:firstLine="0"/>
              <w:rPr>
                <w:b/>
              </w:rPr>
            </w:pPr>
            <w:r w:rsidRPr="000E6CA0">
              <w:rPr>
                <w:b/>
              </w:rPr>
              <w:t>Điều kiện sau</w:t>
            </w:r>
          </w:p>
        </w:tc>
        <w:tc>
          <w:tcPr>
            <w:tcW w:w="5786" w:type="dxa"/>
          </w:tcPr>
          <w:p w14:paraId="73C7F7A3" w14:textId="46795B5F" w:rsidR="00835D42" w:rsidRDefault="00835D42" w:rsidP="00B27EEF">
            <w:pPr>
              <w:pStyle w:val="Bngbiu-nidung"/>
              <w:ind w:firstLine="0"/>
            </w:pPr>
            <w:r>
              <w:t xml:space="preserve">Hệ thống hiển thị thông tin chi tiết </w:t>
            </w:r>
            <w:r w:rsidR="00B27EEF">
              <w:t>đơn hàng</w:t>
            </w:r>
            <w:r>
              <w:t xml:space="preserve"> </w:t>
            </w:r>
          </w:p>
        </w:tc>
      </w:tr>
      <w:tr w:rsidR="00835D42" w14:paraId="6D2EF93B" w14:textId="77777777" w:rsidTr="00156A72">
        <w:tc>
          <w:tcPr>
            <w:tcW w:w="3325" w:type="dxa"/>
          </w:tcPr>
          <w:p w14:paraId="58704058" w14:textId="77777777" w:rsidR="00835D42" w:rsidRPr="000E6CA0" w:rsidRDefault="00835D42" w:rsidP="00156A72">
            <w:pPr>
              <w:pStyle w:val="Bngbiu-nidung"/>
              <w:ind w:firstLine="0"/>
              <w:rPr>
                <w:b/>
              </w:rPr>
            </w:pPr>
            <w:r w:rsidRPr="000E6CA0">
              <w:rPr>
                <w:b/>
              </w:rPr>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835D42" w14:paraId="1FFAA854" w14:textId="77777777" w:rsidTr="00156A72">
              <w:tc>
                <w:tcPr>
                  <w:tcW w:w="2780" w:type="dxa"/>
                </w:tcPr>
                <w:p w14:paraId="65615006" w14:textId="77777777" w:rsidR="00835D42" w:rsidRPr="000E6CA0" w:rsidRDefault="00835D42" w:rsidP="00156A72">
                  <w:pPr>
                    <w:pStyle w:val="Bngbiu-nidung"/>
                    <w:ind w:firstLine="0"/>
                    <w:jc w:val="center"/>
                    <w:rPr>
                      <w:b/>
                    </w:rPr>
                  </w:pPr>
                  <w:r w:rsidRPr="000E6CA0">
                    <w:rPr>
                      <w:b/>
                    </w:rPr>
                    <w:t>Tác nhân</w:t>
                  </w:r>
                </w:p>
              </w:tc>
              <w:tc>
                <w:tcPr>
                  <w:tcW w:w="2780" w:type="dxa"/>
                </w:tcPr>
                <w:p w14:paraId="6147F123" w14:textId="77777777" w:rsidR="00835D42" w:rsidRPr="000E6CA0" w:rsidRDefault="00835D42" w:rsidP="00156A72">
                  <w:pPr>
                    <w:pStyle w:val="Bngbiu-nidung"/>
                    <w:ind w:firstLine="0"/>
                    <w:jc w:val="center"/>
                    <w:rPr>
                      <w:b/>
                    </w:rPr>
                  </w:pPr>
                  <w:r w:rsidRPr="000E6CA0">
                    <w:rPr>
                      <w:b/>
                    </w:rPr>
                    <w:t>Hệ thống</w:t>
                  </w:r>
                </w:p>
              </w:tc>
            </w:tr>
            <w:tr w:rsidR="00835D42" w14:paraId="52967A05" w14:textId="77777777" w:rsidTr="00156A72">
              <w:tc>
                <w:tcPr>
                  <w:tcW w:w="2780" w:type="dxa"/>
                </w:tcPr>
                <w:p w14:paraId="6E186578" w14:textId="0347B08E" w:rsidR="00835D42" w:rsidRDefault="00835D42" w:rsidP="00156A72">
                  <w:pPr>
                    <w:pStyle w:val="Bngbiu-nidung"/>
                    <w:ind w:firstLine="0"/>
                  </w:pPr>
                  <w:r>
                    <w:t xml:space="preserve">1.a Quản lí đăng nhập vào hệ thống và chọn mục quản lí </w:t>
                  </w:r>
                  <w:r w:rsidR="00B27EEF">
                    <w:t>đơn hàng và chọn xem chi tiết đơn hàng</w:t>
                  </w:r>
                </w:p>
                <w:p w14:paraId="38F9AD52" w14:textId="1F736C12" w:rsidR="00835D42" w:rsidRDefault="00835D42" w:rsidP="00B27EEF">
                  <w:pPr>
                    <w:pStyle w:val="Bngbiu-nidung"/>
                    <w:ind w:firstLine="0"/>
                  </w:pPr>
                  <w:r>
                    <w:lastRenderedPageBreak/>
                    <w:t>1.b Khách hàng</w:t>
                  </w:r>
                  <w:r w:rsidR="00B27EEF">
                    <w:t xml:space="preserve"> đã đăng nhập</w:t>
                  </w:r>
                  <w:r>
                    <w:t xml:space="preserve"> nhấn vào mục </w:t>
                  </w:r>
                  <w:r w:rsidR="00B27EEF">
                    <w:t>tài khoản chọn đơn hàng đã đặt và nhấn chọn vào đơn hàng cần xem</w:t>
                  </w:r>
                </w:p>
              </w:tc>
              <w:tc>
                <w:tcPr>
                  <w:tcW w:w="2780" w:type="dxa"/>
                </w:tcPr>
                <w:p w14:paraId="5D7AFF06" w14:textId="4EC054BF" w:rsidR="00835D42" w:rsidRDefault="00835D42" w:rsidP="00B27EEF">
                  <w:pPr>
                    <w:pStyle w:val="Bngbiu-nidung"/>
                    <w:ind w:firstLine="0"/>
                  </w:pPr>
                  <w:r>
                    <w:lastRenderedPageBreak/>
                    <w:t xml:space="preserve">1.1 Hệ thống hiển thị thông tin chi tiết </w:t>
                  </w:r>
                  <w:r w:rsidR="00B27EEF">
                    <w:t>của đơn hàng.</w:t>
                  </w:r>
                </w:p>
              </w:tc>
            </w:tr>
          </w:tbl>
          <w:p w14:paraId="71D400C8" w14:textId="77777777" w:rsidR="00835D42" w:rsidRDefault="00835D42" w:rsidP="00156A72">
            <w:pPr>
              <w:pStyle w:val="Bngbiu-nidung"/>
              <w:ind w:firstLine="0"/>
            </w:pPr>
          </w:p>
        </w:tc>
      </w:tr>
      <w:tr w:rsidR="00835D42" w14:paraId="285868C9" w14:textId="77777777" w:rsidTr="00156A72">
        <w:tc>
          <w:tcPr>
            <w:tcW w:w="3325" w:type="dxa"/>
          </w:tcPr>
          <w:p w14:paraId="3E1C40F3" w14:textId="77777777" w:rsidR="00835D42" w:rsidRPr="000E6CA0" w:rsidRDefault="00835D42" w:rsidP="00156A72">
            <w:pPr>
              <w:pStyle w:val="Bngbiu-nidung"/>
              <w:ind w:firstLine="0"/>
              <w:rPr>
                <w:b/>
              </w:rPr>
            </w:pPr>
            <w:r w:rsidRPr="000E6CA0">
              <w:rPr>
                <w:b/>
              </w:rPr>
              <w:lastRenderedPageBreak/>
              <w:t>Ngoại lệ</w:t>
            </w:r>
          </w:p>
        </w:tc>
        <w:tc>
          <w:tcPr>
            <w:tcW w:w="5786" w:type="dxa"/>
          </w:tcPr>
          <w:p w14:paraId="5CF46F23" w14:textId="77777777" w:rsidR="00835D42" w:rsidRDefault="00835D42" w:rsidP="00F27472">
            <w:pPr>
              <w:pStyle w:val="Bngbiu-nidung"/>
              <w:keepNext/>
              <w:ind w:firstLine="0"/>
            </w:pPr>
          </w:p>
        </w:tc>
      </w:tr>
    </w:tbl>
    <w:p w14:paraId="0CBA0192" w14:textId="2CD4B3D0" w:rsidR="00835D42" w:rsidRDefault="00F27472" w:rsidP="00F27472">
      <w:pPr>
        <w:pStyle w:val="Caption"/>
      </w:pPr>
      <w:bookmarkStart w:id="48" w:name="_Toc92638099"/>
      <w:r>
        <w:t>Bảng 3.</w:t>
      </w:r>
      <w:fldSimple w:instr=" SEQ Bảng_3. \* ARABIC ">
        <w:r>
          <w:rPr>
            <w:noProof/>
          </w:rPr>
          <w:t>27</w:t>
        </w:r>
      </w:fldSimple>
      <w:r>
        <w:t xml:space="preserve"> Đặc tả Usecase chi tiết đơn hàng</w:t>
      </w:r>
      <w:bookmarkEnd w:id="48"/>
    </w:p>
    <w:tbl>
      <w:tblPr>
        <w:tblStyle w:val="TableGrid"/>
        <w:tblW w:w="0" w:type="auto"/>
        <w:tblLook w:val="04A0" w:firstRow="1" w:lastRow="0" w:firstColumn="1" w:lastColumn="0" w:noHBand="0" w:noVBand="1"/>
      </w:tblPr>
      <w:tblGrid>
        <w:gridCol w:w="3325"/>
        <w:gridCol w:w="5786"/>
      </w:tblGrid>
      <w:tr w:rsidR="001477BE" w14:paraId="2204A8EB" w14:textId="77777777" w:rsidTr="00156A72">
        <w:tc>
          <w:tcPr>
            <w:tcW w:w="3325" w:type="dxa"/>
          </w:tcPr>
          <w:p w14:paraId="0B0B0818" w14:textId="77777777" w:rsidR="001477BE" w:rsidRPr="000E6CA0" w:rsidRDefault="001477BE" w:rsidP="00156A72">
            <w:pPr>
              <w:pStyle w:val="Bngbiu-nidung"/>
              <w:ind w:firstLine="0"/>
              <w:rPr>
                <w:b/>
              </w:rPr>
            </w:pPr>
            <w:r w:rsidRPr="000E6CA0">
              <w:rPr>
                <w:b/>
              </w:rPr>
              <w:t>Tên Usecase</w:t>
            </w:r>
          </w:p>
        </w:tc>
        <w:tc>
          <w:tcPr>
            <w:tcW w:w="5786" w:type="dxa"/>
          </w:tcPr>
          <w:p w14:paraId="414227FB" w14:textId="2A761317" w:rsidR="001477BE" w:rsidRDefault="001477BE" w:rsidP="00156A72">
            <w:pPr>
              <w:pStyle w:val="Bngbiu-nidung"/>
              <w:ind w:firstLine="0"/>
            </w:pPr>
            <w:r>
              <w:t>Quản lí giỏ hàng</w:t>
            </w:r>
          </w:p>
        </w:tc>
      </w:tr>
      <w:tr w:rsidR="001477BE" w14:paraId="2137E860" w14:textId="77777777" w:rsidTr="00156A72">
        <w:tc>
          <w:tcPr>
            <w:tcW w:w="3325" w:type="dxa"/>
          </w:tcPr>
          <w:p w14:paraId="27D105F5" w14:textId="77777777" w:rsidR="001477BE" w:rsidRPr="000E6CA0" w:rsidRDefault="001477BE" w:rsidP="00156A72">
            <w:pPr>
              <w:pStyle w:val="Bngbiu-nidung"/>
              <w:ind w:firstLine="0"/>
              <w:rPr>
                <w:b/>
              </w:rPr>
            </w:pPr>
            <w:r w:rsidRPr="000E6CA0">
              <w:rPr>
                <w:b/>
              </w:rPr>
              <w:t>Ngữ cảnh</w:t>
            </w:r>
          </w:p>
        </w:tc>
        <w:tc>
          <w:tcPr>
            <w:tcW w:w="5786" w:type="dxa"/>
          </w:tcPr>
          <w:p w14:paraId="18DE3F87" w14:textId="55DF37DE" w:rsidR="001477BE" w:rsidRDefault="001477BE" w:rsidP="001477BE">
            <w:pPr>
              <w:pStyle w:val="Bngbiu-nidung"/>
              <w:ind w:firstLine="0"/>
            </w:pPr>
            <w:r>
              <w:t>Khi khách hàng đã đăng nhập vào hệ thống và muốn xem giỏ hàng</w:t>
            </w:r>
          </w:p>
        </w:tc>
      </w:tr>
      <w:tr w:rsidR="001477BE" w14:paraId="727EC930" w14:textId="77777777" w:rsidTr="00156A72">
        <w:tc>
          <w:tcPr>
            <w:tcW w:w="3325" w:type="dxa"/>
          </w:tcPr>
          <w:p w14:paraId="78DA658A" w14:textId="77777777" w:rsidR="001477BE" w:rsidRPr="000E6CA0" w:rsidRDefault="001477BE" w:rsidP="00156A72">
            <w:pPr>
              <w:pStyle w:val="Bngbiu-nidung"/>
              <w:ind w:firstLine="0"/>
              <w:rPr>
                <w:b/>
              </w:rPr>
            </w:pPr>
            <w:r>
              <w:rPr>
                <w:b/>
              </w:rPr>
              <w:t>Sự kiện kích hoạt</w:t>
            </w:r>
          </w:p>
        </w:tc>
        <w:tc>
          <w:tcPr>
            <w:tcW w:w="5786" w:type="dxa"/>
          </w:tcPr>
          <w:p w14:paraId="6D7667F3" w14:textId="3741AD12" w:rsidR="001477BE" w:rsidRDefault="001477BE" w:rsidP="00156A72">
            <w:pPr>
              <w:pStyle w:val="Bngbiu-nidung"/>
              <w:ind w:firstLine="0"/>
            </w:pPr>
            <w:r>
              <w:t>Khách hàng nhấn chọn tài khoản, chọn giỏ hàng</w:t>
            </w:r>
          </w:p>
        </w:tc>
      </w:tr>
      <w:tr w:rsidR="001477BE" w14:paraId="33366783" w14:textId="77777777" w:rsidTr="00156A72">
        <w:tc>
          <w:tcPr>
            <w:tcW w:w="3325" w:type="dxa"/>
          </w:tcPr>
          <w:p w14:paraId="04F936A5" w14:textId="77777777" w:rsidR="001477BE" w:rsidRPr="000E6CA0" w:rsidRDefault="001477BE" w:rsidP="00156A72">
            <w:pPr>
              <w:pStyle w:val="Bngbiu-nidung"/>
              <w:ind w:firstLine="0"/>
              <w:rPr>
                <w:b/>
              </w:rPr>
            </w:pPr>
            <w:r w:rsidRPr="000E6CA0">
              <w:rPr>
                <w:b/>
              </w:rPr>
              <w:t>Mô tả</w:t>
            </w:r>
          </w:p>
        </w:tc>
        <w:tc>
          <w:tcPr>
            <w:tcW w:w="5786" w:type="dxa"/>
          </w:tcPr>
          <w:p w14:paraId="67B20353" w14:textId="1BAE6583" w:rsidR="001477BE" w:rsidRDefault="001477BE" w:rsidP="00156A72">
            <w:pPr>
              <w:pStyle w:val="Bngbiu-nidung"/>
              <w:ind w:firstLine="0"/>
            </w:pPr>
            <w:r>
              <w:t>Khi khách hàng đã đăng nhập và muốn xem các sản phẩm mình đã đưa vào giỏ hàng. Khách hàng nh</w:t>
            </w:r>
            <w:r w:rsidR="000C6739">
              <w:t>ấn chọn tài khoản, nhấn chọn giỏ</w:t>
            </w:r>
            <w:r>
              <w:t xml:space="preserve"> hàng.</w:t>
            </w:r>
          </w:p>
        </w:tc>
      </w:tr>
      <w:tr w:rsidR="001477BE" w14:paraId="4A4CD234" w14:textId="77777777" w:rsidTr="00156A72">
        <w:tc>
          <w:tcPr>
            <w:tcW w:w="3325" w:type="dxa"/>
          </w:tcPr>
          <w:p w14:paraId="492DD6B2" w14:textId="77777777" w:rsidR="001477BE" w:rsidRPr="000E6CA0" w:rsidRDefault="001477BE" w:rsidP="00156A72">
            <w:pPr>
              <w:pStyle w:val="Bngbiu-nidung"/>
              <w:ind w:firstLine="0"/>
              <w:rPr>
                <w:b/>
              </w:rPr>
            </w:pPr>
            <w:r w:rsidRPr="000E6CA0">
              <w:rPr>
                <w:b/>
              </w:rPr>
              <w:t>Tác nhân</w:t>
            </w:r>
          </w:p>
        </w:tc>
        <w:tc>
          <w:tcPr>
            <w:tcW w:w="5786" w:type="dxa"/>
          </w:tcPr>
          <w:p w14:paraId="7E9236CA" w14:textId="45C9FDCC" w:rsidR="001477BE" w:rsidRDefault="001477BE" w:rsidP="00156A72">
            <w:pPr>
              <w:pStyle w:val="Bngbiu-nidung"/>
              <w:ind w:firstLine="0"/>
            </w:pPr>
            <w:r>
              <w:t>Khách hàng</w:t>
            </w:r>
          </w:p>
        </w:tc>
      </w:tr>
      <w:tr w:rsidR="001477BE" w14:paraId="693A9861" w14:textId="77777777" w:rsidTr="00156A72">
        <w:tc>
          <w:tcPr>
            <w:tcW w:w="3325" w:type="dxa"/>
          </w:tcPr>
          <w:p w14:paraId="0028E13F" w14:textId="77777777" w:rsidR="001477BE" w:rsidRPr="000E6CA0" w:rsidRDefault="001477BE" w:rsidP="00156A72">
            <w:pPr>
              <w:pStyle w:val="Bngbiu-nidung"/>
              <w:ind w:firstLine="0"/>
              <w:rPr>
                <w:b/>
              </w:rPr>
            </w:pPr>
            <w:r w:rsidRPr="000E6CA0">
              <w:rPr>
                <w:b/>
              </w:rPr>
              <w:t>UC liên quan</w:t>
            </w:r>
          </w:p>
        </w:tc>
        <w:tc>
          <w:tcPr>
            <w:tcW w:w="5786" w:type="dxa"/>
          </w:tcPr>
          <w:p w14:paraId="3B55E4E2" w14:textId="24AE37D0" w:rsidR="001477BE" w:rsidRDefault="001477BE" w:rsidP="001477BE">
            <w:pPr>
              <w:pStyle w:val="Bngbiu-nidung"/>
              <w:ind w:firstLine="0"/>
            </w:pPr>
            <w:r>
              <w:t>Đăng nhập</w:t>
            </w:r>
          </w:p>
        </w:tc>
      </w:tr>
      <w:tr w:rsidR="001477BE" w14:paraId="1D94ABFA" w14:textId="77777777" w:rsidTr="00156A72">
        <w:tc>
          <w:tcPr>
            <w:tcW w:w="3325" w:type="dxa"/>
          </w:tcPr>
          <w:p w14:paraId="07F4A725" w14:textId="77777777" w:rsidR="001477BE" w:rsidRPr="000E6CA0" w:rsidRDefault="001477BE" w:rsidP="00156A72">
            <w:pPr>
              <w:pStyle w:val="Bngbiu-nidung"/>
              <w:ind w:firstLine="0"/>
              <w:rPr>
                <w:b/>
              </w:rPr>
            </w:pPr>
            <w:r w:rsidRPr="000E6CA0">
              <w:rPr>
                <w:b/>
              </w:rPr>
              <w:t>Điều kiện tiên quyết</w:t>
            </w:r>
          </w:p>
        </w:tc>
        <w:tc>
          <w:tcPr>
            <w:tcW w:w="5786" w:type="dxa"/>
          </w:tcPr>
          <w:p w14:paraId="4FBCEB1E" w14:textId="4E279C1E" w:rsidR="001477BE" w:rsidRDefault="000C6739" w:rsidP="000C6739">
            <w:pPr>
              <w:pStyle w:val="Bngbiu-nidung"/>
              <w:ind w:firstLine="0"/>
            </w:pPr>
            <w:r>
              <w:t>Khách hàng đã đăng nhập vào hệ thống và chọn tài khoản chọn giỏ hàng</w:t>
            </w:r>
          </w:p>
        </w:tc>
      </w:tr>
      <w:tr w:rsidR="001477BE" w14:paraId="609A4A75" w14:textId="77777777" w:rsidTr="00156A72">
        <w:tc>
          <w:tcPr>
            <w:tcW w:w="3325" w:type="dxa"/>
          </w:tcPr>
          <w:p w14:paraId="6B9653A2" w14:textId="77777777" w:rsidR="001477BE" w:rsidRPr="000E6CA0" w:rsidRDefault="001477BE" w:rsidP="00156A72">
            <w:pPr>
              <w:pStyle w:val="Bngbiu-nidung"/>
              <w:ind w:firstLine="0"/>
              <w:rPr>
                <w:b/>
              </w:rPr>
            </w:pPr>
            <w:r w:rsidRPr="000E6CA0">
              <w:rPr>
                <w:b/>
              </w:rPr>
              <w:t>Điều kiện sau</w:t>
            </w:r>
          </w:p>
        </w:tc>
        <w:tc>
          <w:tcPr>
            <w:tcW w:w="5786" w:type="dxa"/>
          </w:tcPr>
          <w:p w14:paraId="01136870" w14:textId="13366812" w:rsidR="001477BE" w:rsidRDefault="001477BE" w:rsidP="000C6739">
            <w:pPr>
              <w:pStyle w:val="Bngbiu-nidung"/>
              <w:ind w:firstLine="0"/>
            </w:pPr>
            <w:r>
              <w:t xml:space="preserve">Hệ thống </w:t>
            </w:r>
            <w:r w:rsidR="000C6739">
              <w:t>hiển thị danh sách các sản phẩm trong giỏ hàng</w:t>
            </w:r>
            <w:r>
              <w:t xml:space="preserve"> </w:t>
            </w:r>
          </w:p>
        </w:tc>
      </w:tr>
      <w:tr w:rsidR="001477BE" w14:paraId="7B298F06" w14:textId="77777777" w:rsidTr="00156A72">
        <w:tc>
          <w:tcPr>
            <w:tcW w:w="3325" w:type="dxa"/>
          </w:tcPr>
          <w:p w14:paraId="1A274612" w14:textId="77777777" w:rsidR="001477BE" w:rsidRPr="000E6CA0" w:rsidRDefault="001477BE" w:rsidP="00156A72">
            <w:pPr>
              <w:pStyle w:val="Bngbiu-nidung"/>
              <w:ind w:firstLine="0"/>
              <w:rPr>
                <w:b/>
              </w:rPr>
            </w:pPr>
            <w:r w:rsidRPr="000E6CA0">
              <w:rPr>
                <w:b/>
              </w:rPr>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1477BE" w14:paraId="2ECECF55" w14:textId="77777777" w:rsidTr="00156A72">
              <w:tc>
                <w:tcPr>
                  <w:tcW w:w="2780" w:type="dxa"/>
                </w:tcPr>
                <w:p w14:paraId="6FB7DE21" w14:textId="77777777" w:rsidR="001477BE" w:rsidRPr="000E6CA0" w:rsidRDefault="001477BE" w:rsidP="00156A72">
                  <w:pPr>
                    <w:pStyle w:val="Bngbiu-nidung"/>
                    <w:ind w:firstLine="0"/>
                    <w:jc w:val="center"/>
                    <w:rPr>
                      <w:b/>
                    </w:rPr>
                  </w:pPr>
                  <w:r w:rsidRPr="000E6CA0">
                    <w:rPr>
                      <w:b/>
                    </w:rPr>
                    <w:t>Tác nhân</w:t>
                  </w:r>
                </w:p>
              </w:tc>
              <w:tc>
                <w:tcPr>
                  <w:tcW w:w="2780" w:type="dxa"/>
                </w:tcPr>
                <w:p w14:paraId="7BD17DAA" w14:textId="77777777" w:rsidR="001477BE" w:rsidRPr="000E6CA0" w:rsidRDefault="001477BE" w:rsidP="00156A72">
                  <w:pPr>
                    <w:pStyle w:val="Bngbiu-nidung"/>
                    <w:ind w:firstLine="0"/>
                    <w:jc w:val="center"/>
                    <w:rPr>
                      <w:b/>
                    </w:rPr>
                  </w:pPr>
                  <w:r w:rsidRPr="000E6CA0">
                    <w:rPr>
                      <w:b/>
                    </w:rPr>
                    <w:t>Hệ thống</w:t>
                  </w:r>
                </w:p>
              </w:tc>
            </w:tr>
            <w:tr w:rsidR="001477BE" w14:paraId="08762F2D" w14:textId="77777777" w:rsidTr="00156A72">
              <w:tc>
                <w:tcPr>
                  <w:tcW w:w="2780" w:type="dxa"/>
                </w:tcPr>
                <w:p w14:paraId="4EF4AAFF" w14:textId="340EB1DA" w:rsidR="001477BE" w:rsidRDefault="001477BE" w:rsidP="000C6739">
                  <w:pPr>
                    <w:pStyle w:val="Bngbiu-nidung"/>
                    <w:ind w:firstLine="0"/>
                  </w:pPr>
                  <w:r>
                    <w:t xml:space="preserve">1. </w:t>
                  </w:r>
                  <w:r w:rsidR="000C6739">
                    <w:t xml:space="preserve">Khách hàng đăng nhập vào hệ thống, nhấn </w:t>
                  </w:r>
                  <w:r w:rsidR="000C6739">
                    <w:lastRenderedPageBreak/>
                    <w:t>chọn tài khoản, chọn giỏ hàng</w:t>
                  </w:r>
                </w:p>
              </w:tc>
              <w:tc>
                <w:tcPr>
                  <w:tcW w:w="2780" w:type="dxa"/>
                </w:tcPr>
                <w:p w14:paraId="1B50DE8B" w14:textId="7184CF52" w:rsidR="001477BE" w:rsidRDefault="001477BE" w:rsidP="000C6739">
                  <w:pPr>
                    <w:pStyle w:val="Bngbiu-nidung"/>
                    <w:ind w:firstLine="0"/>
                  </w:pPr>
                  <w:r>
                    <w:lastRenderedPageBreak/>
                    <w:t xml:space="preserve">1.1 </w:t>
                  </w:r>
                  <w:r w:rsidR="000C6739">
                    <w:t>Hệ thống hiển thị thông tin giỏ hàng.</w:t>
                  </w:r>
                </w:p>
              </w:tc>
            </w:tr>
          </w:tbl>
          <w:p w14:paraId="12FC7BE4" w14:textId="77777777" w:rsidR="001477BE" w:rsidRDefault="001477BE" w:rsidP="00156A72">
            <w:pPr>
              <w:pStyle w:val="Bngbiu-nidung"/>
              <w:ind w:firstLine="0"/>
            </w:pPr>
          </w:p>
        </w:tc>
      </w:tr>
      <w:tr w:rsidR="001477BE" w14:paraId="1F8A02A9" w14:textId="77777777" w:rsidTr="00156A72">
        <w:tc>
          <w:tcPr>
            <w:tcW w:w="3325" w:type="dxa"/>
          </w:tcPr>
          <w:p w14:paraId="0460D80A" w14:textId="77777777" w:rsidR="001477BE" w:rsidRPr="000E6CA0" w:rsidRDefault="001477BE" w:rsidP="00156A72">
            <w:pPr>
              <w:pStyle w:val="Bngbiu-nidung"/>
              <w:ind w:firstLine="0"/>
              <w:rPr>
                <w:b/>
              </w:rPr>
            </w:pPr>
            <w:r w:rsidRPr="000E6CA0">
              <w:rPr>
                <w:b/>
              </w:rPr>
              <w:lastRenderedPageBreak/>
              <w:t>Ngoại lệ</w:t>
            </w:r>
          </w:p>
        </w:tc>
        <w:tc>
          <w:tcPr>
            <w:tcW w:w="5786" w:type="dxa"/>
          </w:tcPr>
          <w:p w14:paraId="124C98AE" w14:textId="77777777" w:rsidR="001477BE" w:rsidRDefault="001477BE" w:rsidP="00F27472">
            <w:pPr>
              <w:pStyle w:val="Bngbiu-nidung"/>
              <w:keepNext/>
              <w:ind w:firstLine="0"/>
            </w:pPr>
          </w:p>
        </w:tc>
      </w:tr>
    </w:tbl>
    <w:p w14:paraId="696B69DB" w14:textId="08EE219D" w:rsidR="001477BE" w:rsidRDefault="00F27472" w:rsidP="00F27472">
      <w:pPr>
        <w:pStyle w:val="Caption"/>
      </w:pPr>
      <w:bookmarkStart w:id="49" w:name="_Toc92638100"/>
      <w:r>
        <w:t>Bảng 3.</w:t>
      </w:r>
      <w:fldSimple w:instr=" SEQ Bảng_3. \* ARABIC ">
        <w:r>
          <w:rPr>
            <w:noProof/>
          </w:rPr>
          <w:t>28</w:t>
        </w:r>
      </w:fldSimple>
      <w:r>
        <w:t xml:space="preserve"> Đặc tả Usecase quản lí giỏ hàng</w:t>
      </w:r>
      <w:bookmarkEnd w:id="49"/>
    </w:p>
    <w:tbl>
      <w:tblPr>
        <w:tblStyle w:val="TableGrid"/>
        <w:tblW w:w="0" w:type="auto"/>
        <w:tblLook w:val="04A0" w:firstRow="1" w:lastRow="0" w:firstColumn="1" w:lastColumn="0" w:noHBand="0" w:noVBand="1"/>
      </w:tblPr>
      <w:tblGrid>
        <w:gridCol w:w="3325"/>
        <w:gridCol w:w="5786"/>
      </w:tblGrid>
      <w:tr w:rsidR="000C6739" w14:paraId="6CE5E764" w14:textId="77777777" w:rsidTr="00156A72">
        <w:tc>
          <w:tcPr>
            <w:tcW w:w="3325" w:type="dxa"/>
          </w:tcPr>
          <w:p w14:paraId="49E179D7" w14:textId="77777777" w:rsidR="000C6739" w:rsidRPr="000E6CA0" w:rsidRDefault="000C6739" w:rsidP="00156A72">
            <w:pPr>
              <w:pStyle w:val="Bngbiu-nidung"/>
              <w:ind w:firstLine="0"/>
              <w:rPr>
                <w:b/>
              </w:rPr>
            </w:pPr>
            <w:r w:rsidRPr="000E6CA0">
              <w:rPr>
                <w:b/>
              </w:rPr>
              <w:t>Tên Usecase</w:t>
            </w:r>
          </w:p>
        </w:tc>
        <w:tc>
          <w:tcPr>
            <w:tcW w:w="5786" w:type="dxa"/>
          </w:tcPr>
          <w:p w14:paraId="6A0C1747" w14:textId="14BE1C81" w:rsidR="000C6739" w:rsidRDefault="000C6739" w:rsidP="00156A72">
            <w:pPr>
              <w:pStyle w:val="Bngbiu-nidung"/>
              <w:ind w:firstLine="0"/>
            </w:pPr>
            <w:r>
              <w:t>Thêm sản phẩm vào giỏ hàng</w:t>
            </w:r>
          </w:p>
        </w:tc>
      </w:tr>
      <w:tr w:rsidR="000C6739" w14:paraId="372B9E95" w14:textId="77777777" w:rsidTr="00156A72">
        <w:tc>
          <w:tcPr>
            <w:tcW w:w="3325" w:type="dxa"/>
          </w:tcPr>
          <w:p w14:paraId="4AEAD70C" w14:textId="77777777" w:rsidR="000C6739" w:rsidRPr="000E6CA0" w:rsidRDefault="000C6739" w:rsidP="00156A72">
            <w:pPr>
              <w:pStyle w:val="Bngbiu-nidung"/>
              <w:ind w:firstLine="0"/>
              <w:rPr>
                <w:b/>
              </w:rPr>
            </w:pPr>
            <w:r w:rsidRPr="000E6CA0">
              <w:rPr>
                <w:b/>
              </w:rPr>
              <w:t>Ngữ cảnh</w:t>
            </w:r>
          </w:p>
        </w:tc>
        <w:tc>
          <w:tcPr>
            <w:tcW w:w="5786" w:type="dxa"/>
          </w:tcPr>
          <w:p w14:paraId="2E48BA9B" w14:textId="4811B173" w:rsidR="000C6739" w:rsidRDefault="000C6739" w:rsidP="00156A72">
            <w:pPr>
              <w:pStyle w:val="Bngbiu-nidung"/>
              <w:ind w:firstLine="0"/>
            </w:pPr>
            <w:r>
              <w:t>Khách hàng muốn thêm sản phẩm mới vào giỏ hàng</w:t>
            </w:r>
          </w:p>
        </w:tc>
      </w:tr>
      <w:tr w:rsidR="000C6739" w14:paraId="700B85DC" w14:textId="77777777" w:rsidTr="00156A72">
        <w:tc>
          <w:tcPr>
            <w:tcW w:w="3325" w:type="dxa"/>
          </w:tcPr>
          <w:p w14:paraId="1F6F7E8A" w14:textId="77777777" w:rsidR="000C6739" w:rsidRPr="000E6CA0" w:rsidRDefault="000C6739" w:rsidP="00156A72">
            <w:pPr>
              <w:pStyle w:val="Bngbiu-nidung"/>
              <w:ind w:firstLine="0"/>
              <w:rPr>
                <w:b/>
              </w:rPr>
            </w:pPr>
            <w:r>
              <w:rPr>
                <w:b/>
              </w:rPr>
              <w:t>Sự kiện kích hoạt</w:t>
            </w:r>
          </w:p>
        </w:tc>
        <w:tc>
          <w:tcPr>
            <w:tcW w:w="5786" w:type="dxa"/>
          </w:tcPr>
          <w:p w14:paraId="135647C1" w14:textId="75F8BB59" w:rsidR="000C6739" w:rsidRDefault="000C6739" w:rsidP="000C6739">
            <w:pPr>
              <w:pStyle w:val="Bngbiu-nidung"/>
              <w:ind w:firstLine="0"/>
            </w:pPr>
            <w:r>
              <w:t>Khách hàng nhấn thêm sản phẩm vào giỏ hàng ở card sản phẩm</w:t>
            </w:r>
          </w:p>
        </w:tc>
      </w:tr>
      <w:tr w:rsidR="000C6739" w14:paraId="10A9121A" w14:textId="77777777" w:rsidTr="00156A72">
        <w:tc>
          <w:tcPr>
            <w:tcW w:w="3325" w:type="dxa"/>
          </w:tcPr>
          <w:p w14:paraId="051B4575" w14:textId="77777777" w:rsidR="000C6739" w:rsidRPr="000E6CA0" w:rsidRDefault="000C6739" w:rsidP="00156A72">
            <w:pPr>
              <w:pStyle w:val="Bngbiu-nidung"/>
              <w:ind w:firstLine="0"/>
              <w:rPr>
                <w:b/>
              </w:rPr>
            </w:pPr>
            <w:r w:rsidRPr="000E6CA0">
              <w:rPr>
                <w:b/>
              </w:rPr>
              <w:t>Mô tả</w:t>
            </w:r>
          </w:p>
        </w:tc>
        <w:tc>
          <w:tcPr>
            <w:tcW w:w="5786" w:type="dxa"/>
          </w:tcPr>
          <w:p w14:paraId="024448CA" w14:textId="71BD382E" w:rsidR="000C6739" w:rsidRDefault="000C6739" w:rsidP="000C6739">
            <w:pPr>
              <w:pStyle w:val="Bngbiu-nidung"/>
              <w:ind w:firstLine="0"/>
            </w:pPr>
            <w:r>
              <w:t>Khi khách hàng muốn thêm một sản phẩm vào giỏ hàng</w:t>
            </w:r>
            <w:r w:rsidR="00B048BF">
              <w:t>, khách hàng nhấn chọn thêm vào giỏ hàng ở card sản phẩm.</w:t>
            </w:r>
          </w:p>
        </w:tc>
      </w:tr>
      <w:tr w:rsidR="000C6739" w14:paraId="2A338040" w14:textId="77777777" w:rsidTr="00156A72">
        <w:tc>
          <w:tcPr>
            <w:tcW w:w="3325" w:type="dxa"/>
          </w:tcPr>
          <w:p w14:paraId="41282313" w14:textId="77777777" w:rsidR="000C6739" w:rsidRPr="000E6CA0" w:rsidRDefault="000C6739" w:rsidP="00156A72">
            <w:pPr>
              <w:pStyle w:val="Bngbiu-nidung"/>
              <w:ind w:firstLine="0"/>
              <w:rPr>
                <w:b/>
              </w:rPr>
            </w:pPr>
            <w:r w:rsidRPr="000E6CA0">
              <w:rPr>
                <w:b/>
              </w:rPr>
              <w:t>Tác nhân</w:t>
            </w:r>
          </w:p>
        </w:tc>
        <w:tc>
          <w:tcPr>
            <w:tcW w:w="5786" w:type="dxa"/>
          </w:tcPr>
          <w:p w14:paraId="3BD66027" w14:textId="77777777" w:rsidR="000C6739" w:rsidRDefault="000C6739" w:rsidP="00156A72">
            <w:pPr>
              <w:pStyle w:val="Bngbiu-nidung"/>
              <w:ind w:firstLine="0"/>
            </w:pPr>
            <w:r>
              <w:t>Khách hàng</w:t>
            </w:r>
          </w:p>
        </w:tc>
      </w:tr>
      <w:tr w:rsidR="000C6739" w14:paraId="55406595" w14:textId="77777777" w:rsidTr="00156A72">
        <w:tc>
          <w:tcPr>
            <w:tcW w:w="3325" w:type="dxa"/>
          </w:tcPr>
          <w:p w14:paraId="14CBE70D" w14:textId="77777777" w:rsidR="000C6739" w:rsidRPr="000E6CA0" w:rsidRDefault="000C6739" w:rsidP="00156A72">
            <w:pPr>
              <w:pStyle w:val="Bngbiu-nidung"/>
              <w:ind w:firstLine="0"/>
              <w:rPr>
                <w:b/>
              </w:rPr>
            </w:pPr>
            <w:r w:rsidRPr="000E6CA0">
              <w:rPr>
                <w:b/>
              </w:rPr>
              <w:t>UC liên quan</w:t>
            </w:r>
          </w:p>
        </w:tc>
        <w:tc>
          <w:tcPr>
            <w:tcW w:w="5786" w:type="dxa"/>
          </w:tcPr>
          <w:p w14:paraId="6D6BA25B" w14:textId="292A7806" w:rsidR="000C6739" w:rsidRDefault="00B048BF" w:rsidP="00156A72">
            <w:pPr>
              <w:pStyle w:val="Bngbiu-nidung"/>
              <w:ind w:firstLine="0"/>
            </w:pPr>
            <w:r>
              <w:t>Quản lí giỏ hàng</w:t>
            </w:r>
          </w:p>
        </w:tc>
      </w:tr>
      <w:tr w:rsidR="000C6739" w14:paraId="20986FBA" w14:textId="77777777" w:rsidTr="00156A72">
        <w:tc>
          <w:tcPr>
            <w:tcW w:w="3325" w:type="dxa"/>
          </w:tcPr>
          <w:p w14:paraId="2285EDF5" w14:textId="77777777" w:rsidR="000C6739" w:rsidRPr="000E6CA0" w:rsidRDefault="000C6739" w:rsidP="00156A72">
            <w:pPr>
              <w:pStyle w:val="Bngbiu-nidung"/>
              <w:ind w:firstLine="0"/>
              <w:rPr>
                <w:b/>
              </w:rPr>
            </w:pPr>
            <w:r w:rsidRPr="000E6CA0">
              <w:rPr>
                <w:b/>
              </w:rPr>
              <w:t>Điều kiện tiên quyết</w:t>
            </w:r>
          </w:p>
        </w:tc>
        <w:tc>
          <w:tcPr>
            <w:tcW w:w="5786" w:type="dxa"/>
          </w:tcPr>
          <w:p w14:paraId="070687E7" w14:textId="2185BC85" w:rsidR="000C6739" w:rsidRDefault="000C6739" w:rsidP="00B048BF">
            <w:pPr>
              <w:pStyle w:val="Bngbiu-nidung"/>
              <w:ind w:firstLine="0"/>
            </w:pPr>
            <w:r>
              <w:t xml:space="preserve">Khách hàng </w:t>
            </w:r>
            <w:r w:rsidR="00B048BF">
              <w:t>chọn thêm vào giỏ hàng ở card sản phẩm</w:t>
            </w:r>
          </w:p>
        </w:tc>
      </w:tr>
      <w:tr w:rsidR="000C6739" w14:paraId="377DC5E3" w14:textId="77777777" w:rsidTr="00156A72">
        <w:tc>
          <w:tcPr>
            <w:tcW w:w="3325" w:type="dxa"/>
          </w:tcPr>
          <w:p w14:paraId="1302FF00" w14:textId="77777777" w:rsidR="000C6739" w:rsidRPr="000E6CA0" w:rsidRDefault="000C6739" w:rsidP="00156A72">
            <w:pPr>
              <w:pStyle w:val="Bngbiu-nidung"/>
              <w:ind w:firstLine="0"/>
              <w:rPr>
                <w:b/>
              </w:rPr>
            </w:pPr>
            <w:r w:rsidRPr="000E6CA0">
              <w:rPr>
                <w:b/>
              </w:rPr>
              <w:t>Điều kiện sau</w:t>
            </w:r>
          </w:p>
        </w:tc>
        <w:tc>
          <w:tcPr>
            <w:tcW w:w="5786" w:type="dxa"/>
          </w:tcPr>
          <w:p w14:paraId="74FD60F6" w14:textId="4BE479C9" w:rsidR="000C6739" w:rsidRDefault="00B048BF" w:rsidP="00156A72">
            <w:pPr>
              <w:pStyle w:val="Bngbiu-nidung"/>
              <w:ind w:firstLine="0"/>
            </w:pPr>
            <w:r>
              <w:t>Hệ thống thêm sản phẩm vào giỏ hàng</w:t>
            </w:r>
            <w:r w:rsidR="000C6739">
              <w:t xml:space="preserve"> </w:t>
            </w:r>
          </w:p>
        </w:tc>
      </w:tr>
      <w:tr w:rsidR="000C6739" w14:paraId="770989C9" w14:textId="77777777" w:rsidTr="00156A72">
        <w:tc>
          <w:tcPr>
            <w:tcW w:w="3325" w:type="dxa"/>
          </w:tcPr>
          <w:p w14:paraId="6F1D6D81" w14:textId="77777777" w:rsidR="000C6739" w:rsidRPr="000E6CA0" w:rsidRDefault="000C6739" w:rsidP="00156A72">
            <w:pPr>
              <w:pStyle w:val="Bngbiu-nidung"/>
              <w:ind w:firstLine="0"/>
              <w:rPr>
                <w:b/>
              </w:rPr>
            </w:pPr>
            <w:r w:rsidRPr="000E6CA0">
              <w:rPr>
                <w:b/>
              </w:rPr>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0C6739" w14:paraId="16DD9300" w14:textId="77777777" w:rsidTr="00156A72">
              <w:tc>
                <w:tcPr>
                  <w:tcW w:w="2780" w:type="dxa"/>
                </w:tcPr>
                <w:p w14:paraId="56FED81C" w14:textId="77777777" w:rsidR="000C6739" w:rsidRPr="000E6CA0" w:rsidRDefault="000C6739" w:rsidP="00156A72">
                  <w:pPr>
                    <w:pStyle w:val="Bngbiu-nidung"/>
                    <w:ind w:firstLine="0"/>
                    <w:jc w:val="center"/>
                    <w:rPr>
                      <w:b/>
                    </w:rPr>
                  </w:pPr>
                  <w:r w:rsidRPr="000E6CA0">
                    <w:rPr>
                      <w:b/>
                    </w:rPr>
                    <w:t>Tác nhân</w:t>
                  </w:r>
                </w:p>
              </w:tc>
              <w:tc>
                <w:tcPr>
                  <w:tcW w:w="2780" w:type="dxa"/>
                </w:tcPr>
                <w:p w14:paraId="09B599E5" w14:textId="77777777" w:rsidR="000C6739" w:rsidRPr="000E6CA0" w:rsidRDefault="000C6739" w:rsidP="00156A72">
                  <w:pPr>
                    <w:pStyle w:val="Bngbiu-nidung"/>
                    <w:ind w:firstLine="0"/>
                    <w:jc w:val="center"/>
                    <w:rPr>
                      <w:b/>
                    </w:rPr>
                  </w:pPr>
                  <w:r w:rsidRPr="000E6CA0">
                    <w:rPr>
                      <w:b/>
                    </w:rPr>
                    <w:t>Hệ thống</w:t>
                  </w:r>
                </w:p>
              </w:tc>
            </w:tr>
            <w:tr w:rsidR="000C6739" w14:paraId="6EF7F1E4" w14:textId="77777777" w:rsidTr="00156A72">
              <w:tc>
                <w:tcPr>
                  <w:tcW w:w="2780" w:type="dxa"/>
                </w:tcPr>
                <w:p w14:paraId="4D5D324D" w14:textId="540D5D37" w:rsidR="000C6739" w:rsidRDefault="000C6739" w:rsidP="00B048BF">
                  <w:pPr>
                    <w:pStyle w:val="Bngbiu-nidung"/>
                    <w:ind w:firstLine="0"/>
                  </w:pPr>
                  <w:r>
                    <w:t xml:space="preserve">1. Khách hàng </w:t>
                  </w:r>
                  <w:r w:rsidR="00B048BF">
                    <w:t>nhấn thêm sản phẩm vào giỏ hàng ở card sản phẩm</w:t>
                  </w:r>
                </w:p>
              </w:tc>
              <w:tc>
                <w:tcPr>
                  <w:tcW w:w="2780" w:type="dxa"/>
                </w:tcPr>
                <w:p w14:paraId="0B5FA2DF" w14:textId="496EE55B" w:rsidR="000C6739" w:rsidRDefault="000C6739" w:rsidP="00B048BF">
                  <w:pPr>
                    <w:pStyle w:val="Bngbiu-nidung"/>
                    <w:ind w:firstLine="0"/>
                  </w:pPr>
                  <w:r>
                    <w:t xml:space="preserve">1.1 Hệ thống </w:t>
                  </w:r>
                  <w:r w:rsidR="00B048BF">
                    <w:t>thêm sản phẩm vào giỏ hàng</w:t>
                  </w:r>
                </w:p>
              </w:tc>
            </w:tr>
          </w:tbl>
          <w:p w14:paraId="3907B077" w14:textId="77777777" w:rsidR="000C6739" w:rsidRDefault="000C6739" w:rsidP="00156A72">
            <w:pPr>
              <w:pStyle w:val="Bngbiu-nidung"/>
              <w:ind w:firstLine="0"/>
            </w:pPr>
          </w:p>
        </w:tc>
      </w:tr>
      <w:tr w:rsidR="000C6739" w14:paraId="78D62D1B" w14:textId="77777777" w:rsidTr="00156A72">
        <w:tc>
          <w:tcPr>
            <w:tcW w:w="3325" w:type="dxa"/>
          </w:tcPr>
          <w:p w14:paraId="43F7EBF1" w14:textId="77777777" w:rsidR="000C6739" w:rsidRPr="000E6CA0" w:rsidRDefault="000C6739" w:rsidP="00156A72">
            <w:pPr>
              <w:pStyle w:val="Bngbiu-nidung"/>
              <w:ind w:firstLine="0"/>
              <w:rPr>
                <w:b/>
              </w:rPr>
            </w:pPr>
            <w:r w:rsidRPr="000E6CA0">
              <w:rPr>
                <w:b/>
              </w:rPr>
              <w:t>Ngoại lệ</w:t>
            </w:r>
          </w:p>
        </w:tc>
        <w:tc>
          <w:tcPr>
            <w:tcW w:w="5786" w:type="dxa"/>
          </w:tcPr>
          <w:p w14:paraId="19234336" w14:textId="77777777" w:rsidR="000C6739" w:rsidRDefault="000C6739" w:rsidP="00F27472">
            <w:pPr>
              <w:pStyle w:val="Bngbiu-nidung"/>
              <w:keepNext/>
              <w:ind w:firstLine="0"/>
            </w:pPr>
          </w:p>
        </w:tc>
      </w:tr>
    </w:tbl>
    <w:p w14:paraId="7E94FE7D" w14:textId="2CA076FC" w:rsidR="000C6739" w:rsidRDefault="00F27472" w:rsidP="00F27472">
      <w:pPr>
        <w:pStyle w:val="Caption"/>
      </w:pPr>
      <w:bookmarkStart w:id="50" w:name="_Toc92638101"/>
      <w:r>
        <w:t>Bảng 3.</w:t>
      </w:r>
      <w:fldSimple w:instr=" SEQ Bảng_3. \* ARABIC ">
        <w:r>
          <w:rPr>
            <w:noProof/>
          </w:rPr>
          <w:t>29</w:t>
        </w:r>
      </w:fldSimple>
      <w:r>
        <w:t xml:space="preserve"> Đặc tả Usecase thêm sản phẩm vào giỏ hàng</w:t>
      </w:r>
      <w:bookmarkEnd w:id="50"/>
    </w:p>
    <w:tbl>
      <w:tblPr>
        <w:tblStyle w:val="TableGrid"/>
        <w:tblW w:w="0" w:type="auto"/>
        <w:tblLook w:val="04A0" w:firstRow="1" w:lastRow="0" w:firstColumn="1" w:lastColumn="0" w:noHBand="0" w:noVBand="1"/>
      </w:tblPr>
      <w:tblGrid>
        <w:gridCol w:w="3325"/>
        <w:gridCol w:w="5786"/>
      </w:tblGrid>
      <w:tr w:rsidR="00B048BF" w14:paraId="6B0AA111" w14:textId="77777777" w:rsidTr="00156A72">
        <w:tc>
          <w:tcPr>
            <w:tcW w:w="3325" w:type="dxa"/>
          </w:tcPr>
          <w:p w14:paraId="795037F7" w14:textId="77777777" w:rsidR="00B048BF" w:rsidRPr="000E6CA0" w:rsidRDefault="00B048BF" w:rsidP="00156A72">
            <w:pPr>
              <w:pStyle w:val="Bngbiu-nidung"/>
              <w:ind w:firstLine="0"/>
              <w:rPr>
                <w:b/>
              </w:rPr>
            </w:pPr>
            <w:r w:rsidRPr="000E6CA0">
              <w:rPr>
                <w:b/>
              </w:rPr>
              <w:t>Tên Usecase</w:t>
            </w:r>
          </w:p>
        </w:tc>
        <w:tc>
          <w:tcPr>
            <w:tcW w:w="5786" w:type="dxa"/>
          </w:tcPr>
          <w:p w14:paraId="15800348" w14:textId="0C501B7A" w:rsidR="00B048BF" w:rsidRDefault="00B048BF" w:rsidP="00156A72">
            <w:pPr>
              <w:pStyle w:val="Bngbiu-nidung"/>
              <w:ind w:firstLine="0"/>
            </w:pPr>
            <w:r>
              <w:t>Xóa sản phẩm khỏi giỏ hàng</w:t>
            </w:r>
          </w:p>
        </w:tc>
      </w:tr>
      <w:tr w:rsidR="00B048BF" w14:paraId="6E82B46C" w14:textId="77777777" w:rsidTr="00156A72">
        <w:tc>
          <w:tcPr>
            <w:tcW w:w="3325" w:type="dxa"/>
          </w:tcPr>
          <w:p w14:paraId="11D2070F" w14:textId="77777777" w:rsidR="00B048BF" w:rsidRPr="000E6CA0" w:rsidRDefault="00B048BF" w:rsidP="00156A72">
            <w:pPr>
              <w:pStyle w:val="Bngbiu-nidung"/>
              <w:ind w:firstLine="0"/>
              <w:rPr>
                <w:b/>
              </w:rPr>
            </w:pPr>
            <w:r w:rsidRPr="000E6CA0">
              <w:rPr>
                <w:b/>
              </w:rPr>
              <w:lastRenderedPageBreak/>
              <w:t>Ngữ cảnh</w:t>
            </w:r>
          </w:p>
        </w:tc>
        <w:tc>
          <w:tcPr>
            <w:tcW w:w="5786" w:type="dxa"/>
          </w:tcPr>
          <w:p w14:paraId="416583EB" w14:textId="08F166BF" w:rsidR="00B048BF" w:rsidRDefault="00B048BF" w:rsidP="0076536D">
            <w:pPr>
              <w:pStyle w:val="Bngbiu-nidung"/>
              <w:ind w:firstLine="0"/>
            </w:pPr>
            <w:r>
              <w:t xml:space="preserve">Khách hàng </w:t>
            </w:r>
            <w:r w:rsidR="0076536D">
              <w:t>xóa sản phẩm khỏi</w:t>
            </w:r>
            <w:r>
              <w:t xml:space="preserve"> giỏ hàng</w:t>
            </w:r>
          </w:p>
        </w:tc>
      </w:tr>
      <w:tr w:rsidR="00B048BF" w14:paraId="5840A593" w14:textId="77777777" w:rsidTr="00156A72">
        <w:tc>
          <w:tcPr>
            <w:tcW w:w="3325" w:type="dxa"/>
          </w:tcPr>
          <w:p w14:paraId="27507C36" w14:textId="77777777" w:rsidR="00B048BF" w:rsidRPr="000E6CA0" w:rsidRDefault="00B048BF" w:rsidP="00156A72">
            <w:pPr>
              <w:pStyle w:val="Bngbiu-nidung"/>
              <w:ind w:firstLine="0"/>
              <w:rPr>
                <w:b/>
              </w:rPr>
            </w:pPr>
            <w:r>
              <w:rPr>
                <w:b/>
              </w:rPr>
              <w:t>Sự kiện kích hoạt</w:t>
            </w:r>
          </w:p>
        </w:tc>
        <w:tc>
          <w:tcPr>
            <w:tcW w:w="5786" w:type="dxa"/>
          </w:tcPr>
          <w:p w14:paraId="55B9E986" w14:textId="64C302D9" w:rsidR="00B048BF" w:rsidRDefault="00B048BF" w:rsidP="0076536D">
            <w:pPr>
              <w:pStyle w:val="Bngbiu-nidung"/>
              <w:ind w:firstLine="0"/>
            </w:pPr>
            <w:r>
              <w:t xml:space="preserve">Khách hàng </w:t>
            </w:r>
            <w:r w:rsidR="0076536D">
              <w:t>xóa sản phẩm ở giỏ hàng</w:t>
            </w:r>
          </w:p>
        </w:tc>
      </w:tr>
      <w:tr w:rsidR="00B048BF" w14:paraId="70268610" w14:textId="77777777" w:rsidTr="00156A72">
        <w:tc>
          <w:tcPr>
            <w:tcW w:w="3325" w:type="dxa"/>
          </w:tcPr>
          <w:p w14:paraId="431CE7D2" w14:textId="77777777" w:rsidR="00B048BF" w:rsidRPr="000E6CA0" w:rsidRDefault="00B048BF" w:rsidP="00156A72">
            <w:pPr>
              <w:pStyle w:val="Bngbiu-nidung"/>
              <w:ind w:firstLine="0"/>
              <w:rPr>
                <w:b/>
              </w:rPr>
            </w:pPr>
            <w:r w:rsidRPr="000E6CA0">
              <w:rPr>
                <w:b/>
              </w:rPr>
              <w:t>Mô tả</w:t>
            </w:r>
          </w:p>
        </w:tc>
        <w:tc>
          <w:tcPr>
            <w:tcW w:w="5786" w:type="dxa"/>
          </w:tcPr>
          <w:p w14:paraId="46F640F3" w14:textId="50C1B1CE" w:rsidR="00B048BF" w:rsidRDefault="00B048BF" w:rsidP="0076536D">
            <w:pPr>
              <w:pStyle w:val="Bngbiu-nidung"/>
              <w:ind w:firstLine="0"/>
            </w:pPr>
            <w:r>
              <w:t xml:space="preserve">Khi khách hàng </w:t>
            </w:r>
            <w:r w:rsidR="0076536D">
              <w:t>xóa sản phẩm khỏi</w:t>
            </w:r>
            <w:r>
              <w:t xml:space="preserve"> giỏ hàng, khách hàng nhấn </w:t>
            </w:r>
            <w:r w:rsidR="0076536D">
              <w:t>xóa</w:t>
            </w:r>
            <w:r>
              <w:t xml:space="preserve"> sản phẩm.</w:t>
            </w:r>
          </w:p>
        </w:tc>
      </w:tr>
      <w:tr w:rsidR="00B048BF" w14:paraId="409F6575" w14:textId="77777777" w:rsidTr="00156A72">
        <w:tc>
          <w:tcPr>
            <w:tcW w:w="3325" w:type="dxa"/>
          </w:tcPr>
          <w:p w14:paraId="10F20136" w14:textId="77777777" w:rsidR="00B048BF" w:rsidRPr="000E6CA0" w:rsidRDefault="00B048BF" w:rsidP="00156A72">
            <w:pPr>
              <w:pStyle w:val="Bngbiu-nidung"/>
              <w:ind w:firstLine="0"/>
              <w:rPr>
                <w:b/>
              </w:rPr>
            </w:pPr>
            <w:r w:rsidRPr="000E6CA0">
              <w:rPr>
                <w:b/>
              </w:rPr>
              <w:t>Tác nhân</w:t>
            </w:r>
          </w:p>
        </w:tc>
        <w:tc>
          <w:tcPr>
            <w:tcW w:w="5786" w:type="dxa"/>
          </w:tcPr>
          <w:p w14:paraId="2F252F96" w14:textId="77777777" w:rsidR="00B048BF" w:rsidRDefault="00B048BF" w:rsidP="00156A72">
            <w:pPr>
              <w:pStyle w:val="Bngbiu-nidung"/>
              <w:ind w:firstLine="0"/>
            </w:pPr>
            <w:r>
              <w:t>Khách hàng</w:t>
            </w:r>
          </w:p>
        </w:tc>
      </w:tr>
      <w:tr w:rsidR="00B048BF" w14:paraId="769FD330" w14:textId="77777777" w:rsidTr="00156A72">
        <w:tc>
          <w:tcPr>
            <w:tcW w:w="3325" w:type="dxa"/>
          </w:tcPr>
          <w:p w14:paraId="3E041CC9" w14:textId="77777777" w:rsidR="00B048BF" w:rsidRPr="000E6CA0" w:rsidRDefault="00B048BF" w:rsidP="00156A72">
            <w:pPr>
              <w:pStyle w:val="Bngbiu-nidung"/>
              <w:ind w:firstLine="0"/>
              <w:rPr>
                <w:b/>
              </w:rPr>
            </w:pPr>
            <w:r w:rsidRPr="000E6CA0">
              <w:rPr>
                <w:b/>
              </w:rPr>
              <w:t>UC liên quan</w:t>
            </w:r>
          </w:p>
        </w:tc>
        <w:tc>
          <w:tcPr>
            <w:tcW w:w="5786" w:type="dxa"/>
          </w:tcPr>
          <w:p w14:paraId="3ED11859" w14:textId="03D14335" w:rsidR="00B048BF" w:rsidRDefault="00B048BF" w:rsidP="00156A72">
            <w:pPr>
              <w:pStyle w:val="Bngbiu-nidung"/>
              <w:ind w:firstLine="0"/>
            </w:pPr>
            <w:r>
              <w:t>Quản lí giỏ hàng</w:t>
            </w:r>
          </w:p>
        </w:tc>
      </w:tr>
      <w:tr w:rsidR="00B048BF" w14:paraId="65812B80" w14:textId="77777777" w:rsidTr="00156A72">
        <w:tc>
          <w:tcPr>
            <w:tcW w:w="3325" w:type="dxa"/>
          </w:tcPr>
          <w:p w14:paraId="6C75D5DD" w14:textId="77777777" w:rsidR="00B048BF" w:rsidRPr="000E6CA0" w:rsidRDefault="00B048BF" w:rsidP="00156A72">
            <w:pPr>
              <w:pStyle w:val="Bngbiu-nidung"/>
              <w:ind w:firstLine="0"/>
              <w:rPr>
                <w:b/>
              </w:rPr>
            </w:pPr>
            <w:r w:rsidRPr="000E6CA0">
              <w:rPr>
                <w:b/>
              </w:rPr>
              <w:t>Điều kiện tiên quyết</w:t>
            </w:r>
          </w:p>
        </w:tc>
        <w:tc>
          <w:tcPr>
            <w:tcW w:w="5786" w:type="dxa"/>
          </w:tcPr>
          <w:p w14:paraId="7F9A822E" w14:textId="11DD908D" w:rsidR="00B048BF" w:rsidRDefault="00B048BF" w:rsidP="00C902A9">
            <w:pPr>
              <w:pStyle w:val="Bngbiu-nidung"/>
              <w:ind w:firstLine="0"/>
            </w:pPr>
            <w:r>
              <w:t xml:space="preserve">Khách hàng </w:t>
            </w:r>
            <w:r w:rsidR="00C902A9">
              <w:t>xóa</w:t>
            </w:r>
            <w:r>
              <w:t xml:space="preserve"> sản phẩm</w:t>
            </w:r>
            <w:r w:rsidR="00C902A9">
              <w:t xml:space="preserve"> ở giỏ hàng</w:t>
            </w:r>
          </w:p>
        </w:tc>
      </w:tr>
      <w:tr w:rsidR="00B048BF" w14:paraId="3D12B220" w14:textId="77777777" w:rsidTr="00156A72">
        <w:tc>
          <w:tcPr>
            <w:tcW w:w="3325" w:type="dxa"/>
          </w:tcPr>
          <w:p w14:paraId="276EB308" w14:textId="77777777" w:rsidR="00B048BF" w:rsidRPr="000E6CA0" w:rsidRDefault="00B048BF" w:rsidP="00156A72">
            <w:pPr>
              <w:pStyle w:val="Bngbiu-nidung"/>
              <w:ind w:firstLine="0"/>
              <w:rPr>
                <w:b/>
              </w:rPr>
            </w:pPr>
            <w:r w:rsidRPr="000E6CA0">
              <w:rPr>
                <w:b/>
              </w:rPr>
              <w:t>Điều kiện sau</w:t>
            </w:r>
          </w:p>
        </w:tc>
        <w:tc>
          <w:tcPr>
            <w:tcW w:w="5786" w:type="dxa"/>
          </w:tcPr>
          <w:p w14:paraId="5CD6F21A" w14:textId="30E2F2DC" w:rsidR="00B048BF" w:rsidRDefault="00B048BF" w:rsidP="00C902A9">
            <w:pPr>
              <w:pStyle w:val="Bngbiu-nidung"/>
              <w:ind w:firstLine="0"/>
            </w:pPr>
            <w:r>
              <w:t xml:space="preserve">Hệ thống </w:t>
            </w:r>
            <w:r w:rsidR="00C902A9">
              <w:t>xóa sản phẩm khỏi giỏ hàng</w:t>
            </w:r>
            <w:r>
              <w:t xml:space="preserve"> </w:t>
            </w:r>
          </w:p>
        </w:tc>
      </w:tr>
      <w:tr w:rsidR="00B048BF" w14:paraId="19F1956C" w14:textId="77777777" w:rsidTr="00156A72">
        <w:tc>
          <w:tcPr>
            <w:tcW w:w="3325" w:type="dxa"/>
          </w:tcPr>
          <w:p w14:paraId="114857EF" w14:textId="77777777" w:rsidR="00B048BF" w:rsidRPr="000E6CA0" w:rsidRDefault="00B048BF" w:rsidP="00156A72">
            <w:pPr>
              <w:pStyle w:val="Bngbiu-nidung"/>
              <w:ind w:firstLine="0"/>
              <w:rPr>
                <w:b/>
              </w:rPr>
            </w:pPr>
            <w:r w:rsidRPr="000E6CA0">
              <w:rPr>
                <w:b/>
              </w:rPr>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B048BF" w14:paraId="327027D7" w14:textId="77777777" w:rsidTr="00156A72">
              <w:tc>
                <w:tcPr>
                  <w:tcW w:w="2780" w:type="dxa"/>
                </w:tcPr>
                <w:p w14:paraId="1F622B4A" w14:textId="77777777" w:rsidR="00B048BF" w:rsidRPr="000E6CA0" w:rsidRDefault="00B048BF" w:rsidP="00156A72">
                  <w:pPr>
                    <w:pStyle w:val="Bngbiu-nidung"/>
                    <w:ind w:firstLine="0"/>
                    <w:jc w:val="center"/>
                    <w:rPr>
                      <w:b/>
                    </w:rPr>
                  </w:pPr>
                  <w:r w:rsidRPr="000E6CA0">
                    <w:rPr>
                      <w:b/>
                    </w:rPr>
                    <w:t>Tác nhân</w:t>
                  </w:r>
                </w:p>
              </w:tc>
              <w:tc>
                <w:tcPr>
                  <w:tcW w:w="2780" w:type="dxa"/>
                </w:tcPr>
                <w:p w14:paraId="142389F5" w14:textId="77777777" w:rsidR="00B048BF" w:rsidRPr="000E6CA0" w:rsidRDefault="00B048BF" w:rsidP="00156A72">
                  <w:pPr>
                    <w:pStyle w:val="Bngbiu-nidung"/>
                    <w:ind w:firstLine="0"/>
                    <w:jc w:val="center"/>
                    <w:rPr>
                      <w:b/>
                    </w:rPr>
                  </w:pPr>
                  <w:r w:rsidRPr="000E6CA0">
                    <w:rPr>
                      <w:b/>
                    </w:rPr>
                    <w:t>Hệ thống</w:t>
                  </w:r>
                </w:p>
              </w:tc>
            </w:tr>
            <w:tr w:rsidR="00B048BF" w14:paraId="0D6F4C53" w14:textId="77777777" w:rsidTr="00156A72">
              <w:tc>
                <w:tcPr>
                  <w:tcW w:w="2780" w:type="dxa"/>
                </w:tcPr>
                <w:p w14:paraId="13B5208D" w14:textId="5F951EC7" w:rsidR="00B048BF" w:rsidRDefault="00B048BF" w:rsidP="00C902A9">
                  <w:pPr>
                    <w:pStyle w:val="Bngbiu-nidung"/>
                    <w:ind w:firstLine="0"/>
                  </w:pPr>
                  <w:r>
                    <w:t xml:space="preserve">1. Khách hàng nhấn </w:t>
                  </w:r>
                  <w:r w:rsidR="00C902A9">
                    <w:t>xóa sản phẩm khỏi giỏ hàng</w:t>
                  </w:r>
                </w:p>
              </w:tc>
              <w:tc>
                <w:tcPr>
                  <w:tcW w:w="2780" w:type="dxa"/>
                </w:tcPr>
                <w:p w14:paraId="26AE729A" w14:textId="276F8395" w:rsidR="00B048BF" w:rsidRDefault="00B048BF" w:rsidP="00C902A9">
                  <w:pPr>
                    <w:pStyle w:val="Bngbiu-nidung"/>
                    <w:ind w:firstLine="0"/>
                  </w:pPr>
                  <w:r>
                    <w:t xml:space="preserve">1.1 Hệ thống </w:t>
                  </w:r>
                  <w:r w:rsidR="00C902A9">
                    <w:t>sẽ thông báo xóa sản phẩm khỏi giỏ hàng thành công và sản phẩm sẽ được xóa khỏi giỏ hàng.</w:t>
                  </w:r>
                </w:p>
              </w:tc>
            </w:tr>
          </w:tbl>
          <w:p w14:paraId="01CFBF7B" w14:textId="77777777" w:rsidR="00B048BF" w:rsidRDefault="00B048BF" w:rsidP="00156A72">
            <w:pPr>
              <w:pStyle w:val="Bngbiu-nidung"/>
              <w:ind w:firstLine="0"/>
            </w:pPr>
          </w:p>
        </w:tc>
      </w:tr>
      <w:tr w:rsidR="00B048BF" w14:paraId="03DA51B4" w14:textId="77777777" w:rsidTr="00156A72">
        <w:tc>
          <w:tcPr>
            <w:tcW w:w="3325" w:type="dxa"/>
          </w:tcPr>
          <w:p w14:paraId="63FE0B81" w14:textId="77777777" w:rsidR="00B048BF" w:rsidRPr="000E6CA0" w:rsidRDefault="00B048BF" w:rsidP="00156A72">
            <w:pPr>
              <w:pStyle w:val="Bngbiu-nidung"/>
              <w:ind w:firstLine="0"/>
              <w:rPr>
                <w:b/>
              </w:rPr>
            </w:pPr>
            <w:r w:rsidRPr="000E6CA0">
              <w:rPr>
                <w:b/>
              </w:rPr>
              <w:t>Ngoại lệ</w:t>
            </w:r>
          </w:p>
        </w:tc>
        <w:tc>
          <w:tcPr>
            <w:tcW w:w="5786" w:type="dxa"/>
          </w:tcPr>
          <w:p w14:paraId="240C3858" w14:textId="77777777" w:rsidR="00B048BF" w:rsidRDefault="00B048BF" w:rsidP="00F27472">
            <w:pPr>
              <w:pStyle w:val="Bngbiu-nidung"/>
              <w:keepNext/>
              <w:ind w:firstLine="0"/>
            </w:pPr>
          </w:p>
        </w:tc>
      </w:tr>
    </w:tbl>
    <w:p w14:paraId="617B50FA" w14:textId="44E8D0C6" w:rsidR="00B048BF" w:rsidRDefault="00F27472" w:rsidP="00F27472">
      <w:pPr>
        <w:pStyle w:val="Caption"/>
      </w:pPr>
      <w:bookmarkStart w:id="51" w:name="_Toc92638102"/>
      <w:r>
        <w:t>Bảng 3.</w:t>
      </w:r>
      <w:fldSimple w:instr=" SEQ Bảng_3. \* ARABIC ">
        <w:r>
          <w:rPr>
            <w:noProof/>
          </w:rPr>
          <w:t>30</w:t>
        </w:r>
      </w:fldSimple>
      <w:r>
        <w:t xml:space="preserve"> Đặc tả Usecase xóa sản phẩm khỏi giỏ hàng</w:t>
      </w:r>
      <w:bookmarkEnd w:id="51"/>
    </w:p>
    <w:tbl>
      <w:tblPr>
        <w:tblStyle w:val="TableGrid"/>
        <w:tblW w:w="0" w:type="auto"/>
        <w:tblLook w:val="04A0" w:firstRow="1" w:lastRow="0" w:firstColumn="1" w:lastColumn="0" w:noHBand="0" w:noVBand="1"/>
      </w:tblPr>
      <w:tblGrid>
        <w:gridCol w:w="3325"/>
        <w:gridCol w:w="5786"/>
      </w:tblGrid>
      <w:tr w:rsidR="00C902A9" w14:paraId="4426C895" w14:textId="77777777" w:rsidTr="00156A72">
        <w:tc>
          <w:tcPr>
            <w:tcW w:w="3325" w:type="dxa"/>
          </w:tcPr>
          <w:p w14:paraId="755A2410" w14:textId="77777777" w:rsidR="00C902A9" w:rsidRPr="000E6CA0" w:rsidRDefault="00C902A9" w:rsidP="00156A72">
            <w:pPr>
              <w:pStyle w:val="Bngbiu-nidung"/>
              <w:ind w:firstLine="0"/>
              <w:rPr>
                <w:b/>
              </w:rPr>
            </w:pPr>
            <w:r w:rsidRPr="000E6CA0">
              <w:rPr>
                <w:b/>
              </w:rPr>
              <w:t>Tên Usecase</w:t>
            </w:r>
          </w:p>
        </w:tc>
        <w:tc>
          <w:tcPr>
            <w:tcW w:w="5786" w:type="dxa"/>
          </w:tcPr>
          <w:p w14:paraId="1E26736C" w14:textId="3CFD1C83" w:rsidR="00C902A9" w:rsidRDefault="00C902A9" w:rsidP="00156A72">
            <w:pPr>
              <w:pStyle w:val="Bngbiu-nidung"/>
              <w:ind w:firstLine="0"/>
            </w:pPr>
            <w:r>
              <w:t>Đặt hàng</w:t>
            </w:r>
          </w:p>
        </w:tc>
      </w:tr>
      <w:tr w:rsidR="00C902A9" w14:paraId="1757CFB3" w14:textId="77777777" w:rsidTr="00156A72">
        <w:tc>
          <w:tcPr>
            <w:tcW w:w="3325" w:type="dxa"/>
          </w:tcPr>
          <w:p w14:paraId="1EE9C782" w14:textId="77777777" w:rsidR="00C902A9" w:rsidRPr="000E6CA0" w:rsidRDefault="00C902A9" w:rsidP="00156A72">
            <w:pPr>
              <w:pStyle w:val="Bngbiu-nidung"/>
              <w:ind w:firstLine="0"/>
              <w:rPr>
                <w:b/>
              </w:rPr>
            </w:pPr>
            <w:r w:rsidRPr="000E6CA0">
              <w:rPr>
                <w:b/>
              </w:rPr>
              <w:t>Ngữ cảnh</w:t>
            </w:r>
          </w:p>
        </w:tc>
        <w:tc>
          <w:tcPr>
            <w:tcW w:w="5786" w:type="dxa"/>
          </w:tcPr>
          <w:p w14:paraId="099795BB" w14:textId="1F0EA97E" w:rsidR="00C902A9" w:rsidRDefault="00C902A9" w:rsidP="00C902A9">
            <w:pPr>
              <w:pStyle w:val="Bngbiu-nidung"/>
              <w:ind w:firstLine="0"/>
            </w:pPr>
            <w:r>
              <w:t>Khách hàng đã đăng nhập muốn đặt hàng</w:t>
            </w:r>
          </w:p>
        </w:tc>
      </w:tr>
      <w:tr w:rsidR="00C902A9" w14:paraId="0670BAA9" w14:textId="77777777" w:rsidTr="00156A72">
        <w:tc>
          <w:tcPr>
            <w:tcW w:w="3325" w:type="dxa"/>
          </w:tcPr>
          <w:p w14:paraId="1EC7B250" w14:textId="77777777" w:rsidR="00C902A9" w:rsidRPr="000E6CA0" w:rsidRDefault="00C902A9" w:rsidP="00156A72">
            <w:pPr>
              <w:pStyle w:val="Bngbiu-nidung"/>
              <w:ind w:firstLine="0"/>
              <w:rPr>
                <w:b/>
              </w:rPr>
            </w:pPr>
            <w:r>
              <w:rPr>
                <w:b/>
              </w:rPr>
              <w:t>Sự kiện kích hoạt</w:t>
            </w:r>
          </w:p>
        </w:tc>
        <w:tc>
          <w:tcPr>
            <w:tcW w:w="5786" w:type="dxa"/>
          </w:tcPr>
          <w:p w14:paraId="6E1067F3" w14:textId="057485A0" w:rsidR="00C902A9" w:rsidRDefault="00C902A9" w:rsidP="00C902A9">
            <w:pPr>
              <w:pStyle w:val="Bngbiu-nidung"/>
              <w:ind w:firstLine="0"/>
            </w:pPr>
            <w:r>
              <w:t>Khách hàng nhấn nút đặt hàng trong phần giỏ hàng</w:t>
            </w:r>
          </w:p>
        </w:tc>
      </w:tr>
      <w:tr w:rsidR="00C902A9" w14:paraId="2718C04E" w14:textId="77777777" w:rsidTr="00156A72">
        <w:tc>
          <w:tcPr>
            <w:tcW w:w="3325" w:type="dxa"/>
          </w:tcPr>
          <w:p w14:paraId="2DB58FBB" w14:textId="77777777" w:rsidR="00C902A9" w:rsidRPr="000E6CA0" w:rsidRDefault="00C902A9" w:rsidP="00156A72">
            <w:pPr>
              <w:pStyle w:val="Bngbiu-nidung"/>
              <w:ind w:firstLine="0"/>
              <w:rPr>
                <w:b/>
              </w:rPr>
            </w:pPr>
            <w:r w:rsidRPr="000E6CA0">
              <w:rPr>
                <w:b/>
              </w:rPr>
              <w:t>Mô tả</w:t>
            </w:r>
          </w:p>
        </w:tc>
        <w:tc>
          <w:tcPr>
            <w:tcW w:w="5786" w:type="dxa"/>
          </w:tcPr>
          <w:p w14:paraId="2957C477" w14:textId="5AA68EEE" w:rsidR="00C902A9" w:rsidRDefault="00C902A9" w:rsidP="00C902A9">
            <w:pPr>
              <w:pStyle w:val="Bngbiu-nidung"/>
              <w:ind w:firstLine="0"/>
            </w:pPr>
            <w:r>
              <w:t>Khi khách hàng tiến hành đặt hàng với các sản phẩm có trong đơn hàng, khách hàng nhấn đặt hàng trong phần giỏ hàng</w:t>
            </w:r>
          </w:p>
        </w:tc>
      </w:tr>
      <w:tr w:rsidR="00C902A9" w14:paraId="10945CF2" w14:textId="77777777" w:rsidTr="00156A72">
        <w:tc>
          <w:tcPr>
            <w:tcW w:w="3325" w:type="dxa"/>
          </w:tcPr>
          <w:p w14:paraId="7B963737" w14:textId="77777777" w:rsidR="00C902A9" w:rsidRPr="000E6CA0" w:rsidRDefault="00C902A9" w:rsidP="00156A72">
            <w:pPr>
              <w:pStyle w:val="Bngbiu-nidung"/>
              <w:ind w:firstLine="0"/>
              <w:rPr>
                <w:b/>
              </w:rPr>
            </w:pPr>
            <w:r w:rsidRPr="000E6CA0">
              <w:rPr>
                <w:b/>
              </w:rPr>
              <w:lastRenderedPageBreak/>
              <w:t>Tác nhân</w:t>
            </w:r>
          </w:p>
        </w:tc>
        <w:tc>
          <w:tcPr>
            <w:tcW w:w="5786" w:type="dxa"/>
          </w:tcPr>
          <w:p w14:paraId="4CD132BD" w14:textId="77777777" w:rsidR="00C902A9" w:rsidRDefault="00C902A9" w:rsidP="00156A72">
            <w:pPr>
              <w:pStyle w:val="Bngbiu-nidung"/>
              <w:ind w:firstLine="0"/>
            </w:pPr>
            <w:r>
              <w:t>Khách hàng</w:t>
            </w:r>
          </w:p>
        </w:tc>
      </w:tr>
      <w:tr w:rsidR="00C902A9" w14:paraId="73C9DD89" w14:textId="77777777" w:rsidTr="00156A72">
        <w:tc>
          <w:tcPr>
            <w:tcW w:w="3325" w:type="dxa"/>
          </w:tcPr>
          <w:p w14:paraId="26BE730D" w14:textId="77777777" w:rsidR="00C902A9" w:rsidRPr="000E6CA0" w:rsidRDefault="00C902A9" w:rsidP="00156A72">
            <w:pPr>
              <w:pStyle w:val="Bngbiu-nidung"/>
              <w:ind w:firstLine="0"/>
              <w:rPr>
                <w:b/>
              </w:rPr>
            </w:pPr>
            <w:r w:rsidRPr="000E6CA0">
              <w:rPr>
                <w:b/>
              </w:rPr>
              <w:t>UC liên quan</w:t>
            </w:r>
          </w:p>
        </w:tc>
        <w:tc>
          <w:tcPr>
            <w:tcW w:w="5786" w:type="dxa"/>
          </w:tcPr>
          <w:p w14:paraId="735089F8" w14:textId="77777777" w:rsidR="00C902A9" w:rsidRDefault="00C902A9" w:rsidP="00156A72">
            <w:pPr>
              <w:pStyle w:val="Bngbiu-nidung"/>
              <w:ind w:firstLine="0"/>
            </w:pPr>
            <w:r>
              <w:t>Đăng nhập, Quản lí giỏ hàng</w:t>
            </w:r>
          </w:p>
        </w:tc>
      </w:tr>
      <w:tr w:rsidR="00C902A9" w14:paraId="769FBBAE" w14:textId="77777777" w:rsidTr="00156A72">
        <w:tc>
          <w:tcPr>
            <w:tcW w:w="3325" w:type="dxa"/>
          </w:tcPr>
          <w:p w14:paraId="2244C715" w14:textId="77777777" w:rsidR="00C902A9" w:rsidRPr="000E6CA0" w:rsidRDefault="00C902A9" w:rsidP="00156A72">
            <w:pPr>
              <w:pStyle w:val="Bngbiu-nidung"/>
              <w:ind w:firstLine="0"/>
              <w:rPr>
                <w:b/>
              </w:rPr>
            </w:pPr>
            <w:r w:rsidRPr="000E6CA0">
              <w:rPr>
                <w:b/>
              </w:rPr>
              <w:t>Điều kiện tiên quyết</w:t>
            </w:r>
          </w:p>
        </w:tc>
        <w:tc>
          <w:tcPr>
            <w:tcW w:w="5786" w:type="dxa"/>
          </w:tcPr>
          <w:p w14:paraId="43964346" w14:textId="0F5C2001" w:rsidR="00C902A9" w:rsidRDefault="00C902A9" w:rsidP="00C902A9">
            <w:pPr>
              <w:pStyle w:val="Bngbiu-nidung"/>
              <w:ind w:firstLine="0"/>
            </w:pPr>
            <w:r>
              <w:t>Khách hàng nhấn nút đặt hàng và đã đăng nhập</w:t>
            </w:r>
          </w:p>
        </w:tc>
      </w:tr>
      <w:tr w:rsidR="00C902A9" w14:paraId="14AF7F1E" w14:textId="77777777" w:rsidTr="00156A72">
        <w:tc>
          <w:tcPr>
            <w:tcW w:w="3325" w:type="dxa"/>
          </w:tcPr>
          <w:p w14:paraId="68EFE796" w14:textId="77777777" w:rsidR="00C902A9" w:rsidRPr="000E6CA0" w:rsidRDefault="00C902A9" w:rsidP="00156A72">
            <w:pPr>
              <w:pStyle w:val="Bngbiu-nidung"/>
              <w:ind w:firstLine="0"/>
              <w:rPr>
                <w:b/>
              </w:rPr>
            </w:pPr>
            <w:r w:rsidRPr="000E6CA0">
              <w:rPr>
                <w:b/>
              </w:rPr>
              <w:t>Điều kiện sau</w:t>
            </w:r>
          </w:p>
        </w:tc>
        <w:tc>
          <w:tcPr>
            <w:tcW w:w="5786" w:type="dxa"/>
          </w:tcPr>
          <w:p w14:paraId="56945C8D" w14:textId="698AF8D9" w:rsidR="00C902A9" w:rsidRDefault="00C902A9" w:rsidP="00C902A9">
            <w:pPr>
              <w:pStyle w:val="Bngbiu-nidung"/>
              <w:ind w:firstLine="0"/>
            </w:pPr>
            <w:r>
              <w:t xml:space="preserve">Hệ thống ghi nhận đơn hàng </w:t>
            </w:r>
          </w:p>
        </w:tc>
      </w:tr>
      <w:tr w:rsidR="00C902A9" w14:paraId="2D408C19" w14:textId="77777777" w:rsidTr="00156A72">
        <w:tc>
          <w:tcPr>
            <w:tcW w:w="3325" w:type="dxa"/>
          </w:tcPr>
          <w:p w14:paraId="2BAC58F9" w14:textId="77777777" w:rsidR="00C902A9" w:rsidRPr="000E6CA0" w:rsidRDefault="00C902A9" w:rsidP="00156A72">
            <w:pPr>
              <w:pStyle w:val="Bngbiu-nidung"/>
              <w:ind w:firstLine="0"/>
              <w:rPr>
                <w:b/>
              </w:rPr>
            </w:pPr>
            <w:r w:rsidRPr="000E6CA0">
              <w:rPr>
                <w:b/>
              </w:rPr>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C902A9" w14:paraId="4FACF035" w14:textId="77777777" w:rsidTr="00156A72">
              <w:tc>
                <w:tcPr>
                  <w:tcW w:w="2780" w:type="dxa"/>
                </w:tcPr>
                <w:p w14:paraId="0DDE0F58" w14:textId="77777777" w:rsidR="00C902A9" w:rsidRPr="000E6CA0" w:rsidRDefault="00C902A9" w:rsidP="00156A72">
                  <w:pPr>
                    <w:pStyle w:val="Bngbiu-nidung"/>
                    <w:ind w:firstLine="0"/>
                    <w:jc w:val="center"/>
                    <w:rPr>
                      <w:b/>
                    </w:rPr>
                  </w:pPr>
                  <w:r w:rsidRPr="000E6CA0">
                    <w:rPr>
                      <w:b/>
                    </w:rPr>
                    <w:t>Tác nhân</w:t>
                  </w:r>
                </w:p>
              </w:tc>
              <w:tc>
                <w:tcPr>
                  <w:tcW w:w="2780" w:type="dxa"/>
                </w:tcPr>
                <w:p w14:paraId="1AFF5001" w14:textId="77777777" w:rsidR="00C902A9" w:rsidRPr="000E6CA0" w:rsidRDefault="00C902A9" w:rsidP="00156A72">
                  <w:pPr>
                    <w:pStyle w:val="Bngbiu-nidung"/>
                    <w:ind w:firstLine="0"/>
                    <w:jc w:val="center"/>
                    <w:rPr>
                      <w:b/>
                    </w:rPr>
                  </w:pPr>
                  <w:r w:rsidRPr="000E6CA0">
                    <w:rPr>
                      <w:b/>
                    </w:rPr>
                    <w:t>Hệ thống</w:t>
                  </w:r>
                </w:p>
              </w:tc>
            </w:tr>
            <w:tr w:rsidR="00C902A9" w14:paraId="63C96608" w14:textId="77777777" w:rsidTr="00156A72">
              <w:tc>
                <w:tcPr>
                  <w:tcW w:w="2780" w:type="dxa"/>
                </w:tcPr>
                <w:p w14:paraId="388803C9" w14:textId="0E7D6C1C" w:rsidR="00C902A9" w:rsidRDefault="00C902A9" w:rsidP="00C902A9">
                  <w:pPr>
                    <w:pStyle w:val="Bngbiu-nidung"/>
                    <w:ind w:firstLine="0"/>
                  </w:pPr>
                  <w:r>
                    <w:t>1. Khách hàng đã đăng nhập nhấn đặt hàng trong phần giỏ hàng</w:t>
                  </w:r>
                </w:p>
              </w:tc>
              <w:tc>
                <w:tcPr>
                  <w:tcW w:w="2780" w:type="dxa"/>
                </w:tcPr>
                <w:p w14:paraId="55060A63" w14:textId="38A8CC86" w:rsidR="00C902A9" w:rsidRDefault="00C902A9" w:rsidP="00C902A9">
                  <w:pPr>
                    <w:pStyle w:val="Bngbiu-nidung"/>
                    <w:ind w:firstLine="0"/>
                  </w:pPr>
                  <w:r>
                    <w:t>1.1 Hệ thống sẽ thông báo đặt hàng thành công và chuyển về trang giỏ hàng.</w:t>
                  </w:r>
                </w:p>
              </w:tc>
            </w:tr>
          </w:tbl>
          <w:p w14:paraId="405C3A97" w14:textId="77777777" w:rsidR="00C902A9" w:rsidRDefault="00C902A9" w:rsidP="00156A72">
            <w:pPr>
              <w:pStyle w:val="Bngbiu-nidung"/>
              <w:ind w:firstLine="0"/>
            </w:pPr>
          </w:p>
        </w:tc>
      </w:tr>
      <w:tr w:rsidR="00C902A9" w14:paraId="5AAE8974" w14:textId="77777777" w:rsidTr="00156A72">
        <w:tc>
          <w:tcPr>
            <w:tcW w:w="3325" w:type="dxa"/>
          </w:tcPr>
          <w:p w14:paraId="204B5B5F" w14:textId="77777777" w:rsidR="00C902A9" w:rsidRPr="000E6CA0" w:rsidRDefault="00C902A9" w:rsidP="00156A72">
            <w:pPr>
              <w:pStyle w:val="Bngbiu-nidung"/>
              <w:ind w:firstLine="0"/>
              <w:rPr>
                <w:b/>
              </w:rPr>
            </w:pPr>
            <w:r w:rsidRPr="000E6CA0">
              <w:rPr>
                <w:b/>
              </w:rPr>
              <w:t>Ngoại lệ</w:t>
            </w:r>
          </w:p>
        </w:tc>
        <w:tc>
          <w:tcPr>
            <w:tcW w:w="5786" w:type="dxa"/>
          </w:tcPr>
          <w:p w14:paraId="05FD1F83" w14:textId="2C617D4D" w:rsidR="00C902A9" w:rsidRDefault="00C902A9" w:rsidP="00F27472">
            <w:pPr>
              <w:pStyle w:val="Bngbiu-nidung"/>
              <w:keepNext/>
              <w:ind w:firstLine="0"/>
            </w:pPr>
            <w:r>
              <w:t>1.1.a Nếu các sản phẩm hết hàng thì hệ thống sẽ thông báo đặt hàng thất bại và xóa sản phẩm ra khỏi đơn hàng.</w:t>
            </w:r>
          </w:p>
        </w:tc>
      </w:tr>
    </w:tbl>
    <w:p w14:paraId="31F5E060" w14:textId="3FAE4C78" w:rsidR="00C902A9" w:rsidRDefault="00F27472" w:rsidP="00F27472">
      <w:pPr>
        <w:pStyle w:val="Caption"/>
      </w:pPr>
      <w:bookmarkStart w:id="52" w:name="_Toc92638103"/>
      <w:r>
        <w:t>Bảng 3.</w:t>
      </w:r>
      <w:fldSimple w:instr=" SEQ Bảng_3. \* ARABIC ">
        <w:r>
          <w:rPr>
            <w:noProof/>
          </w:rPr>
          <w:t>31</w:t>
        </w:r>
      </w:fldSimple>
      <w:r>
        <w:t xml:space="preserve"> Đặc tả Usecase đặt hàng</w:t>
      </w:r>
      <w:bookmarkEnd w:id="52"/>
    </w:p>
    <w:tbl>
      <w:tblPr>
        <w:tblStyle w:val="TableGrid"/>
        <w:tblW w:w="0" w:type="auto"/>
        <w:tblLook w:val="04A0" w:firstRow="1" w:lastRow="0" w:firstColumn="1" w:lastColumn="0" w:noHBand="0" w:noVBand="1"/>
      </w:tblPr>
      <w:tblGrid>
        <w:gridCol w:w="3325"/>
        <w:gridCol w:w="5786"/>
      </w:tblGrid>
      <w:tr w:rsidR="009E5284" w14:paraId="081293F3" w14:textId="77777777" w:rsidTr="00156A72">
        <w:tc>
          <w:tcPr>
            <w:tcW w:w="3325" w:type="dxa"/>
          </w:tcPr>
          <w:p w14:paraId="2628FFFF" w14:textId="77777777" w:rsidR="009E5284" w:rsidRPr="000E6CA0" w:rsidRDefault="009E5284" w:rsidP="00156A72">
            <w:pPr>
              <w:pStyle w:val="Bngbiu-nidung"/>
              <w:ind w:firstLine="0"/>
              <w:rPr>
                <w:b/>
              </w:rPr>
            </w:pPr>
            <w:r w:rsidRPr="000E6CA0">
              <w:rPr>
                <w:b/>
              </w:rPr>
              <w:t>Tên Usecase</w:t>
            </w:r>
          </w:p>
        </w:tc>
        <w:tc>
          <w:tcPr>
            <w:tcW w:w="5786" w:type="dxa"/>
          </w:tcPr>
          <w:p w14:paraId="0DF195F5" w14:textId="562DEBB8" w:rsidR="009E5284" w:rsidRDefault="009E5284" w:rsidP="00156A72">
            <w:pPr>
              <w:pStyle w:val="Bngbiu-nidung"/>
              <w:ind w:firstLine="0"/>
            </w:pPr>
            <w:r>
              <w:t>Lọc sản phẩm</w:t>
            </w:r>
          </w:p>
        </w:tc>
      </w:tr>
      <w:tr w:rsidR="009E5284" w14:paraId="2A9273EB" w14:textId="77777777" w:rsidTr="00156A72">
        <w:tc>
          <w:tcPr>
            <w:tcW w:w="3325" w:type="dxa"/>
          </w:tcPr>
          <w:p w14:paraId="4BC290BE" w14:textId="77777777" w:rsidR="009E5284" w:rsidRPr="000E6CA0" w:rsidRDefault="009E5284" w:rsidP="00156A72">
            <w:pPr>
              <w:pStyle w:val="Bngbiu-nidung"/>
              <w:ind w:firstLine="0"/>
              <w:rPr>
                <w:b/>
              </w:rPr>
            </w:pPr>
            <w:r w:rsidRPr="000E6CA0">
              <w:rPr>
                <w:b/>
              </w:rPr>
              <w:t>Ngữ cảnh</w:t>
            </w:r>
          </w:p>
        </w:tc>
        <w:tc>
          <w:tcPr>
            <w:tcW w:w="5786" w:type="dxa"/>
          </w:tcPr>
          <w:p w14:paraId="02379D19" w14:textId="58CC6FB4" w:rsidR="009E5284" w:rsidRDefault="009E5284" w:rsidP="009E5284">
            <w:pPr>
              <w:pStyle w:val="Bngbiu-nidung"/>
              <w:ind w:firstLine="0"/>
            </w:pPr>
            <w:r>
              <w:t>Khách hàng ở trang mua sắm thực hiện việc tìm kiếm và lọc các sản phẩm</w:t>
            </w:r>
          </w:p>
        </w:tc>
      </w:tr>
      <w:tr w:rsidR="009E5284" w14:paraId="5978E102" w14:textId="77777777" w:rsidTr="00156A72">
        <w:tc>
          <w:tcPr>
            <w:tcW w:w="3325" w:type="dxa"/>
          </w:tcPr>
          <w:p w14:paraId="4F75BBD0" w14:textId="77777777" w:rsidR="009E5284" w:rsidRPr="000E6CA0" w:rsidRDefault="009E5284" w:rsidP="00156A72">
            <w:pPr>
              <w:pStyle w:val="Bngbiu-nidung"/>
              <w:ind w:firstLine="0"/>
              <w:rPr>
                <w:b/>
              </w:rPr>
            </w:pPr>
            <w:r>
              <w:rPr>
                <w:b/>
              </w:rPr>
              <w:t>Sự kiện kích hoạt</w:t>
            </w:r>
          </w:p>
        </w:tc>
        <w:tc>
          <w:tcPr>
            <w:tcW w:w="5786" w:type="dxa"/>
          </w:tcPr>
          <w:p w14:paraId="72B3094E" w14:textId="2A4D4223" w:rsidR="009E5284" w:rsidRDefault="009E5284" w:rsidP="009E5284">
            <w:pPr>
              <w:pStyle w:val="Bngbiu-nidung"/>
              <w:ind w:firstLine="0"/>
            </w:pPr>
            <w:r>
              <w:t>Khách hàng nhấn chọn các yếu tố cần lọc và nhấn lọc</w:t>
            </w:r>
          </w:p>
        </w:tc>
      </w:tr>
      <w:tr w:rsidR="009E5284" w14:paraId="54B469A1" w14:textId="77777777" w:rsidTr="00156A72">
        <w:tc>
          <w:tcPr>
            <w:tcW w:w="3325" w:type="dxa"/>
          </w:tcPr>
          <w:p w14:paraId="0D5CE451" w14:textId="77777777" w:rsidR="009E5284" w:rsidRPr="000E6CA0" w:rsidRDefault="009E5284" w:rsidP="00156A72">
            <w:pPr>
              <w:pStyle w:val="Bngbiu-nidung"/>
              <w:ind w:firstLine="0"/>
              <w:rPr>
                <w:b/>
              </w:rPr>
            </w:pPr>
            <w:r w:rsidRPr="000E6CA0">
              <w:rPr>
                <w:b/>
              </w:rPr>
              <w:t>Mô tả</w:t>
            </w:r>
          </w:p>
        </w:tc>
        <w:tc>
          <w:tcPr>
            <w:tcW w:w="5786" w:type="dxa"/>
          </w:tcPr>
          <w:p w14:paraId="3FAFC20E" w14:textId="7FAC68D4" w:rsidR="009E5284" w:rsidRDefault="009E5284" w:rsidP="009E5284">
            <w:pPr>
              <w:pStyle w:val="Bngbiu-nidung"/>
              <w:ind w:firstLine="0"/>
            </w:pPr>
            <w:r>
              <w:t xml:space="preserve">Khi khách hàng muốn tìm kiếm các sản phẩm có thể tiến hành </w:t>
            </w:r>
            <w:r w:rsidR="00147B9F">
              <w:t>thực hiện lọc các sản phẩm</w:t>
            </w:r>
          </w:p>
        </w:tc>
      </w:tr>
      <w:tr w:rsidR="009E5284" w14:paraId="4505BB4F" w14:textId="77777777" w:rsidTr="00156A72">
        <w:tc>
          <w:tcPr>
            <w:tcW w:w="3325" w:type="dxa"/>
          </w:tcPr>
          <w:p w14:paraId="28451776" w14:textId="77777777" w:rsidR="009E5284" w:rsidRPr="000E6CA0" w:rsidRDefault="009E5284" w:rsidP="00156A72">
            <w:pPr>
              <w:pStyle w:val="Bngbiu-nidung"/>
              <w:ind w:firstLine="0"/>
              <w:rPr>
                <w:b/>
              </w:rPr>
            </w:pPr>
            <w:r w:rsidRPr="000E6CA0">
              <w:rPr>
                <w:b/>
              </w:rPr>
              <w:t>Tác nhân</w:t>
            </w:r>
          </w:p>
        </w:tc>
        <w:tc>
          <w:tcPr>
            <w:tcW w:w="5786" w:type="dxa"/>
          </w:tcPr>
          <w:p w14:paraId="7DA1D8C3" w14:textId="77777777" w:rsidR="009E5284" w:rsidRDefault="009E5284" w:rsidP="00156A72">
            <w:pPr>
              <w:pStyle w:val="Bngbiu-nidung"/>
              <w:ind w:firstLine="0"/>
            </w:pPr>
            <w:r>
              <w:t>Khách hàng</w:t>
            </w:r>
          </w:p>
        </w:tc>
      </w:tr>
      <w:tr w:rsidR="009E5284" w14:paraId="55823498" w14:textId="77777777" w:rsidTr="00156A72">
        <w:tc>
          <w:tcPr>
            <w:tcW w:w="3325" w:type="dxa"/>
          </w:tcPr>
          <w:p w14:paraId="07EF92F4" w14:textId="77777777" w:rsidR="009E5284" w:rsidRPr="000E6CA0" w:rsidRDefault="009E5284" w:rsidP="00156A72">
            <w:pPr>
              <w:pStyle w:val="Bngbiu-nidung"/>
              <w:ind w:firstLine="0"/>
              <w:rPr>
                <w:b/>
              </w:rPr>
            </w:pPr>
            <w:r w:rsidRPr="000E6CA0">
              <w:rPr>
                <w:b/>
              </w:rPr>
              <w:t>UC liên quan</w:t>
            </w:r>
          </w:p>
        </w:tc>
        <w:tc>
          <w:tcPr>
            <w:tcW w:w="5786" w:type="dxa"/>
          </w:tcPr>
          <w:p w14:paraId="0CE55889" w14:textId="46293C1B" w:rsidR="009E5284" w:rsidRDefault="009E5284" w:rsidP="00156A72">
            <w:pPr>
              <w:pStyle w:val="Bngbiu-nidung"/>
              <w:ind w:firstLine="0"/>
            </w:pPr>
          </w:p>
        </w:tc>
      </w:tr>
      <w:tr w:rsidR="009E5284" w14:paraId="260C178F" w14:textId="77777777" w:rsidTr="00156A72">
        <w:tc>
          <w:tcPr>
            <w:tcW w:w="3325" w:type="dxa"/>
          </w:tcPr>
          <w:p w14:paraId="7F28873A" w14:textId="77777777" w:rsidR="009E5284" w:rsidRPr="000E6CA0" w:rsidRDefault="009E5284" w:rsidP="00156A72">
            <w:pPr>
              <w:pStyle w:val="Bngbiu-nidung"/>
              <w:ind w:firstLine="0"/>
              <w:rPr>
                <w:b/>
              </w:rPr>
            </w:pPr>
            <w:r w:rsidRPr="000E6CA0">
              <w:rPr>
                <w:b/>
              </w:rPr>
              <w:t>Điều kiện tiên quyết</w:t>
            </w:r>
          </w:p>
        </w:tc>
        <w:tc>
          <w:tcPr>
            <w:tcW w:w="5786" w:type="dxa"/>
          </w:tcPr>
          <w:p w14:paraId="50D8BE5F" w14:textId="1A9B570A" w:rsidR="009E5284" w:rsidRDefault="009E5284" w:rsidP="00147B9F">
            <w:pPr>
              <w:pStyle w:val="Bngbiu-nidung"/>
              <w:ind w:firstLine="0"/>
            </w:pPr>
            <w:r>
              <w:t xml:space="preserve">Khách hàng nhấn </w:t>
            </w:r>
            <w:r w:rsidR="00147B9F">
              <w:t>lọc để lọc sản phẩm</w:t>
            </w:r>
          </w:p>
        </w:tc>
      </w:tr>
      <w:tr w:rsidR="009E5284" w14:paraId="4DAA0C61" w14:textId="77777777" w:rsidTr="00156A72">
        <w:tc>
          <w:tcPr>
            <w:tcW w:w="3325" w:type="dxa"/>
          </w:tcPr>
          <w:p w14:paraId="38F082A5" w14:textId="77777777" w:rsidR="009E5284" w:rsidRPr="000E6CA0" w:rsidRDefault="009E5284" w:rsidP="00156A72">
            <w:pPr>
              <w:pStyle w:val="Bngbiu-nidung"/>
              <w:ind w:firstLine="0"/>
              <w:rPr>
                <w:b/>
              </w:rPr>
            </w:pPr>
            <w:r w:rsidRPr="000E6CA0">
              <w:rPr>
                <w:b/>
              </w:rPr>
              <w:lastRenderedPageBreak/>
              <w:t>Điều kiện sau</w:t>
            </w:r>
          </w:p>
        </w:tc>
        <w:tc>
          <w:tcPr>
            <w:tcW w:w="5786" w:type="dxa"/>
          </w:tcPr>
          <w:p w14:paraId="7DD0C888" w14:textId="77600174" w:rsidR="009E5284" w:rsidRDefault="009E5284" w:rsidP="00147B9F">
            <w:pPr>
              <w:pStyle w:val="Bngbiu-nidung"/>
              <w:ind w:firstLine="0"/>
            </w:pPr>
            <w:r>
              <w:t xml:space="preserve">Hệ thống </w:t>
            </w:r>
            <w:r w:rsidR="00147B9F">
              <w:t>sẽ hiển thị các sản phẩm phù hợp với các yếu tố được yêu cầu</w:t>
            </w:r>
            <w:r>
              <w:t xml:space="preserve"> </w:t>
            </w:r>
          </w:p>
        </w:tc>
      </w:tr>
      <w:tr w:rsidR="009E5284" w14:paraId="0F7301E7" w14:textId="77777777" w:rsidTr="00156A72">
        <w:tc>
          <w:tcPr>
            <w:tcW w:w="3325" w:type="dxa"/>
          </w:tcPr>
          <w:p w14:paraId="0FA9D290" w14:textId="77777777" w:rsidR="009E5284" w:rsidRPr="000E6CA0" w:rsidRDefault="009E5284" w:rsidP="00156A72">
            <w:pPr>
              <w:pStyle w:val="Bngbiu-nidung"/>
              <w:ind w:firstLine="0"/>
              <w:rPr>
                <w:b/>
              </w:rPr>
            </w:pPr>
            <w:r w:rsidRPr="000E6CA0">
              <w:rPr>
                <w:b/>
              </w:rPr>
              <w:t>Luồng hoạt động</w:t>
            </w:r>
          </w:p>
        </w:tc>
        <w:tc>
          <w:tcPr>
            <w:tcW w:w="5786" w:type="dxa"/>
          </w:tcPr>
          <w:tbl>
            <w:tblPr>
              <w:tblStyle w:val="TableGrid"/>
              <w:tblW w:w="0" w:type="auto"/>
              <w:tblLook w:val="04A0" w:firstRow="1" w:lastRow="0" w:firstColumn="1" w:lastColumn="0" w:noHBand="0" w:noVBand="1"/>
            </w:tblPr>
            <w:tblGrid>
              <w:gridCol w:w="2780"/>
              <w:gridCol w:w="2780"/>
            </w:tblGrid>
            <w:tr w:rsidR="009E5284" w14:paraId="08C30BB7" w14:textId="77777777" w:rsidTr="00156A72">
              <w:tc>
                <w:tcPr>
                  <w:tcW w:w="2780" w:type="dxa"/>
                </w:tcPr>
                <w:p w14:paraId="00FF9251" w14:textId="77777777" w:rsidR="009E5284" w:rsidRPr="000E6CA0" w:rsidRDefault="009E5284" w:rsidP="00156A72">
                  <w:pPr>
                    <w:pStyle w:val="Bngbiu-nidung"/>
                    <w:ind w:firstLine="0"/>
                    <w:jc w:val="center"/>
                    <w:rPr>
                      <w:b/>
                    </w:rPr>
                  </w:pPr>
                  <w:r w:rsidRPr="000E6CA0">
                    <w:rPr>
                      <w:b/>
                    </w:rPr>
                    <w:t>Tác nhân</w:t>
                  </w:r>
                </w:p>
              </w:tc>
              <w:tc>
                <w:tcPr>
                  <w:tcW w:w="2780" w:type="dxa"/>
                </w:tcPr>
                <w:p w14:paraId="679CE326" w14:textId="77777777" w:rsidR="009E5284" w:rsidRPr="000E6CA0" w:rsidRDefault="009E5284" w:rsidP="00156A72">
                  <w:pPr>
                    <w:pStyle w:val="Bngbiu-nidung"/>
                    <w:ind w:firstLine="0"/>
                    <w:jc w:val="center"/>
                    <w:rPr>
                      <w:b/>
                    </w:rPr>
                  </w:pPr>
                  <w:r w:rsidRPr="000E6CA0">
                    <w:rPr>
                      <w:b/>
                    </w:rPr>
                    <w:t>Hệ thống</w:t>
                  </w:r>
                </w:p>
              </w:tc>
            </w:tr>
            <w:tr w:rsidR="009E5284" w14:paraId="3D3362A1" w14:textId="77777777" w:rsidTr="00156A72">
              <w:tc>
                <w:tcPr>
                  <w:tcW w:w="2780" w:type="dxa"/>
                </w:tcPr>
                <w:p w14:paraId="3DA5216E" w14:textId="03522819" w:rsidR="009E5284" w:rsidRDefault="009E5284" w:rsidP="00147B9F">
                  <w:pPr>
                    <w:pStyle w:val="Bngbiu-nidung"/>
                    <w:ind w:firstLine="0"/>
                  </w:pPr>
                  <w:r>
                    <w:t xml:space="preserve">1. Khách hàng </w:t>
                  </w:r>
                  <w:r w:rsidR="00147B9F">
                    <w:t>nhập vào ô tìm kiếm hoặc chọn các yếu tố cần lọc</w:t>
                  </w:r>
                </w:p>
              </w:tc>
              <w:tc>
                <w:tcPr>
                  <w:tcW w:w="2780" w:type="dxa"/>
                </w:tcPr>
                <w:p w14:paraId="03004A69" w14:textId="23D456DF" w:rsidR="009E5284" w:rsidRDefault="009E5284" w:rsidP="00147B9F">
                  <w:pPr>
                    <w:pStyle w:val="Bngbiu-nidung"/>
                    <w:ind w:firstLine="0"/>
                  </w:pPr>
                  <w:r>
                    <w:t xml:space="preserve">1.1 Hệ thống sẽ </w:t>
                  </w:r>
                  <w:r w:rsidR="00147B9F">
                    <w:t>hiển thị danh sách các sản phẩm phù hợp với các tiêu chí được lọc</w:t>
                  </w:r>
                </w:p>
              </w:tc>
            </w:tr>
          </w:tbl>
          <w:p w14:paraId="775B9513" w14:textId="77777777" w:rsidR="009E5284" w:rsidRDefault="009E5284" w:rsidP="00156A72">
            <w:pPr>
              <w:pStyle w:val="Bngbiu-nidung"/>
              <w:ind w:firstLine="0"/>
            </w:pPr>
          </w:p>
        </w:tc>
      </w:tr>
      <w:tr w:rsidR="009E5284" w14:paraId="2459351C" w14:textId="77777777" w:rsidTr="00156A72">
        <w:tc>
          <w:tcPr>
            <w:tcW w:w="3325" w:type="dxa"/>
          </w:tcPr>
          <w:p w14:paraId="4A1CA21B" w14:textId="77777777" w:rsidR="009E5284" w:rsidRPr="000E6CA0" w:rsidRDefault="009E5284" w:rsidP="00156A72">
            <w:pPr>
              <w:pStyle w:val="Bngbiu-nidung"/>
              <w:ind w:firstLine="0"/>
              <w:rPr>
                <w:b/>
              </w:rPr>
            </w:pPr>
            <w:r w:rsidRPr="000E6CA0">
              <w:rPr>
                <w:b/>
              </w:rPr>
              <w:t>Ngoại lệ</w:t>
            </w:r>
          </w:p>
        </w:tc>
        <w:tc>
          <w:tcPr>
            <w:tcW w:w="5786" w:type="dxa"/>
          </w:tcPr>
          <w:p w14:paraId="4783BF93" w14:textId="5F28D829" w:rsidR="009E5284" w:rsidRDefault="009E5284" w:rsidP="00F27472">
            <w:pPr>
              <w:pStyle w:val="Bngbiu-nidung"/>
              <w:keepNext/>
              <w:ind w:firstLine="0"/>
            </w:pPr>
          </w:p>
        </w:tc>
      </w:tr>
    </w:tbl>
    <w:p w14:paraId="14F0A307" w14:textId="66A75BCA" w:rsidR="009E5284" w:rsidRDefault="00F27472" w:rsidP="00F27472">
      <w:pPr>
        <w:pStyle w:val="Caption"/>
      </w:pPr>
      <w:bookmarkStart w:id="53" w:name="_Toc92638104"/>
      <w:r>
        <w:t>Bảng 3.</w:t>
      </w:r>
      <w:fldSimple w:instr=" SEQ Bảng_3. \* ARABIC ">
        <w:r>
          <w:rPr>
            <w:noProof/>
          </w:rPr>
          <w:t>32</w:t>
        </w:r>
      </w:fldSimple>
      <w:r>
        <w:t xml:space="preserve"> Đặc tả Usecase lọc sản phẩm</w:t>
      </w:r>
      <w:bookmarkEnd w:id="53"/>
    </w:p>
    <w:p w14:paraId="0C17E687" w14:textId="77777777" w:rsidR="00156A72" w:rsidRDefault="00156A72">
      <w:pPr>
        <w:spacing w:after="200" w:line="276" w:lineRule="auto"/>
        <w:rPr>
          <w:b/>
          <w:sz w:val="28"/>
          <w:szCs w:val="28"/>
        </w:rPr>
      </w:pPr>
      <w:r>
        <w:br w:type="page"/>
      </w:r>
    </w:p>
    <w:p w14:paraId="314BF20A" w14:textId="77777777" w:rsidR="00FC59C5" w:rsidRDefault="00CF304D" w:rsidP="00FC59C5">
      <w:pPr>
        <w:pStyle w:val="Caption"/>
        <w:keepNext/>
      </w:pPr>
      <w:bookmarkStart w:id="54" w:name="_Toc92638219"/>
      <w:r w:rsidRPr="00156A72">
        <w:rPr>
          <w:rStyle w:val="Tiumccp1Char"/>
        </w:rPr>
        <w:lastRenderedPageBreak/>
        <w:t>3.3 Sơ đồ hoạt động</w:t>
      </w:r>
      <w:bookmarkEnd w:id="54"/>
      <w:r w:rsidR="00156A72">
        <w:t xml:space="preserve"> </w:t>
      </w:r>
      <w:r w:rsidR="00156A72" w:rsidRPr="00FC59C5">
        <w:rPr>
          <w:noProof/>
        </w:rPr>
        <w:drawing>
          <wp:inline distT="0" distB="0" distL="0" distR="0" wp14:anchorId="3678628F" wp14:editId="52B675A6">
            <wp:extent cx="5819775" cy="5174512"/>
            <wp:effectExtent l="0" t="0" r="0" b="0"/>
            <wp:docPr id="26" name="Picture 26" descr="E:\51800387\ChuyenDeC#\Final\Activity\png\Activity1!ActiXoaDM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51800387\ChuyenDeC#\Final\Activity\png\Activity1!ActiXoaDM_1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37053" cy="5189875"/>
                    </a:xfrm>
                    <a:prstGeom prst="rect">
                      <a:avLst/>
                    </a:prstGeom>
                    <a:noFill/>
                    <a:ln>
                      <a:noFill/>
                    </a:ln>
                  </pic:spPr>
                </pic:pic>
              </a:graphicData>
            </a:graphic>
          </wp:inline>
        </w:drawing>
      </w:r>
    </w:p>
    <w:p w14:paraId="0C43B4B2" w14:textId="06BDBBDA" w:rsidR="00FC59C5" w:rsidRDefault="00FC59C5" w:rsidP="00FC59C5">
      <w:pPr>
        <w:pStyle w:val="Caption"/>
      </w:pPr>
      <w:bookmarkStart w:id="55" w:name="_Toc92638015"/>
      <w:r>
        <w:t>Hình 3.</w:t>
      </w:r>
      <w:fldSimple w:instr=" SEQ Hình_3. \* ARABIC ">
        <w:r w:rsidR="00077329">
          <w:rPr>
            <w:noProof/>
          </w:rPr>
          <w:t>2</w:t>
        </w:r>
      </w:fldSimple>
      <w:r>
        <w:t xml:space="preserve"> Sơ đồ hoạt động xóa danh mục</w:t>
      </w:r>
      <w:bookmarkEnd w:id="55"/>
    </w:p>
    <w:p w14:paraId="6E2B1E88" w14:textId="77777777" w:rsidR="00FC59C5" w:rsidRDefault="00156A72" w:rsidP="00FC59C5">
      <w:pPr>
        <w:pStyle w:val="Caption"/>
        <w:keepNext/>
      </w:pPr>
      <w:r w:rsidRPr="00FC59C5">
        <w:rPr>
          <w:noProof/>
        </w:rPr>
        <w:lastRenderedPageBreak/>
        <w:drawing>
          <wp:inline distT="0" distB="0" distL="0" distR="0" wp14:anchorId="4369D26E" wp14:editId="335C8A1B">
            <wp:extent cx="5591175" cy="4971258"/>
            <wp:effectExtent l="0" t="0" r="0" b="0"/>
            <wp:docPr id="25" name="Picture 25" descr="E:\51800387\ChuyenDeC#\Final\Activity\png\Activity1!ActiXoaBV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51800387\ChuyenDeC#\Final\Activity\png\Activity1!ActiXoaBV_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4341" cy="4982964"/>
                    </a:xfrm>
                    <a:prstGeom prst="rect">
                      <a:avLst/>
                    </a:prstGeom>
                    <a:noFill/>
                    <a:ln>
                      <a:noFill/>
                    </a:ln>
                  </pic:spPr>
                </pic:pic>
              </a:graphicData>
            </a:graphic>
          </wp:inline>
        </w:drawing>
      </w:r>
    </w:p>
    <w:p w14:paraId="435B599C" w14:textId="5B16342E" w:rsidR="00FC59C5" w:rsidRDefault="00FC59C5" w:rsidP="00FC59C5">
      <w:pPr>
        <w:pStyle w:val="Caption"/>
      </w:pPr>
      <w:bookmarkStart w:id="56" w:name="_Toc92638016"/>
      <w:r>
        <w:t>Hình 3.</w:t>
      </w:r>
      <w:fldSimple w:instr=" SEQ Hình_3. \* ARABIC ">
        <w:r w:rsidR="00077329">
          <w:rPr>
            <w:noProof/>
          </w:rPr>
          <w:t>3</w:t>
        </w:r>
      </w:fldSimple>
      <w:r>
        <w:t xml:space="preserve"> Sơ đồ hoạt động xóa bài viết</w:t>
      </w:r>
      <w:bookmarkEnd w:id="56"/>
    </w:p>
    <w:p w14:paraId="4F773013" w14:textId="3B0D084D" w:rsidR="009749DB" w:rsidRDefault="009749DB" w:rsidP="00FC59C5">
      <w:pPr>
        <w:pStyle w:val="Caption"/>
        <w:jc w:val="left"/>
      </w:pPr>
    </w:p>
    <w:p w14:paraId="450857CD" w14:textId="77777777" w:rsidR="00FC59C5" w:rsidRDefault="009749DB" w:rsidP="00FC59C5">
      <w:pPr>
        <w:pStyle w:val="Caption"/>
        <w:keepNext/>
      </w:pPr>
      <w:r w:rsidRPr="00FC59C5">
        <w:rPr>
          <w:noProof/>
        </w:rPr>
        <w:lastRenderedPageBreak/>
        <w:drawing>
          <wp:inline distT="0" distB="0" distL="0" distR="0" wp14:anchorId="452A1555" wp14:editId="773501CB">
            <wp:extent cx="4067311" cy="2770791"/>
            <wp:effectExtent l="0" t="0" r="0" b="0"/>
            <wp:docPr id="50" name="Picture 50" descr="E:\51800387\ChuyenDeC#\Final\Activity\png\Activity1!ActiChiTietBV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51800387\ChuyenDeC#\Final\Activity\png\Activity1!ActiChiTietBV_1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5936" cy="2783479"/>
                    </a:xfrm>
                    <a:prstGeom prst="rect">
                      <a:avLst/>
                    </a:prstGeom>
                    <a:noFill/>
                    <a:ln>
                      <a:noFill/>
                    </a:ln>
                  </pic:spPr>
                </pic:pic>
              </a:graphicData>
            </a:graphic>
          </wp:inline>
        </w:drawing>
      </w:r>
    </w:p>
    <w:p w14:paraId="6C1D3A6C" w14:textId="2199F5EC" w:rsidR="00FC59C5" w:rsidRDefault="00FC59C5" w:rsidP="00FC59C5">
      <w:pPr>
        <w:pStyle w:val="Caption"/>
      </w:pPr>
      <w:bookmarkStart w:id="57" w:name="_Toc92638017"/>
      <w:r>
        <w:t>Hình 3.</w:t>
      </w:r>
      <w:fldSimple w:instr=" SEQ Hình_3. \* ARABIC ">
        <w:r w:rsidR="00077329">
          <w:rPr>
            <w:noProof/>
          </w:rPr>
          <w:t>4</w:t>
        </w:r>
      </w:fldSimple>
      <w:r>
        <w:t xml:space="preserve"> Sơ đồ hoạt động chi tiết bài viết</w:t>
      </w:r>
      <w:bookmarkEnd w:id="57"/>
    </w:p>
    <w:p w14:paraId="5AA50341" w14:textId="77777777" w:rsidR="00FC59C5" w:rsidRDefault="00156A72" w:rsidP="00FC59C5">
      <w:pPr>
        <w:pStyle w:val="Caption"/>
        <w:keepNext/>
      </w:pPr>
      <w:r w:rsidRPr="00FC59C5">
        <w:rPr>
          <w:noProof/>
        </w:rPr>
        <w:lastRenderedPageBreak/>
        <w:drawing>
          <wp:inline distT="0" distB="0" distL="0" distR="0" wp14:anchorId="4DBA8E91" wp14:editId="37997992">
            <wp:extent cx="4878070" cy="5512615"/>
            <wp:effectExtent l="0" t="0" r="0" b="0"/>
            <wp:docPr id="24" name="Picture 24" descr="E:\51800387\ChuyenDeC#\Final\Activity\png\Activity1!ActiThemSP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51800387\ChuyenDeC#\Final\Activity\png\Activity1!ActiThemSP_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2946" cy="5529427"/>
                    </a:xfrm>
                    <a:prstGeom prst="rect">
                      <a:avLst/>
                    </a:prstGeom>
                    <a:noFill/>
                    <a:ln>
                      <a:noFill/>
                    </a:ln>
                  </pic:spPr>
                </pic:pic>
              </a:graphicData>
            </a:graphic>
          </wp:inline>
        </w:drawing>
      </w:r>
    </w:p>
    <w:p w14:paraId="077AB966" w14:textId="46A68FBA" w:rsidR="00FC59C5" w:rsidRDefault="00FC59C5" w:rsidP="00FC59C5">
      <w:pPr>
        <w:pStyle w:val="Caption"/>
      </w:pPr>
      <w:bookmarkStart w:id="58" w:name="_Toc92638018"/>
      <w:r>
        <w:t>Hình 3.</w:t>
      </w:r>
      <w:fldSimple w:instr=" SEQ Hình_3. \* ARABIC ">
        <w:r w:rsidR="00077329">
          <w:rPr>
            <w:noProof/>
          </w:rPr>
          <w:t>5</w:t>
        </w:r>
      </w:fldSimple>
      <w:r>
        <w:t xml:space="preserve"> Sơ đồ hoạt động thêm sản phẩm</w:t>
      </w:r>
      <w:bookmarkEnd w:id="58"/>
    </w:p>
    <w:p w14:paraId="54EE8D6B" w14:textId="77777777" w:rsidR="00FC59C5" w:rsidRDefault="00156A72" w:rsidP="00FC59C5">
      <w:pPr>
        <w:pStyle w:val="Caption"/>
        <w:keepNext/>
      </w:pPr>
      <w:r w:rsidRPr="00156A72">
        <w:rPr>
          <w:noProof/>
        </w:rPr>
        <w:lastRenderedPageBreak/>
        <w:drawing>
          <wp:inline distT="0" distB="0" distL="0" distR="0" wp14:anchorId="08FC2AE5" wp14:editId="4F96A918">
            <wp:extent cx="4438650" cy="2927620"/>
            <wp:effectExtent l="0" t="0" r="0" b="0"/>
            <wp:docPr id="23" name="Picture 23" descr="E:\51800387\ChuyenDeC#\Final\Activity\png\Activity1!ActiThemGH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51800387\ChuyenDeC#\Final\Activity\png\Activity1!ActiThemGH_2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68807" cy="2947511"/>
                    </a:xfrm>
                    <a:prstGeom prst="rect">
                      <a:avLst/>
                    </a:prstGeom>
                    <a:noFill/>
                    <a:ln>
                      <a:noFill/>
                    </a:ln>
                  </pic:spPr>
                </pic:pic>
              </a:graphicData>
            </a:graphic>
          </wp:inline>
        </w:drawing>
      </w:r>
    </w:p>
    <w:p w14:paraId="5EB43123" w14:textId="33DF15B3" w:rsidR="00FC59C5" w:rsidRDefault="00FC59C5" w:rsidP="00FC59C5">
      <w:pPr>
        <w:pStyle w:val="Caption"/>
      </w:pPr>
      <w:bookmarkStart w:id="59" w:name="_Toc92638019"/>
      <w:r>
        <w:t>Hình 3.</w:t>
      </w:r>
      <w:fldSimple w:instr=" SEQ Hình_3. \* ARABIC ">
        <w:r w:rsidR="00077329">
          <w:rPr>
            <w:noProof/>
          </w:rPr>
          <w:t>6</w:t>
        </w:r>
      </w:fldSimple>
      <w:r>
        <w:t xml:space="preserve"> Sơ đồ hoạt động thêm vào giỏ hàng</w:t>
      </w:r>
      <w:bookmarkEnd w:id="59"/>
    </w:p>
    <w:p w14:paraId="20109C80" w14:textId="77777777" w:rsidR="00FC59C5" w:rsidRDefault="00156A72" w:rsidP="00FC59C5">
      <w:pPr>
        <w:pStyle w:val="Caption"/>
        <w:keepNext/>
      </w:pPr>
      <w:r w:rsidRPr="00156A72">
        <w:rPr>
          <w:noProof/>
        </w:rPr>
        <w:lastRenderedPageBreak/>
        <w:drawing>
          <wp:inline distT="0" distB="0" distL="0" distR="0" wp14:anchorId="4D063AFA" wp14:editId="32C83E91">
            <wp:extent cx="5105400" cy="5769517"/>
            <wp:effectExtent l="0" t="0" r="0" b="0"/>
            <wp:docPr id="22" name="Picture 22" descr="E:\51800387\ChuyenDeC#\Final\Activity\png\Activity1!ActiThemDM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51800387\ChuyenDeC#\Final\Activity\png\Activity1!ActiThemDM_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3864" cy="5779082"/>
                    </a:xfrm>
                    <a:prstGeom prst="rect">
                      <a:avLst/>
                    </a:prstGeom>
                    <a:noFill/>
                    <a:ln>
                      <a:noFill/>
                    </a:ln>
                  </pic:spPr>
                </pic:pic>
              </a:graphicData>
            </a:graphic>
          </wp:inline>
        </w:drawing>
      </w:r>
    </w:p>
    <w:p w14:paraId="38509B17" w14:textId="1FCC4C7A" w:rsidR="00FC59C5" w:rsidRDefault="00FC59C5" w:rsidP="00FC59C5">
      <w:pPr>
        <w:pStyle w:val="Caption"/>
      </w:pPr>
      <w:bookmarkStart w:id="60" w:name="_Toc92638020"/>
      <w:r>
        <w:t>Hình 3.</w:t>
      </w:r>
      <w:fldSimple w:instr=" SEQ Hình_3. \* ARABIC ">
        <w:r w:rsidR="00077329">
          <w:rPr>
            <w:noProof/>
          </w:rPr>
          <w:t>7</w:t>
        </w:r>
      </w:fldSimple>
      <w:r>
        <w:t xml:space="preserve"> Sơ đồ hoạt động thêm danh mục</w:t>
      </w:r>
      <w:bookmarkEnd w:id="60"/>
    </w:p>
    <w:p w14:paraId="169258CB" w14:textId="77777777" w:rsidR="00FC59C5" w:rsidRDefault="00156A72" w:rsidP="00FC59C5">
      <w:pPr>
        <w:pStyle w:val="Caption"/>
        <w:keepNext/>
      </w:pPr>
      <w:r w:rsidRPr="00156A72">
        <w:rPr>
          <w:noProof/>
        </w:rPr>
        <w:lastRenderedPageBreak/>
        <w:drawing>
          <wp:inline distT="0" distB="0" distL="0" distR="0" wp14:anchorId="031173F9" wp14:editId="12C3E9DD">
            <wp:extent cx="5191125" cy="5866393"/>
            <wp:effectExtent l="0" t="0" r="0" b="0"/>
            <wp:docPr id="21" name="Picture 21" descr="E:\51800387\ChuyenDeC#\Final\Activity\png\Activity1!ActiThemBV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51800387\ChuyenDeC#\Final\Activity\png\Activity1!ActiThemBV_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9327" cy="5875661"/>
                    </a:xfrm>
                    <a:prstGeom prst="rect">
                      <a:avLst/>
                    </a:prstGeom>
                    <a:noFill/>
                    <a:ln>
                      <a:noFill/>
                    </a:ln>
                  </pic:spPr>
                </pic:pic>
              </a:graphicData>
            </a:graphic>
          </wp:inline>
        </w:drawing>
      </w:r>
    </w:p>
    <w:p w14:paraId="076517D3" w14:textId="617F79D9" w:rsidR="00FC59C5" w:rsidRDefault="00FC59C5" w:rsidP="00FC59C5">
      <w:pPr>
        <w:pStyle w:val="Caption"/>
      </w:pPr>
      <w:bookmarkStart w:id="61" w:name="_Toc92638021"/>
      <w:r>
        <w:t>Hình 3.</w:t>
      </w:r>
      <w:fldSimple w:instr=" SEQ Hình_3. \* ARABIC ">
        <w:r w:rsidR="00077329">
          <w:rPr>
            <w:noProof/>
          </w:rPr>
          <w:t>8</w:t>
        </w:r>
      </w:fldSimple>
      <w:r>
        <w:t xml:space="preserve"> Sơ đồ hoạt động thêm bài viết</w:t>
      </w:r>
      <w:bookmarkEnd w:id="61"/>
    </w:p>
    <w:p w14:paraId="75A40E31" w14:textId="77777777" w:rsidR="00FC59C5" w:rsidRDefault="00156A72" w:rsidP="00FC59C5">
      <w:pPr>
        <w:pStyle w:val="Caption"/>
        <w:keepNext/>
      </w:pPr>
      <w:r w:rsidRPr="00156A72">
        <w:rPr>
          <w:noProof/>
        </w:rPr>
        <w:lastRenderedPageBreak/>
        <w:drawing>
          <wp:inline distT="0" distB="0" distL="0" distR="0" wp14:anchorId="4F9AC131" wp14:editId="7E648FEF">
            <wp:extent cx="5495925" cy="6270418"/>
            <wp:effectExtent l="0" t="0" r="0" b="0"/>
            <wp:docPr id="20" name="Picture 20" descr="E:\51800387\ChuyenDeC#\Final\Activity\png\Activity1!ActiThayDoiTHDH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51800387\ChuyenDeC#\Final\Activity\png\Activity1!ActiThayDoiTHDH_1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3454" cy="6279008"/>
                    </a:xfrm>
                    <a:prstGeom prst="rect">
                      <a:avLst/>
                    </a:prstGeom>
                    <a:noFill/>
                    <a:ln>
                      <a:noFill/>
                    </a:ln>
                  </pic:spPr>
                </pic:pic>
              </a:graphicData>
            </a:graphic>
          </wp:inline>
        </w:drawing>
      </w:r>
    </w:p>
    <w:p w14:paraId="31C16503" w14:textId="289AB9A6" w:rsidR="00FC59C5" w:rsidRDefault="00FC59C5" w:rsidP="00FC59C5">
      <w:pPr>
        <w:pStyle w:val="Caption"/>
      </w:pPr>
      <w:bookmarkStart w:id="62" w:name="_Toc92638022"/>
      <w:r>
        <w:t>Hình 3.</w:t>
      </w:r>
      <w:fldSimple w:instr=" SEQ Hình_3. \* ARABIC ">
        <w:r w:rsidR="00077329">
          <w:rPr>
            <w:noProof/>
          </w:rPr>
          <w:t>9</w:t>
        </w:r>
      </w:fldSimple>
      <w:r>
        <w:t xml:space="preserve"> Sơ đồ hoạt động sửa đơn hàng</w:t>
      </w:r>
      <w:bookmarkEnd w:id="62"/>
    </w:p>
    <w:p w14:paraId="6C015382" w14:textId="77777777" w:rsidR="00FC59C5" w:rsidRDefault="00156A72" w:rsidP="00FC59C5">
      <w:pPr>
        <w:pStyle w:val="Caption"/>
        <w:keepNext/>
      </w:pPr>
      <w:r w:rsidRPr="00156A72">
        <w:rPr>
          <w:noProof/>
        </w:rPr>
        <w:lastRenderedPageBreak/>
        <w:drawing>
          <wp:inline distT="0" distB="0" distL="0" distR="0" wp14:anchorId="7EF2554F" wp14:editId="1EFD5DF6">
            <wp:extent cx="5334000" cy="6027854"/>
            <wp:effectExtent l="0" t="0" r="0" b="0"/>
            <wp:docPr id="19" name="Picture 19" descr="E:\51800387\ChuyenDeC#\Final\Activity\png\Activity1!ActiSuaTK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51800387\ChuyenDeC#\Final\Activity\png\Activity1!ActiSuaTK_1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1391" cy="6036207"/>
                    </a:xfrm>
                    <a:prstGeom prst="rect">
                      <a:avLst/>
                    </a:prstGeom>
                    <a:noFill/>
                    <a:ln>
                      <a:noFill/>
                    </a:ln>
                  </pic:spPr>
                </pic:pic>
              </a:graphicData>
            </a:graphic>
          </wp:inline>
        </w:drawing>
      </w:r>
    </w:p>
    <w:p w14:paraId="09ED8B81" w14:textId="1AB621DE" w:rsidR="00FC59C5" w:rsidRDefault="00FC59C5" w:rsidP="00FC59C5">
      <w:pPr>
        <w:pStyle w:val="Caption"/>
      </w:pPr>
      <w:bookmarkStart w:id="63" w:name="_Toc92638023"/>
      <w:r>
        <w:t>Hình 3.</w:t>
      </w:r>
      <w:fldSimple w:instr=" SEQ Hình_3. \* ARABIC ">
        <w:r w:rsidR="00077329">
          <w:rPr>
            <w:noProof/>
          </w:rPr>
          <w:t>10</w:t>
        </w:r>
      </w:fldSimple>
      <w:r>
        <w:t xml:space="preserve"> Sơ đồ hoạt động sửa thông tin tài khoản</w:t>
      </w:r>
      <w:bookmarkEnd w:id="63"/>
    </w:p>
    <w:p w14:paraId="47F237F4" w14:textId="77777777" w:rsidR="00FC59C5" w:rsidRDefault="00156A72" w:rsidP="00FC59C5">
      <w:pPr>
        <w:pStyle w:val="Caption"/>
        <w:keepNext/>
      </w:pPr>
      <w:r w:rsidRPr="00156A72">
        <w:rPr>
          <w:noProof/>
        </w:rPr>
        <w:lastRenderedPageBreak/>
        <w:drawing>
          <wp:inline distT="0" distB="0" distL="0" distR="0" wp14:anchorId="31BFA6BF" wp14:editId="60C41F01">
            <wp:extent cx="5524500" cy="6243134"/>
            <wp:effectExtent l="0" t="0" r="0" b="0"/>
            <wp:docPr id="18" name="Picture 18" descr="E:\51800387\ChuyenDeC#\Final\Activity\png\Activity1!ActiSuaSP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51800387\ChuyenDeC#\Final\Activity\png\Activity1!ActiSuaSP_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0293" cy="6249680"/>
                    </a:xfrm>
                    <a:prstGeom prst="rect">
                      <a:avLst/>
                    </a:prstGeom>
                    <a:noFill/>
                    <a:ln>
                      <a:noFill/>
                    </a:ln>
                  </pic:spPr>
                </pic:pic>
              </a:graphicData>
            </a:graphic>
          </wp:inline>
        </w:drawing>
      </w:r>
    </w:p>
    <w:p w14:paraId="32597032" w14:textId="1CFC2DD1" w:rsidR="00FC59C5" w:rsidRDefault="00FC59C5" w:rsidP="00FC59C5">
      <w:pPr>
        <w:pStyle w:val="Caption"/>
      </w:pPr>
      <w:bookmarkStart w:id="64" w:name="_Toc92638024"/>
      <w:r>
        <w:t>Hình 3.</w:t>
      </w:r>
      <w:fldSimple w:instr=" SEQ Hình_3. \* ARABIC ">
        <w:r w:rsidR="00077329">
          <w:rPr>
            <w:noProof/>
          </w:rPr>
          <w:t>11</w:t>
        </w:r>
      </w:fldSimple>
      <w:r>
        <w:t xml:space="preserve"> Sơ đồ hoạt động sửa sản phẩm</w:t>
      </w:r>
      <w:bookmarkEnd w:id="64"/>
    </w:p>
    <w:p w14:paraId="76448DE3" w14:textId="77777777" w:rsidR="00FC59C5" w:rsidRDefault="00156A72" w:rsidP="00FC59C5">
      <w:pPr>
        <w:pStyle w:val="Caption"/>
        <w:keepNext/>
      </w:pPr>
      <w:r w:rsidRPr="00156A72">
        <w:rPr>
          <w:noProof/>
        </w:rPr>
        <w:lastRenderedPageBreak/>
        <w:drawing>
          <wp:inline distT="0" distB="0" distL="0" distR="0" wp14:anchorId="206CA85C" wp14:editId="563BA526">
            <wp:extent cx="5305425" cy="5995562"/>
            <wp:effectExtent l="0" t="0" r="0" b="0"/>
            <wp:docPr id="17" name="Picture 17" descr="E:\51800387\ChuyenDeC#\Final\Activity\png\Activity1!ActiSuaDM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51800387\ChuyenDeC#\Final\Activity\png\Activity1!ActiSuaDM_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2970" cy="6004089"/>
                    </a:xfrm>
                    <a:prstGeom prst="rect">
                      <a:avLst/>
                    </a:prstGeom>
                    <a:noFill/>
                    <a:ln>
                      <a:noFill/>
                    </a:ln>
                  </pic:spPr>
                </pic:pic>
              </a:graphicData>
            </a:graphic>
          </wp:inline>
        </w:drawing>
      </w:r>
    </w:p>
    <w:p w14:paraId="3F043B58" w14:textId="5D95FB80" w:rsidR="00FC59C5" w:rsidRDefault="00FC59C5" w:rsidP="00FC59C5">
      <w:pPr>
        <w:pStyle w:val="Caption"/>
      </w:pPr>
      <w:bookmarkStart w:id="65" w:name="_Toc92638025"/>
      <w:r>
        <w:t>Hình 3.</w:t>
      </w:r>
      <w:fldSimple w:instr=" SEQ Hình_3. \* ARABIC ">
        <w:r w:rsidR="00077329">
          <w:rPr>
            <w:noProof/>
          </w:rPr>
          <w:t>12</w:t>
        </w:r>
      </w:fldSimple>
      <w:r>
        <w:t xml:space="preserve"> Sơ đồ hoạt động sửa danh mục</w:t>
      </w:r>
      <w:bookmarkEnd w:id="65"/>
    </w:p>
    <w:p w14:paraId="46B0B876" w14:textId="77777777" w:rsidR="00FC59C5" w:rsidRDefault="00156A72" w:rsidP="00FC59C5">
      <w:pPr>
        <w:pStyle w:val="Caption"/>
        <w:keepNext/>
      </w:pPr>
      <w:r w:rsidRPr="00156A72">
        <w:rPr>
          <w:noProof/>
        </w:rPr>
        <w:lastRenderedPageBreak/>
        <w:drawing>
          <wp:inline distT="0" distB="0" distL="0" distR="0" wp14:anchorId="03838307" wp14:editId="26B7A0F2">
            <wp:extent cx="4752564" cy="5370784"/>
            <wp:effectExtent l="0" t="0" r="0" b="0"/>
            <wp:docPr id="16" name="Picture 16" descr="E:\51800387\ChuyenDeC#\Final\Activity\png\Activity1!ActiSuaBV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51800387\ChuyenDeC#\Final\Activity\png\Activity1!ActiSuaBV_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9140" cy="5378216"/>
                    </a:xfrm>
                    <a:prstGeom prst="rect">
                      <a:avLst/>
                    </a:prstGeom>
                    <a:noFill/>
                    <a:ln>
                      <a:noFill/>
                    </a:ln>
                  </pic:spPr>
                </pic:pic>
              </a:graphicData>
            </a:graphic>
          </wp:inline>
        </w:drawing>
      </w:r>
    </w:p>
    <w:p w14:paraId="04A17265" w14:textId="0867D890" w:rsidR="00FC59C5" w:rsidRDefault="00FC59C5" w:rsidP="00FC59C5">
      <w:pPr>
        <w:pStyle w:val="Caption"/>
      </w:pPr>
      <w:bookmarkStart w:id="66" w:name="_Toc92638026"/>
      <w:r>
        <w:t>Hình 3.</w:t>
      </w:r>
      <w:fldSimple w:instr=" SEQ Hình_3. \* ARABIC ">
        <w:r w:rsidR="00077329">
          <w:rPr>
            <w:noProof/>
          </w:rPr>
          <w:t>13</w:t>
        </w:r>
      </w:fldSimple>
      <w:r>
        <w:t xml:space="preserve"> Sơ đồ hoạt động sửa bài viết</w:t>
      </w:r>
      <w:bookmarkEnd w:id="66"/>
    </w:p>
    <w:p w14:paraId="5AAD7148" w14:textId="77777777" w:rsidR="00FC59C5" w:rsidRDefault="00156A72" w:rsidP="00FC59C5">
      <w:pPr>
        <w:pStyle w:val="Caption"/>
        <w:keepNext/>
      </w:pPr>
      <w:r w:rsidRPr="00156A72">
        <w:rPr>
          <w:noProof/>
        </w:rPr>
        <w:lastRenderedPageBreak/>
        <w:drawing>
          <wp:inline distT="0" distB="0" distL="0" distR="0" wp14:anchorId="67466075" wp14:editId="520CEA64">
            <wp:extent cx="4743450" cy="5351920"/>
            <wp:effectExtent l="0" t="0" r="0" b="0"/>
            <wp:docPr id="15" name="Picture 15" descr="E:\51800387\ChuyenDeC#\Final\Activity\png\Activity1!ActiPQ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51800387\ChuyenDeC#\Final\Activity\png\Activity1!ActiPQ_1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49423" cy="5358659"/>
                    </a:xfrm>
                    <a:prstGeom prst="rect">
                      <a:avLst/>
                    </a:prstGeom>
                    <a:noFill/>
                    <a:ln>
                      <a:noFill/>
                    </a:ln>
                  </pic:spPr>
                </pic:pic>
              </a:graphicData>
            </a:graphic>
          </wp:inline>
        </w:drawing>
      </w:r>
    </w:p>
    <w:p w14:paraId="4ADFCD2B" w14:textId="03515452" w:rsidR="00FC59C5" w:rsidRDefault="00FC59C5" w:rsidP="00FC59C5">
      <w:pPr>
        <w:pStyle w:val="Caption"/>
      </w:pPr>
      <w:bookmarkStart w:id="67" w:name="_Toc92638027"/>
      <w:r>
        <w:t>Hình 3.</w:t>
      </w:r>
      <w:fldSimple w:instr=" SEQ Hình_3. \* ARABIC ">
        <w:r w:rsidR="00077329">
          <w:rPr>
            <w:noProof/>
          </w:rPr>
          <w:t>14</w:t>
        </w:r>
      </w:fldSimple>
      <w:r>
        <w:t xml:space="preserve"> Sơ đồ hoạt động phân quyền</w:t>
      </w:r>
      <w:bookmarkEnd w:id="67"/>
    </w:p>
    <w:p w14:paraId="2ECAB54A" w14:textId="77777777" w:rsidR="00FC59C5" w:rsidRDefault="00156A72" w:rsidP="00FC59C5">
      <w:pPr>
        <w:pStyle w:val="Caption"/>
        <w:keepNext/>
      </w:pPr>
      <w:r w:rsidRPr="00156A72">
        <w:rPr>
          <w:noProof/>
        </w:rPr>
        <w:lastRenderedPageBreak/>
        <w:drawing>
          <wp:inline distT="0" distB="0" distL="0" distR="0" wp14:anchorId="11EF5C32" wp14:editId="26279644">
            <wp:extent cx="4200525" cy="2770559"/>
            <wp:effectExtent l="0" t="0" r="0" b="0"/>
            <wp:docPr id="14" name="Picture 14" descr="E:\51800387\ChuyenDeC#\Final\Activity\png\Activity1!ActiLocSP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51800387\ChuyenDeC#\Final\Activity\png\Activity1!ActiLocSP_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4276" cy="2786224"/>
                    </a:xfrm>
                    <a:prstGeom prst="rect">
                      <a:avLst/>
                    </a:prstGeom>
                    <a:noFill/>
                    <a:ln>
                      <a:noFill/>
                    </a:ln>
                  </pic:spPr>
                </pic:pic>
              </a:graphicData>
            </a:graphic>
          </wp:inline>
        </w:drawing>
      </w:r>
    </w:p>
    <w:p w14:paraId="3199B3F9" w14:textId="2FCD412D" w:rsidR="00FC59C5" w:rsidRDefault="00FC59C5" w:rsidP="00FC59C5">
      <w:pPr>
        <w:pStyle w:val="Caption"/>
      </w:pPr>
      <w:bookmarkStart w:id="68" w:name="_Toc92638028"/>
      <w:r>
        <w:t>Hình 3.</w:t>
      </w:r>
      <w:fldSimple w:instr=" SEQ Hình_3. \* ARABIC ">
        <w:r w:rsidR="00077329">
          <w:rPr>
            <w:noProof/>
          </w:rPr>
          <w:t>15</w:t>
        </w:r>
      </w:fldSimple>
      <w:r>
        <w:t xml:space="preserve"> Sơ đồ hoạt động lọc sản phẩm</w:t>
      </w:r>
      <w:bookmarkEnd w:id="68"/>
    </w:p>
    <w:p w14:paraId="43C1EF89" w14:textId="77777777" w:rsidR="00FC59C5" w:rsidRDefault="00156A72" w:rsidP="00FC59C5">
      <w:pPr>
        <w:pStyle w:val="Caption"/>
        <w:keepNext/>
      </w:pPr>
      <w:r w:rsidRPr="00156A72">
        <w:rPr>
          <w:noProof/>
        </w:rPr>
        <w:lastRenderedPageBreak/>
        <w:drawing>
          <wp:inline distT="0" distB="0" distL="0" distR="0" wp14:anchorId="26B0AF06" wp14:editId="454BEF3F">
            <wp:extent cx="4714875" cy="6262615"/>
            <wp:effectExtent l="0" t="0" r="0" b="0"/>
            <wp:docPr id="13" name="Picture 13" descr="E:\51800387\ChuyenDeC#\Final\Activity\png\Activity1!ActiDH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51800387\ChuyenDeC#\Final\Activity\png\Activity1!ActiDH_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21187" cy="6270999"/>
                    </a:xfrm>
                    <a:prstGeom prst="rect">
                      <a:avLst/>
                    </a:prstGeom>
                    <a:noFill/>
                    <a:ln>
                      <a:noFill/>
                    </a:ln>
                  </pic:spPr>
                </pic:pic>
              </a:graphicData>
            </a:graphic>
          </wp:inline>
        </w:drawing>
      </w:r>
    </w:p>
    <w:p w14:paraId="020F2CF8" w14:textId="5FAF51F6" w:rsidR="00FC59C5" w:rsidRDefault="00FC59C5" w:rsidP="00FC59C5">
      <w:pPr>
        <w:pStyle w:val="Caption"/>
      </w:pPr>
      <w:bookmarkStart w:id="69" w:name="_Toc92638029"/>
      <w:r>
        <w:t>Hình 3.</w:t>
      </w:r>
      <w:fldSimple w:instr=" SEQ Hình_3. \* ARABIC ">
        <w:r w:rsidR="00077329">
          <w:rPr>
            <w:noProof/>
          </w:rPr>
          <w:t>16</w:t>
        </w:r>
      </w:fldSimple>
      <w:r>
        <w:t xml:space="preserve"> Sơ đồ hoạt động xem giỏ hàng</w:t>
      </w:r>
      <w:bookmarkEnd w:id="69"/>
    </w:p>
    <w:p w14:paraId="18910905" w14:textId="77777777" w:rsidR="00FC59C5" w:rsidRDefault="00156A72" w:rsidP="00FC59C5">
      <w:pPr>
        <w:pStyle w:val="Caption"/>
        <w:keepNext/>
      </w:pPr>
      <w:r w:rsidRPr="00156A72">
        <w:rPr>
          <w:noProof/>
        </w:rPr>
        <w:lastRenderedPageBreak/>
        <w:drawing>
          <wp:inline distT="0" distB="0" distL="0" distR="0" wp14:anchorId="6337503F" wp14:editId="0AE4F86C">
            <wp:extent cx="4314825" cy="2925423"/>
            <wp:effectExtent l="0" t="0" r="0" b="0"/>
            <wp:docPr id="12" name="Picture 12" descr="E:\51800387\ChuyenDeC#\Final\Activity\png\Activity1!ActiDangXua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51800387\ChuyenDeC#\Final\Activity\png\Activity1!ActiDangXuat_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35900" cy="2939712"/>
                    </a:xfrm>
                    <a:prstGeom prst="rect">
                      <a:avLst/>
                    </a:prstGeom>
                    <a:noFill/>
                    <a:ln>
                      <a:noFill/>
                    </a:ln>
                  </pic:spPr>
                </pic:pic>
              </a:graphicData>
            </a:graphic>
          </wp:inline>
        </w:drawing>
      </w:r>
    </w:p>
    <w:p w14:paraId="0F13BD2A" w14:textId="0ACC2190" w:rsidR="00FC59C5" w:rsidRDefault="00FC59C5" w:rsidP="00FC59C5">
      <w:pPr>
        <w:pStyle w:val="Caption"/>
      </w:pPr>
      <w:bookmarkStart w:id="70" w:name="_Toc92638030"/>
      <w:r>
        <w:t>Hình 3.</w:t>
      </w:r>
      <w:fldSimple w:instr=" SEQ Hình_3. \* ARABIC ">
        <w:r w:rsidR="00077329">
          <w:rPr>
            <w:noProof/>
          </w:rPr>
          <w:t>17</w:t>
        </w:r>
      </w:fldSimple>
      <w:r>
        <w:t xml:space="preserve"> Sơ đồ hoạt động đăng xuất</w:t>
      </w:r>
      <w:bookmarkEnd w:id="70"/>
    </w:p>
    <w:p w14:paraId="34E9F795" w14:textId="77777777" w:rsidR="00FC59C5" w:rsidRDefault="00156A72" w:rsidP="00FC59C5">
      <w:pPr>
        <w:pStyle w:val="Caption"/>
        <w:keepNext/>
      </w:pPr>
      <w:r w:rsidRPr="00156A72">
        <w:rPr>
          <w:noProof/>
        </w:rPr>
        <w:lastRenderedPageBreak/>
        <w:drawing>
          <wp:inline distT="0" distB="0" distL="0" distR="0" wp14:anchorId="5C0E5D46" wp14:editId="413BDF75">
            <wp:extent cx="5048250" cy="4889196"/>
            <wp:effectExtent l="0" t="0" r="0" b="0"/>
            <wp:docPr id="11" name="Picture 11" descr="E:\51800387\ChuyenDeC#\Final\Activity\png\Activity1!ActiDangNha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51800387\ChuyenDeC#\Final\Activity\png\Activity1!ActiDangNhap_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55651" cy="4896363"/>
                    </a:xfrm>
                    <a:prstGeom prst="rect">
                      <a:avLst/>
                    </a:prstGeom>
                    <a:noFill/>
                    <a:ln>
                      <a:noFill/>
                    </a:ln>
                  </pic:spPr>
                </pic:pic>
              </a:graphicData>
            </a:graphic>
          </wp:inline>
        </w:drawing>
      </w:r>
    </w:p>
    <w:p w14:paraId="0ECBDFA5" w14:textId="2D59395F" w:rsidR="00FC59C5" w:rsidRDefault="00FC59C5" w:rsidP="00FC59C5">
      <w:pPr>
        <w:pStyle w:val="Caption"/>
      </w:pPr>
      <w:bookmarkStart w:id="71" w:name="_Toc92638031"/>
      <w:r>
        <w:t>Hình 3.</w:t>
      </w:r>
      <w:fldSimple w:instr=" SEQ Hình_3. \* ARABIC ">
        <w:r w:rsidR="00077329">
          <w:rPr>
            <w:noProof/>
          </w:rPr>
          <w:t>18</w:t>
        </w:r>
      </w:fldSimple>
      <w:r>
        <w:t xml:space="preserve"> Sơ đồ hoạt động đăng nhập</w:t>
      </w:r>
      <w:bookmarkEnd w:id="71"/>
    </w:p>
    <w:p w14:paraId="61EDC4B3" w14:textId="77777777" w:rsidR="00FC59C5" w:rsidRDefault="00156A72" w:rsidP="00FC59C5">
      <w:pPr>
        <w:pStyle w:val="Caption"/>
        <w:keepNext/>
      </w:pPr>
      <w:r w:rsidRPr="00156A72">
        <w:rPr>
          <w:noProof/>
        </w:rPr>
        <w:lastRenderedPageBreak/>
        <w:drawing>
          <wp:inline distT="0" distB="0" distL="0" distR="0" wp14:anchorId="2E1D1ED9" wp14:editId="7CCBEF1C">
            <wp:extent cx="4125595" cy="5685992"/>
            <wp:effectExtent l="0" t="0" r="0" b="0"/>
            <wp:docPr id="10" name="Picture 10" descr="E:\51800387\ChuyenDeC#\Final\Activity\png\Activity1!ActiDangK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51800387\ChuyenDeC#\Final\Activity\png\Activity1!ActiDangKi_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7139" cy="5701903"/>
                    </a:xfrm>
                    <a:prstGeom prst="rect">
                      <a:avLst/>
                    </a:prstGeom>
                    <a:noFill/>
                    <a:ln>
                      <a:noFill/>
                    </a:ln>
                  </pic:spPr>
                </pic:pic>
              </a:graphicData>
            </a:graphic>
          </wp:inline>
        </w:drawing>
      </w:r>
    </w:p>
    <w:p w14:paraId="799FFB3D" w14:textId="6963A80B" w:rsidR="00FC59C5" w:rsidRDefault="00FC59C5" w:rsidP="00FC59C5">
      <w:pPr>
        <w:pStyle w:val="Caption"/>
      </w:pPr>
      <w:bookmarkStart w:id="72" w:name="_Toc92638032"/>
      <w:r>
        <w:t>Hình 3.</w:t>
      </w:r>
      <w:fldSimple w:instr=" SEQ Hình_3. \* ARABIC ">
        <w:r w:rsidR="00077329">
          <w:rPr>
            <w:noProof/>
          </w:rPr>
          <w:t>19</w:t>
        </w:r>
      </w:fldSimple>
      <w:r>
        <w:t xml:space="preserve"> Sơ đồ hoạt động đăng kí</w:t>
      </w:r>
      <w:bookmarkEnd w:id="72"/>
    </w:p>
    <w:p w14:paraId="45B30978" w14:textId="77777777" w:rsidR="00FC59C5" w:rsidRDefault="00156A72" w:rsidP="00FC59C5">
      <w:pPr>
        <w:pStyle w:val="Caption"/>
        <w:keepNext/>
      </w:pPr>
      <w:r w:rsidRPr="00156A72">
        <w:rPr>
          <w:noProof/>
        </w:rPr>
        <w:lastRenderedPageBreak/>
        <w:drawing>
          <wp:inline distT="0" distB="0" distL="0" distR="0" wp14:anchorId="2E352B32" wp14:editId="539EFFCE">
            <wp:extent cx="4581525" cy="3121090"/>
            <wp:effectExtent l="0" t="0" r="0" b="0"/>
            <wp:docPr id="9" name="Picture 9" descr="E:\51800387\ChuyenDeC#\Final\Activity\png\Activity1!ActiChiTietTK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51800387\ChuyenDeC#\Final\Activity\png\Activity1!ActiChiTietTK_1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3642" cy="3136157"/>
                    </a:xfrm>
                    <a:prstGeom prst="rect">
                      <a:avLst/>
                    </a:prstGeom>
                    <a:noFill/>
                    <a:ln>
                      <a:noFill/>
                    </a:ln>
                  </pic:spPr>
                </pic:pic>
              </a:graphicData>
            </a:graphic>
          </wp:inline>
        </w:drawing>
      </w:r>
    </w:p>
    <w:p w14:paraId="007F0D79" w14:textId="1E51E7ED" w:rsidR="00FC59C5" w:rsidRDefault="00FC59C5" w:rsidP="00FC59C5">
      <w:pPr>
        <w:pStyle w:val="Caption"/>
      </w:pPr>
      <w:bookmarkStart w:id="73" w:name="_Toc92638033"/>
      <w:r>
        <w:t>Hình 3.</w:t>
      </w:r>
      <w:fldSimple w:instr=" SEQ Hình_3. \* ARABIC ">
        <w:r w:rsidR="00077329">
          <w:rPr>
            <w:noProof/>
          </w:rPr>
          <w:t>20</w:t>
        </w:r>
      </w:fldSimple>
      <w:r>
        <w:t xml:space="preserve"> Sơ đồ hoạt động chi tiết bài viết</w:t>
      </w:r>
      <w:bookmarkEnd w:id="73"/>
    </w:p>
    <w:p w14:paraId="78A500A1" w14:textId="77777777" w:rsidR="00FC59C5" w:rsidRDefault="00156A72" w:rsidP="00FC59C5">
      <w:pPr>
        <w:pStyle w:val="Caption"/>
        <w:keepNext/>
      </w:pPr>
      <w:r w:rsidRPr="00156A72">
        <w:rPr>
          <w:noProof/>
        </w:rPr>
        <w:drawing>
          <wp:inline distT="0" distB="0" distL="0" distR="0" wp14:anchorId="48C6F820" wp14:editId="417D01EF">
            <wp:extent cx="4581525" cy="3121090"/>
            <wp:effectExtent l="0" t="0" r="0" b="0"/>
            <wp:docPr id="8" name="Picture 8" descr="E:\51800387\ChuyenDeC#\Final\Activity\png\Activity1!ActiChiTietSP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51800387\ChuyenDeC#\Final\Activity\png\Activity1!ActiChiTietSP_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4767" cy="3130111"/>
                    </a:xfrm>
                    <a:prstGeom prst="rect">
                      <a:avLst/>
                    </a:prstGeom>
                    <a:noFill/>
                    <a:ln>
                      <a:noFill/>
                    </a:ln>
                  </pic:spPr>
                </pic:pic>
              </a:graphicData>
            </a:graphic>
          </wp:inline>
        </w:drawing>
      </w:r>
    </w:p>
    <w:p w14:paraId="6D162A47" w14:textId="7DE1B2BC" w:rsidR="00FC59C5" w:rsidRDefault="00FC59C5" w:rsidP="00FC59C5">
      <w:pPr>
        <w:pStyle w:val="Caption"/>
      </w:pPr>
      <w:bookmarkStart w:id="74" w:name="_Toc92638034"/>
      <w:r>
        <w:t>Hình 3.</w:t>
      </w:r>
      <w:fldSimple w:instr=" SEQ Hình_3. \* ARABIC ">
        <w:r w:rsidR="00077329">
          <w:rPr>
            <w:noProof/>
          </w:rPr>
          <w:t>21</w:t>
        </w:r>
      </w:fldSimple>
      <w:r>
        <w:t xml:space="preserve"> Sơ đồ hoạt động chi tiết sản phẩm</w:t>
      </w:r>
      <w:bookmarkEnd w:id="74"/>
    </w:p>
    <w:p w14:paraId="3620FF10" w14:textId="77777777" w:rsidR="00FC59C5" w:rsidRDefault="00156A72" w:rsidP="00FC59C5">
      <w:pPr>
        <w:pStyle w:val="Caption"/>
        <w:keepNext/>
      </w:pPr>
      <w:r w:rsidRPr="00156A72">
        <w:rPr>
          <w:noProof/>
        </w:rPr>
        <w:lastRenderedPageBreak/>
        <w:drawing>
          <wp:inline distT="0" distB="0" distL="0" distR="0" wp14:anchorId="1429D119" wp14:editId="347989E0">
            <wp:extent cx="4591050" cy="3127579"/>
            <wp:effectExtent l="0" t="0" r="0" b="0"/>
            <wp:docPr id="7" name="Picture 7" descr="E:\51800387\ChuyenDeC#\Final\Activity\png\Activity1!ActiChiTietDM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51800387\ChuyenDeC#\Final\Activity\png\Activity1!ActiChiTietDM_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06172" cy="3137881"/>
                    </a:xfrm>
                    <a:prstGeom prst="rect">
                      <a:avLst/>
                    </a:prstGeom>
                    <a:noFill/>
                    <a:ln>
                      <a:noFill/>
                    </a:ln>
                  </pic:spPr>
                </pic:pic>
              </a:graphicData>
            </a:graphic>
          </wp:inline>
        </w:drawing>
      </w:r>
    </w:p>
    <w:p w14:paraId="2AE5E80C" w14:textId="534E8878" w:rsidR="00FC59C5" w:rsidRDefault="00FC59C5" w:rsidP="00FC59C5">
      <w:pPr>
        <w:pStyle w:val="Caption"/>
      </w:pPr>
      <w:bookmarkStart w:id="75" w:name="_Toc92638035"/>
      <w:r>
        <w:t>Hình 3.</w:t>
      </w:r>
      <w:fldSimple w:instr=" SEQ Hình_3. \* ARABIC ">
        <w:r w:rsidR="00077329">
          <w:rPr>
            <w:noProof/>
          </w:rPr>
          <w:t>22</w:t>
        </w:r>
      </w:fldSimple>
      <w:r>
        <w:t xml:space="preserve"> Sơ đồ hoạt động chi tiết danh mục</w:t>
      </w:r>
      <w:bookmarkEnd w:id="75"/>
    </w:p>
    <w:p w14:paraId="3D20CBDC" w14:textId="77777777" w:rsidR="00FC59C5" w:rsidRDefault="00156A72" w:rsidP="00FC59C5">
      <w:pPr>
        <w:pStyle w:val="Caption"/>
        <w:keepNext/>
      </w:pPr>
      <w:r w:rsidRPr="00156A72">
        <w:rPr>
          <w:noProof/>
        </w:rPr>
        <w:drawing>
          <wp:inline distT="0" distB="0" distL="0" distR="0" wp14:anchorId="23476E05" wp14:editId="41D715BE">
            <wp:extent cx="5000625" cy="3406595"/>
            <wp:effectExtent l="0" t="0" r="0" b="0"/>
            <wp:docPr id="6" name="Picture 6" descr="E:\51800387\ChuyenDeC#\Final\Activity\png\Activity1!ActiChiTietDH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51800387\ChuyenDeC#\Final\Activity\png\Activity1!ActiChiTietDH_2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0941" cy="3413623"/>
                    </a:xfrm>
                    <a:prstGeom prst="rect">
                      <a:avLst/>
                    </a:prstGeom>
                    <a:noFill/>
                    <a:ln>
                      <a:noFill/>
                    </a:ln>
                  </pic:spPr>
                </pic:pic>
              </a:graphicData>
            </a:graphic>
          </wp:inline>
        </w:drawing>
      </w:r>
    </w:p>
    <w:p w14:paraId="2E3996D5" w14:textId="66E97A37" w:rsidR="00FC59C5" w:rsidRDefault="00FC59C5" w:rsidP="00FC59C5">
      <w:pPr>
        <w:pStyle w:val="Caption"/>
      </w:pPr>
      <w:bookmarkStart w:id="76" w:name="_Toc92638036"/>
      <w:r>
        <w:t>Hình 3.</w:t>
      </w:r>
      <w:fldSimple w:instr=" SEQ Hình_3. \* ARABIC ">
        <w:r w:rsidR="00077329">
          <w:rPr>
            <w:noProof/>
          </w:rPr>
          <w:t>23</w:t>
        </w:r>
      </w:fldSimple>
      <w:r>
        <w:t xml:space="preserve"> Sơ đồ hoạt động chi tiết đơn hàng</w:t>
      </w:r>
      <w:bookmarkEnd w:id="76"/>
    </w:p>
    <w:p w14:paraId="2813469A" w14:textId="77777777" w:rsidR="00FC59C5" w:rsidRDefault="00156A72" w:rsidP="00FC59C5">
      <w:pPr>
        <w:pStyle w:val="Caption"/>
        <w:keepNext/>
      </w:pPr>
      <w:r w:rsidRPr="00156A72">
        <w:rPr>
          <w:noProof/>
        </w:rPr>
        <w:lastRenderedPageBreak/>
        <w:drawing>
          <wp:inline distT="0" distB="0" distL="0" distR="0" wp14:anchorId="065489AA" wp14:editId="2AF2E150">
            <wp:extent cx="5429250" cy="3698589"/>
            <wp:effectExtent l="0" t="0" r="0" b="0"/>
            <wp:docPr id="5" name="Picture 5" descr="E:\51800387\ChuyenDeC#\Final\Activity\png\Activity1!ActiChiTietBV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51800387\ChuyenDeC#\Final\Activity\png\Activity1!ActiChiTietBV_1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7991" cy="3711356"/>
                    </a:xfrm>
                    <a:prstGeom prst="rect">
                      <a:avLst/>
                    </a:prstGeom>
                    <a:noFill/>
                    <a:ln>
                      <a:noFill/>
                    </a:ln>
                  </pic:spPr>
                </pic:pic>
              </a:graphicData>
            </a:graphic>
          </wp:inline>
        </w:drawing>
      </w:r>
    </w:p>
    <w:p w14:paraId="0688586B" w14:textId="0102F435" w:rsidR="00FC59C5" w:rsidRDefault="00FC59C5" w:rsidP="00FC59C5">
      <w:pPr>
        <w:pStyle w:val="Caption"/>
      </w:pPr>
      <w:bookmarkStart w:id="77" w:name="_Toc92638037"/>
      <w:r>
        <w:t>Hình 3.</w:t>
      </w:r>
      <w:fldSimple w:instr=" SEQ Hình_3. \* ARABIC ">
        <w:r w:rsidR="00077329">
          <w:rPr>
            <w:noProof/>
          </w:rPr>
          <w:t>24</w:t>
        </w:r>
      </w:fldSimple>
      <w:r>
        <w:t xml:space="preserve"> Sơ đồ hoạt động chi tiết bài viết</w:t>
      </w:r>
      <w:bookmarkEnd w:id="77"/>
    </w:p>
    <w:p w14:paraId="77D61E70" w14:textId="77777777" w:rsidR="00FC59C5" w:rsidRDefault="00156A72" w:rsidP="00FC59C5">
      <w:pPr>
        <w:pStyle w:val="Caption"/>
        <w:keepNext/>
      </w:pPr>
      <w:r w:rsidRPr="00156A72">
        <w:rPr>
          <w:noProof/>
        </w:rPr>
        <w:lastRenderedPageBreak/>
        <w:drawing>
          <wp:inline distT="0" distB="0" distL="0" distR="0" wp14:anchorId="7431FC0C" wp14:editId="2619A2B4">
            <wp:extent cx="5667375" cy="5039009"/>
            <wp:effectExtent l="0" t="0" r="0" b="0"/>
            <wp:docPr id="3" name="Picture 3" descr="E:\51800387\ChuyenDeC#\Final\Activity\png\Activity1!ActiXoaSP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51800387\ChuyenDeC#\Final\Activity\png\Activity1!ActiXoaSP_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77460" cy="5047976"/>
                    </a:xfrm>
                    <a:prstGeom prst="rect">
                      <a:avLst/>
                    </a:prstGeom>
                    <a:noFill/>
                    <a:ln>
                      <a:noFill/>
                    </a:ln>
                  </pic:spPr>
                </pic:pic>
              </a:graphicData>
            </a:graphic>
          </wp:inline>
        </w:drawing>
      </w:r>
    </w:p>
    <w:p w14:paraId="428C3764" w14:textId="2012C435" w:rsidR="00156A72" w:rsidRDefault="00FC59C5" w:rsidP="00FC59C5">
      <w:pPr>
        <w:pStyle w:val="Caption"/>
      </w:pPr>
      <w:bookmarkStart w:id="78" w:name="_Toc92638038"/>
      <w:r>
        <w:t>Hình 3.</w:t>
      </w:r>
      <w:fldSimple w:instr=" SEQ Hình_3. \* ARABIC ">
        <w:r w:rsidR="00077329">
          <w:rPr>
            <w:noProof/>
          </w:rPr>
          <w:t>25</w:t>
        </w:r>
      </w:fldSimple>
      <w:r>
        <w:t xml:space="preserve"> Sơ đồ hoạt động xóa sản phẩm</w:t>
      </w:r>
      <w:bookmarkEnd w:id="78"/>
    </w:p>
    <w:p w14:paraId="30A434B3" w14:textId="77777777" w:rsidR="005358C1" w:rsidRDefault="005358C1">
      <w:pPr>
        <w:spacing w:after="200" w:line="276" w:lineRule="auto"/>
        <w:rPr>
          <w:b/>
          <w:sz w:val="28"/>
          <w:szCs w:val="28"/>
        </w:rPr>
      </w:pPr>
      <w:r>
        <w:br w:type="page"/>
      </w:r>
    </w:p>
    <w:p w14:paraId="20CC7088" w14:textId="4BC71CAF" w:rsidR="004C6DF4" w:rsidRDefault="004C6DF4" w:rsidP="00CF304D">
      <w:pPr>
        <w:pStyle w:val="Tiumccp1"/>
      </w:pPr>
      <w:bookmarkStart w:id="79" w:name="_Toc92638220"/>
      <w:r>
        <w:lastRenderedPageBreak/>
        <w:t>3.4 Sơ đồ tuần tự</w:t>
      </w:r>
      <w:bookmarkEnd w:id="79"/>
    </w:p>
    <w:p w14:paraId="250E82E6" w14:textId="77777777" w:rsidR="00FC2033" w:rsidRDefault="00156A72" w:rsidP="00FC2033">
      <w:pPr>
        <w:pStyle w:val="Caption"/>
        <w:keepNext/>
      </w:pPr>
      <w:r w:rsidRPr="00156A72">
        <w:rPr>
          <w:noProof/>
        </w:rPr>
        <w:drawing>
          <wp:inline distT="0" distB="0" distL="0" distR="0" wp14:anchorId="6384BFD5" wp14:editId="269EC8F9">
            <wp:extent cx="6115050" cy="2503477"/>
            <wp:effectExtent l="0" t="0" r="0" b="0"/>
            <wp:docPr id="49" name="Picture 49" descr="E:\51800387\ChuyenDeC#\Final\Activity\png\Collaboration19!Interaction1!SequenceDetailAccount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51800387\ChuyenDeC#\Final\Activity\png\Collaboration19!Interaction1!SequenceDetailAccount_4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41089" cy="2514137"/>
                    </a:xfrm>
                    <a:prstGeom prst="rect">
                      <a:avLst/>
                    </a:prstGeom>
                    <a:noFill/>
                    <a:ln>
                      <a:noFill/>
                    </a:ln>
                  </pic:spPr>
                </pic:pic>
              </a:graphicData>
            </a:graphic>
          </wp:inline>
        </w:drawing>
      </w:r>
    </w:p>
    <w:p w14:paraId="38C06ED9" w14:textId="41493F0D" w:rsidR="00FC2033" w:rsidRDefault="00FC2033" w:rsidP="00FC2033">
      <w:pPr>
        <w:pStyle w:val="Caption"/>
      </w:pPr>
      <w:bookmarkStart w:id="80" w:name="_Toc92638039"/>
      <w:r>
        <w:t>Hình 3.</w:t>
      </w:r>
      <w:fldSimple w:instr=" SEQ Hình_3. \* ARABIC ">
        <w:r w:rsidR="00077329">
          <w:rPr>
            <w:noProof/>
          </w:rPr>
          <w:t>26</w:t>
        </w:r>
      </w:fldSimple>
      <w:r>
        <w:t xml:space="preserve"> Sơ đồ tuần tự chi tiết tài khoản</w:t>
      </w:r>
      <w:bookmarkEnd w:id="80"/>
    </w:p>
    <w:p w14:paraId="56279235" w14:textId="77777777" w:rsidR="00FC2033" w:rsidRDefault="00156A72" w:rsidP="00FC2033">
      <w:pPr>
        <w:pStyle w:val="Caption"/>
        <w:keepNext/>
      </w:pPr>
      <w:r w:rsidRPr="00156A72">
        <w:rPr>
          <w:noProof/>
        </w:rPr>
        <w:drawing>
          <wp:inline distT="0" distB="0" distL="0" distR="0" wp14:anchorId="76C0334E" wp14:editId="5684D6EE">
            <wp:extent cx="6124575" cy="2507376"/>
            <wp:effectExtent l="0" t="0" r="0" b="0"/>
            <wp:docPr id="48" name="Picture 48" descr="E:\51800387\ChuyenDeC#\Final\Activity\png\Collaboration18!Interaction1!SequenceDetailPost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51800387\ChuyenDeC#\Final\Activity\png\Collaboration18!Interaction1!SequenceDetailPost_4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76086" cy="2528464"/>
                    </a:xfrm>
                    <a:prstGeom prst="rect">
                      <a:avLst/>
                    </a:prstGeom>
                    <a:noFill/>
                    <a:ln>
                      <a:noFill/>
                    </a:ln>
                  </pic:spPr>
                </pic:pic>
              </a:graphicData>
            </a:graphic>
          </wp:inline>
        </w:drawing>
      </w:r>
    </w:p>
    <w:p w14:paraId="4720E9C6" w14:textId="1C14FCD3" w:rsidR="00FC2033" w:rsidRDefault="00FC2033" w:rsidP="00FC2033">
      <w:pPr>
        <w:pStyle w:val="Caption"/>
      </w:pPr>
      <w:bookmarkStart w:id="81" w:name="_Toc92638040"/>
      <w:r>
        <w:t>Hình 3.</w:t>
      </w:r>
      <w:fldSimple w:instr=" SEQ Hình_3. \* ARABIC ">
        <w:r w:rsidR="00077329">
          <w:rPr>
            <w:noProof/>
          </w:rPr>
          <w:t>27</w:t>
        </w:r>
      </w:fldSimple>
      <w:r>
        <w:t xml:space="preserve"> Sơ đồ tuần tự chi tiết bài viết</w:t>
      </w:r>
      <w:bookmarkEnd w:id="81"/>
    </w:p>
    <w:p w14:paraId="22BCA810" w14:textId="77777777" w:rsidR="00FC2033" w:rsidRDefault="00156A72" w:rsidP="00FC2033">
      <w:pPr>
        <w:pStyle w:val="Caption"/>
        <w:keepNext/>
      </w:pPr>
      <w:r w:rsidRPr="00156A72">
        <w:rPr>
          <w:noProof/>
        </w:rPr>
        <w:lastRenderedPageBreak/>
        <w:drawing>
          <wp:inline distT="0" distB="0" distL="0" distR="0" wp14:anchorId="467D2AE0" wp14:editId="18C013C6">
            <wp:extent cx="6018849" cy="3120884"/>
            <wp:effectExtent l="0" t="0" r="0" b="0"/>
            <wp:docPr id="47" name="Picture 47" descr="E:\51800387\ChuyenDeC#\Final\Activity\png\Collaboration17!Interaction1!SequenceDelPost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51800387\ChuyenDeC#\Final\Activity\png\Collaboration17!Interaction1!SequenceDelPost_4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50191" cy="3137136"/>
                    </a:xfrm>
                    <a:prstGeom prst="rect">
                      <a:avLst/>
                    </a:prstGeom>
                    <a:noFill/>
                    <a:ln>
                      <a:noFill/>
                    </a:ln>
                  </pic:spPr>
                </pic:pic>
              </a:graphicData>
            </a:graphic>
          </wp:inline>
        </w:drawing>
      </w:r>
    </w:p>
    <w:p w14:paraId="3A884481" w14:textId="66E0A5EE" w:rsidR="00FC2033" w:rsidRDefault="00FC2033" w:rsidP="00FC2033">
      <w:pPr>
        <w:pStyle w:val="Caption"/>
      </w:pPr>
      <w:bookmarkStart w:id="82" w:name="_Toc92638041"/>
      <w:r>
        <w:t>Hình 3.</w:t>
      </w:r>
      <w:fldSimple w:instr=" SEQ Hình_3. \* ARABIC ">
        <w:r w:rsidR="00077329">
          <w:rPr>
            <w:noProof/>
          </w:rPr>
          <w:t>28</w:t>
        </w:r>
      </w:fldSimple>
      <w:r>
        <w:t xml:space="preserve"> Sơ đồ tuần tự xóa bài viết</w:t>
      </w:r>
      <w:bookmarkEnd w:id="82"/>
    </w:p>
    <w:p w14:paraId="343C5472" w14:textId="77777777" w:rsidR="00FC2033" w:rsidRDefault="00156A72" w:rsidP="00FC2033">
      <w:pPr>
        <w:pStyle w:val="Caption"/>
        <w:keepNext/>
      </w:pPr>
      <w:r w:rsidRPr="00156A72">
        <w:rPr>
          <w:noProof/>
        </w:rPr>
        <w:drawing>
          <wp:inline distT="0" distB="0" distL="0" distR="0" wp14:anchorId="4AE2B0CF" wp14:editId="49F880FB">
            <wp:extent cx="6086372" cy="3438675"/>
            <wp:effectExtent l="0" t="0" r="0" b="0"/>
            <wp:docPr id="46" name="Picture 46" descr="E:\51800387\ChuyenDeC#\Final\Activity\png\Collaboration16!Interaction1!SequenceEditPost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51800387\ChuyenDeC#\Final\Activity\png\Collaboration16!Interaction1!SequenceEditPost_3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208" cy="3454966"/>
                    </a:xfrm>
                    <a:prstGeom prst="rect">
                      <a:avLst/>
                    </a:prstGeom>
                    <a:noFill/>
                    <a:ln>
                      <a:noFill/>
                    </a:ln>
                  </pic:spPr>
                </pic:pic>
              </a:graphicData>
            </a:graphic>
          </wp:inline>
        </w:drawing>
      </w:r>
    </w:p>
    <w:p w14:paraId="09805B6E" w14:textId="5CB41C69" w:rsidR="00FC2033" w:rsidRDefault="00FC2033" w:rsidP="00FC2033">
      <w:pPr>
        <w:pStyle w:val="Caption"/>
      </w:pPr>
      <w:bookmarkStart w:id="83" w:name="_Toc92638042"/>
      <w:r>
        <w:t>Hình 3.</w:t>
      </w:r>
      <w:fldSimple w:instr=" SEQ Hình_3. \* ARABIC ">
        <w:r w:rsidR="00077329">
          <w:rPr>
            <w:noProof/>
          </w:rPr>
          <w:t>29</w:t>
        </w:r>
      </w:fldSimple>
      <w:r>
        <w:t xml:space="preserve"> Sơ đồ tuần tự chỉnh sửa bài viết</w:t>
      </w:r>
      <w:bookmarkEnd w:id="83"/>
    </w:p>
    <w:p w14:paraId="3B7E7DEA" w14:textId="77777777" w:rsidR="00FC2033" w:rsidRDefault="00156A72" w:rsidP="00FC2033">
      <w:pPr>
        <w:pStyle w:val="Caption"/>
        <w:keepNext/>
      </w:pPr>
      <w:r w:rsidRPr="00156A72">
        <w:rPr>
          <w:noProof/>
        </w:rPr>
        <w:lastRenderedPageBreak/>
        <w:drawing>
          <wp:inline distT="0" distB="0" distL="0" distR="0" wp14:anchorId="75A5E271" wp14:editId="34759314">
            <wp:extent cx="5623421" cy="3733800"/>
            <wp:effectExtent l="0" t="0" r="0" b="0"/>
            <wp:docPr id="45" name="Picture 45" descr="E:\51800387\ChuyenDeC#\Final\Activity\png\Collaboration15!Interaction1!SequenceAddPost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51800387\ChuyenDeC#\Final\Activity\png\Collaboration15!Interaction1!SequenceAddPost_3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41397" cy="3745735"/>
                    </a:xfrm>
                    <a:prstGeom prst="rect">
                      <a:avLst/>
                    </a:prstGeom>
                    <a:noFill/>
                    <a:ln>
                      <a:noFill/>
                    </a:ln>
                  </pic:spPr>
                </pic:pic>
              </a:graphicData>
            </a:graphic>
          </wp:inline>
        </w:drawing>
      </w:r>
    </w:p>
    <w:p w14:paraId="7EB1423C" w14:textId="08A1B9C4" w:rsidR="00FC2033" w:rsidRDefault="00FC2033" w:rsidP="00FC2033">
      <w:pPr>
        <w:pStyle w:val="Caption"/>
      </w:pPr>
      <w:bookmarkStart w:id="84" w:name="_Toc92638043"/>
      <w:r>
        <w:t>Hình 3.</w:t>
      </w:r>
      <w:fldSimple w:instr=" SEQ Hình_3. \* ARABIC ">
        <w:r w:rsidR="00077329">
          <w:rPr>
            <w:noProof/>
          </w:rPr>
          <w:t>30</w:t>
        </w:r>
      </w:fldSimple>
      <w:r>
        <w:t xml:space="preserve"> Sơ đồ tuần tự thêm bài biết</w:t>
      </w:r>
      <w:bookmarkEnd w:id="84"/>
    </w:p>
    <w:p w14:paraId="30617142" w14:textId="77777777" w:rsidR="00FC2033" w:rsidRDefault="00156A72" w:rsidP="00FC2033">
      <w:pPr>
        <w:pStyle w:val="Caption"/>
        <w:keepNext/>
      </w:pPr>
      <w:r w:rsidRPr="00156A72">
        <w:rPr>
          <w:noProof/>
        </w:rPr>
        <w:drawing>
          <wp:inline distT="0" distB="0" distL="0" distR="0" wp14:anchorId="77ED02CE" wp14:editId="7D985D83">
            <wp:extent cx="6134100" cy="1957955"/>
            <wp:effectExtent l="0" t="0" r="0" b="0"/>
            <wp:docPr id="44" name="Picture 44" descr="E:\51800387\ChuyenDeC#\Final\Activity\png\Collaboration14!Interaction1!SequenceQLBV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51800387\ChuyenDeC#\Final\Activity\png\Collaboration14!Interaction1!SequenceQLBV_4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75964" cy="1971318"/>
                    </a:xfrm>
                    <a:prstGeom prst="rect">
                      <a:avLst/>
                    </a:prstGeom>
                    <a:noFill/>
                    <a:ln>
                      <a:noFill/>
                    </a:ln>
                  </pic:spPr>
                </pic:pic>
              </a:graphicData>
            </a:graphic>
          </wp:inline>
        </w:drawing>
      </w:r>
    </w:p>
    <w:p w14:paraId="2542AB33" w14:textId="3EE9AD9D" w:rsidR="00FC2033" w:rsidRDefault="00FC2033" w:rsidP="00FC2033">
      <w:pPr>
        <w:pStyle w:val="Caption"/>
      </w:pPr>
      <w:bookmarkStart w:id="85" w:name="_Toc92638044"/>
      <w:r>
        <w:t>Hình 3.</w:t>
      </w:r>
      <w:fldSimple w:instr=" SEQ Hình_3. \* ARABIC ">
        <w:r w:rsidR="00077329">
          <w:rPr>
            <w:noProof/>
          </w:rPr>
          <w:t>31</w:t>
        </w:r>
      </w:fldSimple>
      <w:r>
        <w:t xml:space="preserve"> Sơ đồ tuần tự quản lí bài viết</w:t>
      </w:r>
      <w:bookmarkEnd w:id="85"/>
    </w:p>
    <w:p w14:paraId="156A298B" w14:textId="77777777" w:rsidR="00FC2033" w:rsidRDefault="00156A72" w:rsidP="00FC2033">
      <w:pPr>
        <w:pStyle w:val="Caption"/>
        <w:keepNext/>
      </w:pPr>
      <w:r w:rsidRPr="00156A72">
        <w:rPr>
          <w:noProof/>
        </w:rPr>
        <w:lastRenderedPageBreak/>
        <w:drawing>
          <wp:inline distT="0" distB="0" distL="0" distR="0" wp14:anchorId="5A919F7B" wp14:editId="2381C422">
            <wp:extent cx="5838825" cy="2390391"/>
            <wp:effectExtent l="0" t="0" r="0" b="0"/>
            <wp:docPr id="43" name="Picture 43" descr="E:\51800387\ChuyenDeC#\Final\Activity\png\Collaboration13!Interaction1!SequenceDetailDM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51800387\ChuyenDeC#\Final\Activity\png\Collaboration13!Interaction1!SequenceDetailDM_3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62887" cy="2400242"/>
                    </a:xfrm>
                    <a:prstGeom prst="rect">
                      <a:avLst/>
                    </a:prstGeom>
                    <a:noFill/>
                    <a:ln>
                      <a:noFill/>
                    </a:ln>
                  </pic:spPr>
                </pic:pic>
              </a:graphicData>
            </a:graphic>
          </wp:inline>
        </w:drawing>
      </w:r>
    </w:p>
    <w:p w14:paraId="24C8725E" w14:textId="0B3CBBBE" w:rsidR="00FC2033" w:rsidRDefault="00FC2033" w:rsidP="00FC2033">
      <w:pPr>
        <w:pStyle w:val="Caption"/>
      </w:pPr>
      <w:bookmarkStart w:id="86" w:name="_Toc92638045"/>
      <w:r>
        <w:t>Hình 3.</w:t>
      </w:r>
      <w:fldSimple w:instr=" SEQ Hình_3. \* ARABIC ">
        <w:r w:rsidR="00077329">
          <w:rPr>
            <w:noProof/>
          </w:rPr>
          <w:t>32</w:t>
        </w:r>
      </w:fldSimple>
      <w:r>
        <w:t xml:space="preserve"> Sơ đồ tuần tự quản lí danh mục</w:t>
      </w:r>
      <w:bookmarkEnd w:id="86"/>
    </w:p>
    <w:p w14:paraId="2D27437A" w14:textId="77777777" w:rsidR="00FC2033" w:rsidRDefault="00156A72" w:rsidP="00FC2033">
      <w:pPr>
        <w:pStyle w:val="Caption"/>
        <w:keepNext/>
      </w:pPr>
      <w:r w:rsidRPr="00156A72">
        <w:rPr>
          <w:noProof/>
        </w:rPr>
        <w:drawing>
          <wp:inline distT="0" distB="0" distL="0" distR="0" wp14:anchorId="1FA01B43" wp14:editId="27BCC160">
            <wp:extent cx="6076950" cy="3151011"/>
            <wp:effectExtent l="0" t="0" r="0" b="0"/>
            <wp:docPr id="42" name="Picture 42" descr="E:\51800387\ChuyenDeC#\Final\Activity\png\Collaboration12!Interaction1!SequenceDelDm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51800387\ChuyenDeC#\Final\Activity\png\Collaboration12!Interaction1!SequenceDelDm_3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96676" cy="3161239"/>
                    </a:xfrm>
                    <a:prstGeom prst="rect">
                      <a:avLst/>
                    </a:prstGeom>
                    <a:noFill/>
                    <a:ln>
                      <a:noFill/>
                    </a:ln>
                  </pic:spPr>
                </pic:pic>
              </a:graphicData>
            </a:graphic>
          </wp:inline>
        </w:drawing>
      </w:r>
    </w:p>
    <w:p w14:paraId="565473FD" w14:textId="14D6F286" w:rsidR="00FC2033" w:rsidRDefault="00FC2033" w:rsidP="00FC2033">
      <w:pPr>
        <w:pStyle w:val="Caption"/>
      </w:pPr>
      <w:bookmarkStart w:id="87" w:name="_Toc92638046"/>
      <w:r>
        <w:t>Hình 3.</w:t>
      </w:r>
      <w:fldSimple w:instr=" SEQ Hình_3. \* ARABIC ">
        <w:r w:rsidR="00077329">
          <w:rPr>
            <w:noProof/>
          </w:rPr>
          <w:t>33</w:t>
        </w:r>
      </w:fldSimple>
      <w:r>
        <w:t xml:space="preserve"> Sơ đồ tuần tự xóa danh mục</w:t>
      </w:r>
      <w:bookmarkEnd w:id="87"/>
    </w:p>
    <w:p w14:paraId="3B686747" w14:textId="77777777" w:rsidR="00FC2033" w:rsidRDefault="00156A72" w:rsidP="00FC2033">
      <w:pPr>
        <w:pStyle w:val="Caption"/>
        <w:keepNext/>
      </w:pPr>
      <w:r w:rsidRPr="00156A72">
        <w:rPr>
          <w:noProof/>
        </w:rPr>
        <w:lastRenderedPageBreak/>
        <w:drawing>
          <wp:inline distT="0" distB="0" distL="0" distR="0" wp14:anchorId="5C428A31" wp14:editId="7FD05061">
            <wp:extent cx="5861050" cy="3891580"/>
            <wp:effectExtent l="0" t="0" r="0" b="0"/>
            <wp:docPr id="41" name="Picture 41" descr="E:\51800387\ChuyenDeC#\Final\Activity\png\Collaboration11!Interaction1!SequenceEditDM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51800387\ChuyenDeC#\Final\Activity\png\Collaboration11!Interaction1!SequenceEditDM_3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86750" cy="3908644"/>
                    </a:xfrm>
                    <a:prstGeom prst="rect">
                      <a:avLst/>
                    </a:prstGeom>
                    <a:noFill/>
                    <a:ln>
                      <a:noFill/>
                    </a:ln>
                  </pic:spPr>
                </pic:pic>
              </a:graphicData>
            </a:graphic>
          </wp:inline>
        </w:drawing>
      </w:r>
    </w:p>
    <w:p w14:paraId="2F4EDCB8" w14:textId="08BD3DC2" w:rsidR="00FC2033" w:rsidRDefault="00FC2033" w:rsidP="00FC2033">
      <w:pPr>
        <w:pStyle w:val="Caption"/>
      </w:pPr>
      <w:bookmarkStart w:id="88" w:name="_Toc92638047"/>
      <w:r>
        <w:t>Hình 3.</w:t>
      </w:r>
      <w:fldSimple w:instr=" SEQ Hình_3. \* ARABIC ">
        <w:r w:rsidR="00077329">
          <w:rPr>
            <w:noProof/>
          </w:rPr>
          <w:t>34</w:t>
        </w:r>
      </w:fldSimple>
      <w:r>
        <w:t xml:space="preserve"> Sơ đồ tuần tự chỉnh sửa danh mục</w:t>
      </w:r>
      <w:bookmarkEnd w:id="88"/>
    </w:p>
    <w:p w14:paraId="6B6821B6" w14:textId="77777777" w:rsidR="00797626" w:rsidRDefault="00156A72" w:rsidP="00797626">
      <w:pPr>
        <w:pStyle w:val="Caption"/>
        <w:keepNext/>
      </w:pPr>
      <w:r w:rsidRPr="00156A72">
        <w:rPr>
          <w:noProof/>
        </w:rPr>
        <w:lastRenderedPageBreak/>
        <w:drawing>
          <wp:inline distT="0" distB="0" distL="0" distR="0" wp14:anchorId="7FBC641F" wp14:editId="4A72F376">
            <wp:extent cx="6167593" cy="4095115"/>
            <wp:effectExtent l="0" t="0" r="0" b="0"/>
            <wp:docPr id="40" name="Picture 40" descr="E:\51800387\ChuyenDeC#\Final\Activity\png\Collaboration10!Interaction1!SequenceAddDM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51800387\ChuyenDeC#\Final\Activity\png\Collaboration10!Interaction1!SequenceAddDM_3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80884" cy="4103940"/>
                    </a:xfrm>
                    <a:prstGeom prst="rect">
                      <a:avLst/>
                    </a:prstGeom>
                    <a:noFill/>
                    <a:ln>
                      <a:noFill/>
                    </a:ln>
                  </pic:spPr>
                </pic:pic>
              </a:graphicData>
            </a:graphic>
          </wp:inline>
        </w:drawing>
      </w:r>
    </w:p>
    <w:p w14:paraId="14E24618" w14:textId="5B984B49" w:rsidR="00797626" w:rsidRDefault="00797626" w:rsidP="00797626">
      <w:pPr>
        <w:pStyle w:val="Caption"/>
      </w:pPr>
      <w:bookmarkStart w:id="89" w:name="_Toc92638048"/>
      <w:r>
        <w:t>Hình 3.</w:t>
      </w:r>
      <w:fldSimple w:instr=" SEQ Hình_3. \* ARABIC ">
        <w:r w:rsidR="00077329">
          <w:rPr>
            <w:noProof/>
          </w:rPr>
          <w:t>35</w:t>
        </w:r>
      </w:fldSimple>
      <w:r>
        <w:t xml:space="preserve"> Sơ đồ tuần tự thêm danh mục</w:t>
      </w:r>
      <w:bookmarkEnd w:id="89"/>
    </w:p>
    <w:p w14:paraId="39C3FE82" w14:textId="77777777" w:rsidR="00797626" w:rsidRDefault="00156A72" w:rsidP="00797626">
      <w:pPr>
        <w:pStyle w:val="Caption"/>
        <w:keepNext/>
      </w:pPr>
      <w:r w:rsidRPr="00156A72">
        <w:rPr>
          <w:noProof/>
        </w:rPr>
        <w:drawing>
          <wp:inline distT="0" distB="0" distL="0" distR="0" wp14:anchorId="7959EFCC" wp14:editId="602F6118">
            <wp:extent cx="6209033" cy="1981873"/>
            <wp:effectExtent l="0" t="0" r="0" b="0"/>
            <wp:docPr id="39" name="Picture 39" descr="E:\51800387\ChuyenDeC#\Final\Activity\png\Collaboration9!Interaction1!SequenceQLDM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51800387\ChuyenDeC#\Final\Activity\png\Collaboration9!Interaction1!SequenceQLDM_3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33364" cy="1989639"/>
                    </a:xfrm>
                    <a:prstGeom prst="rect">
                      <a:avLst/>
                    </a:prstGeom>
                    <a:noFill/>
                    <a:ln>
                      <a:noFill/>
                    </a:ln>
                  </pic:spPr>
                </pic:pic>
              </a:graphicData>
            </a:graphic>
          </wp:inline>
        </w:drawing>
      </w:r>
    </w:p>
    <w:p w14:paraId="2F0785DD" w14:textId="6CED4038" w:rsidR="00797626" w:rsidRDefault="00797626" w:rsidP="00797626">
      <w:pPr>
        <w:pStyle w:val="Caption"/>
      </w:pPr>
      <w:bookmarkStart w:id="90" w:name="_Toc92638049"/>
      <w:r>
        <w:t>Hình 3.</w:t>
      </w:r>
      <w:fldSimple w:instr=" SEQ Hình_3. \* ARABIC ">
        <w:r w:rsidR="00077329">
          <w:rPr>
            <w:noProof/>
          </w:rPr>
          <w:t>36</w:t>
        </w:r>
      </w:fldSimple>
      <w:r>
        <w:t xml:space="preserve"> Sơ đồ tuần tự quản lí danh mục</w:t>
      </w:r>
      <w:bookmarkEnd w:id="90"/>
    </w:p>
    <w:p w14:paraId="18D31FC1" w14:textId="77777777" w:rsidR="00797626" w:rsidRDefault="00156A72" w:rsidP="00797626">
      <w:pPr>
        <w:pStyle w:val="Caption"/>
        <w:keepNext/>
      </w:pPr>
      <w:r w:rsidRPr="00156A72">
        <w:rPr>
          <w:noProof/>
        </w:rPr>
        <w:lastRenderedPageBreak/>
        <w:drawing>
          <wp:inline distT="0" distB="0" distL="0" distR="0" wp14:anchorId="0A514CBD" wp14:editId="3C2DC34A">
            <wp:extent cx="6165060" cy="2523951"/>
            <wp:effectExtent l="0" t="0" r="0" b="0"/>
            <wp:docPr id="38" name="Picture 38" descr="E:\51800387\ChuyenDeC#\Final\Activity\png\Collaboration8!Interaction1!SequenceDetailSP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51800387\ChuyenDeC#\Final\Activity\png\Collaboration8!Interaction1!SequenceDetailSP_3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25001" cy="2548490"/>
                    </a:xfrm>
                    <a:prstGeom prst="rect">
                      <a:avLst/>
                    </a:prstGeom>
                    <a:noFill/>
                    <a:ln>
                      <a:noFill/>
                    </a:ln>
                  </pic:spPr>
                </pic:pic>
              </a:graphicData>
            </a:graphic>
          </wp:inline>
        </w:drawing>
      </w:r>
    </w:p>
    <w:p w14:paraId="76760115" w14:textId="60320D38" w:rsidR="00797626" w:rsidRDefault="00797626" w:rsidP="00797626">
      <w:pPr>
        <w:pStyle w:val="Caption"/>
      </w:pPr>
      <w:bookmarkStart w:id="91" w:name="_Toc92638050"/>
      <w:r>
        <w:t>Hình 3.</w:t>
      </w:r>
      <w:fldSimple w:instr=" SEQ Hình_3. \* ARABIC ">
        <w:r w:rsidR="00077329">
          <w:rPr>
            <w:noProof/>
          </w:rPr>
          <w:t>37</w:t>
        </w:r>
      </w:fldSimple>
      <w:r>
        <w:t xml:space="preserve"> Sơ đồ tuần tự chi tiết sản phẩm</w:t>
      </w:r>
      <w:bookmarkEnd w:id="91"/>
    </w:p>
    <w:p w14:paraId="2A995D1A" w14:textId="77777777" w:rsidR="00797626" w:rsidRDefault="00156A72" w:rsidP="00797626">
      <w:pPr>
        <w:pStyle w:val="Caption"/>
        <w:keepNext/>
      </w:pPr>
      <w:r w:rsidRPr="00156A72">
        <w:rPr>
          <w:noProof/>
        </w:rPr>
        <w:drawing>
          <wp:inline distT="0" distB="0" distL="0" distR="0" wp14:anchorId="6BF9AA3A" wp14:editId="7D24462D">
            <wp:extent cx="6067425" cy="3146072"/>
            <wp:effectExtent l="0" t="0" r="0" b="0"/>
            <wp:docPr id="37" name="Picture 37" descr="E:\51800387\ChuyenDeC#\Final\Activity\png\Collaboration7!Interaction1!SequenceDelSP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51800387\ChuyenDeC#\Final\Activity\png\Collaboration7!Interaction1!SequenceDelSP_3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91513" cy="3158562"/>
                    </a:xfrm>
                    <a:prstGeom prst="rect">
                      <a:avLst/>
                    </a:prstGeom>
                    <a:noFill/>
                    <a:ln>
                      <a:noFill/>
                    </a:ln>
                  </pic:spPr>
                </pic:pic>
              </a:graphicData>
            </a:graphic>
          </wp:inline>
        </w:drawing>
      </w:r>
    </w:p>
    <w:p w14:paraId="5895696A" w14:textId="19CCB4AF" w:rsidR="00797626" w:rsidRDefault="00797626" w:rsidP="00797626">
      <w:pPr>
        <w:pStyle w:val="Caption"/>
      </w:pPr>
      <w:bookmarkStart w:id="92" w:name="_Toc92638051"/>
      <w:r>
        <w:t>Hình 3.</w:t>
      </w:r>
      <w:fldSimple w:instr=" SEQ Hình_3. \* ARABIC ">
        <w:r w:rsidR="00077329">
          <w:rPr>
            <w:noProof/>
          </w:rPr>
          <w:t>38</w:t>
        </w:r>
      </w:fldSimple>
      <w:r>
        <w:t xml:space="preserve"> Sơ đồ tuần tự xóa sản phẩm</w:t>
      </w:r>
      <w:bookmarkEnd w:id="92"/>
    </w:p>
    <w:p w14:paraId="6CC2DF97" w14:textId="77777777" w:rsidR="00797626" w:rsidRDefault="00156A72" w:rsidP="00797626">
      <w:pPr>
        <w:pStyle w:val="Caption"/>
        <w:keepNext/>
      </w:pPr>
      <w:r w:rsidRPr="00156A72">
        <w:rPr>
          <w:noProof/>
        </w:rPr>
        <w:lastRenderedPageBreak/>
        <w:drawing>
          <wp:inline distT="0" distB="0" distL="0" distR="0" wp14:anchorId="64045C6B" wp14:editId="4CE4F955">
            <wp:extent cx="5995447" cy="3980815"/>
            <wp:effectExtent l="0" t="0" r="0" b="0"/>
            <wp:docPr id="36" name="Picture 36" descr="E:\51800387\ChuyenDeC#\Final\Activity\png\Collaboration6!Interaction1!SequenceEditSP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51800387\ChuyenDeC#\Final\Activity\png\Collaboration6!Interaction1!SequenceEditSP_3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06171" cy="3987935"/>
                    </a:xfrm>
                    <a:prstGeom prst="rect">
                      <a:avLst/>
                    </a:prstGeom>
                    <a:noFill/>
                    <a:ln>
                      <a:noFill/>
                    </a:ln>
                  </pic:spPr>
                </pic:pic>
              </a:graphicData>
            </a:graphic>
          </wp:inline>
        </w:drawing>
      </w:r>
    </w:p>
    <w:p w14:paraId="0B08A76F" w14:textId="3D54C9ED" w:rsidR="00797626" w:rsidRDefault="00797626" w:rsidP="00797626">
      <w:pPr>
        <w:pStyle w:val="Caption"/>
      </w:pPr>
      <w:bookmarkStart w:id="93" w:name="_Toc92638052"/>
      <w:r>
        <w:t>Hình 3.</w:t>
      </w:r>
      <w:fldSimple w:instr=" SEQ Hình_3. \* ARABIC ">
        <w:r w:rsidR="00077329">
          <w:rPr>
            <w:noProof/>
          </w:rPr>
          <w:t>39</w:t>
        </w:r>
      </w:fldSimple>
      <w:r>
        <w:t xml:space="preserve"> Sơ đồ tuần tự chỉnh sửa sản phẩm</w:t>
      </w:r>
      <w:bookmarkEnd w:id="93"/>
    </w:p>
    <w:p w14:paraId="5DA54097" w14:textId="77777777" w:rsidR="00797626" w:rsidRDefault="00156A72" w:rsidP="00797626">
      <w:pPr>
        <w:pStyle w:val="Caption"/>
        <w:keepNext/>
      </w:pPr>
      <w:r w:rsidRPr="00156A72">
        <w:rPr>
          <w:noProof/>
        </w:rPr>
        <w:lastRenderedPageBreak/>
        <w:drawing>
          <wp:inline distT="0" distB="0" distL="0" distR="0" wp14:anchorId="165A5DB3" wp14:editId="586C329F">
            <wp:extent cx="5837973" cy="3876257"/>
            <wp:effectExtent l="0" t="0" r="0" b="0"/>
            <wp:docPr id="35" name="Picture 35" descr="E:\51800387\ChuyenDeC#\Final\Activity\png\Collaboration5!Interaction1!SequenceAddSP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51800387\ChuyenDeC#\Final\Activity\png\Collaboration5!Interaction1!SequenceAddSP_29.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50618" cy="3884653"/>
                    </a:xfrm>
                    <a:prstGeom prst="rect">
                      <a:avLst/>
                    </a:prstGeom>
                    <a:noFill/>
                    <a:ln>
                      <a:noFill/>
                    </a:ln>
                  </pic:spPr>
                </pic:pic>
              </a:graphicData>
            </a:graphic>
          </wp:inline>
        </w:drawing>
      </w:r>
    </w:p>
    <w:p w14:paraId="27ABC1BD" w14:textId="0FD0C17B" w:rsidR="00797626" w:rsidRDefault="00797626" w:rsidP="00797626">
      <w:pPr>
        <w:pStyle w:val="Caption"/>
      </w:pPr>
      <w:bookmarkStart w:id="94" w:name="_Toc92638053"/>
      <w:r>
        <w:t>Hình 3.</w:t>
      </w:r>
      <w:fldSimple w:instr=" SEQ Hình_3. \* ARABIC ">
        <w:r w:rsidR="00077329">
          <w:rPr>
            <w:noProof/>
          </w:rPr>
          <w:t>40</w:t>
        </w:r>
      </w:fldSimple>
      <w:r>
        <w:t xml:space="preserve"> Sơ đồ tuần tự thêm sản phẩm</w:t>
      </w:r>
      <w:bookmarkEnd w:id="94"/>
    </w:p>
    <w:p w14:paraId="169E8D6B" w14:textId="77777777" w:rsidR="00797626" w:rsidRDefault="00156A72" w:rsidP="00797626">
      <w:pPr>
        <w:pStyle w:val="Caption"/>
        <w:keepNext/>
      </w:pPr>
      <w:r w:rsidRPr="00156A72">
        <w:rPr>
          <w:noProof/>
        </w:rPr>
        <w:drawing>
          <wp:inline distT="0" distB="0" distL="0" distR="0" wp14:anchorId="23C953ED" wp14:editId="1C51F9C1">
            <wp:extent cx="6172200" cy="1970116"/>
            <wp:effectExtent l="0" t="0" r="0" b="0"/>
            <wp:docPr id="34" name="Picture 34" descr="E:\51800387\ChuyenDeC#\Final\Activity\png\Collaboration4!Interaction1!SequenceQLSP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51800387\ChuyenDeC#\Final\Activity\png\Collaboration4!Interaction1!SequenceQLSP_2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09911" cy="1982153"/>
                    </a:xfrm>
                    <a:prstGeom prst="rect">
                      <a:avLst/>
                    </a:prstGeom>
                    <a:noFill/>
                    <a:ln>
                      <a:noFill/>
                    </a:ln>
                  </pic:spPr>
                </pic:pic>
              </a:graphicData>
            </a:graphic>
          </wp:inline>
        </w:drawing>
      </w:r>
    </w:p>
    <w:p w14:paraId="5BA410FE" w14:textId="535CC849" w:rsidR="00797626" w:rsidRDefault="00797626" w:rsidP="00797626">
      <w:pPr>
        <w:pStyle w:val="Caption"/>
      </w:pPr>
      <w:bookmarkStart w:id="95" w:name="_Toc92638054"/>
      <w:r>
        <w:t>Hình 3.</w:t>
      </w:r>
      <w:fldSimple w:instr=" SEQ Hình_3. \* ARABIC ">
        <w:r w:rsidR="00077329">
          <w:rPr>
            <w:noProof/>
          </w:rPr>
          <w:t>41</w:t>
        </w:r>
      </w:fldSimple>
      <w:r>
        <w:t xml:space="preserve"> Sơ đồ tuần tự quản lí sản phẩm</w:t>
      </w:r>
      <w:bookmarkEnd w:id="95"/>
    </w:p>
    <w:p w14:paraId="20135E20" w14:textId="77777777" w:rsidR="00797626" w:rsidRDefault="00156A72" w:rsidP="00797626">
      <w:pPr>
        <w:pStyle w:val="Caption"/>
        <w:keepNext/>
      </w:pPr>
      <w:r w:rsidRPr="00156A72">
        <w:rPr>
          <w:noProof/>
        </w:rPr>
        <w:lastRenderedPageBreak/>
        <w:drawing>
          <wp:inline distT="0" distB="0" distL="0" distR="0" wp14:anchorId="7DA571E7" wp14:editId="6508150A">
            <wp:extent cx="5468030" cy="3943350"/>
            <wp:effectExtent l="0" t="0" r="0" b="0"/>
            <wp:docPr id="33" name="Picture 33" descr="E:\51800387\ChuyenDeC#\Final\Activity\png\Collaboration3!Interaction1!SequenceDX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51800387\ChuyenDeC#\Final\Activity\png\Collaboration3!Interaction1!SequenceDX_2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4296" cy="3947869"/>
                    </a:xfrm>
                    <a:prstGeom prst="rect">
                      <a:avLst/>
                    </a:prstGeom>
                    <a:noFill/>
                    <a:ln>
                      <a:noFill/>
                    </a:ln>
                  </pic:spPr>
                </pic:pic>
              </a:graphicData>
            </a:graphic>
          </wp:inline>
        </w:drawing>
      </w:r>
    </w:p>
    <w:p w14:paraId="220EAC4C" w14:textId="15AF018A" w:rsidR="00797626" w:rsidRDefault="00797626" w:rsidP="00797626">
      <w:pPr>
        <w:pStyle w:val="Caption"/>
      </w:pPr>
      <w:bookmarkStart w:id="96" w:name="_Toc92638055"/>
      <w:r>
        <w:t>Hình 3.</w:t>
      </w:r>
      <w:fldSimple w:instr=" SEQ Hình_3. \* ARABIC ">
        <w:r w:rsidR="00077329">
          <w:rPr>
            <w:noProof/>
          </w:rPr>
          <w:t>42</w:t>
        </w:r>
      </w:fldSimple>
      <w:r>
        <w:t xml:space="preserve"> Sơ đồ tuần tự đăng xuất</w:t>
      </w:r>
      <w:bookmarkEnd w:id="96"/>
    </w:p>
    <w:p w14:paraId="4325E558" w14:textId="77777777" w:rsidR="00797626" w:rsidRDefault="00156A72" w:rsidP="00797626">
      <w:pPr>
        <w:pStyle w:val="Caption"/>
        <w:keepNext/>
      </w:pPr>
      <w:r w:rsidRPr="00156A72">
        <w:rPr>
          <w:noProof/>
        </w:rPr>
        <w:lastRenderedPageBreak/>
        <w:drawing>
          <wp:inline distT="0" distB="0" distL="0" distR="0" wp14:anchorId="4F0F9DB5" wp14:editId="161019E9">
            <wp:extent cx="6029837" cy="5295408"/>
            <wp:effectExtent l="0" t="0" r="0" b="0"/>
            <wp:docPr id="32" name="Picture 32" descr="E:\51800387\ChuyenDeC#\Final\Activity\png\Collaboration2!Interaction1!SequenceDangKi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51800387\ChuyenDeC#\Final\Activity\png\Collaboration2!Interaction1!SequenceDangKi_2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37465" cy="5302107"/>
                    </a:xfrm>
                    <a:prstGeom prst="rect">
                      <a:avLst/>
                    </a:prstGeom>
                    <a:noFill/>
                    <a:ln>
                      <a:noFill/>
                    </a:ln>
                  </pic:spPr>
                </pic:pic>
              </a:graphicData>
            </a:graphic>
          </wp:inline>
        </w:drawing>
      </w:r>
    </w:p>
    <w:p w14:paraId="1FDC3C4F" w14:textId="421E1941" w:rsidR="00797626" w:rsidRDefault="00797626" w:rsidP="00797626">
      <w:pPr>
        <w:pStyle w:val="Caption"/>
      </w:pPr>
      <w:bookmarkStart w:id="97" w:name="_Toc92638056"/>
      <w:r>
        <w:t>Hình 3.</w:t>
      </w:r>
      <w:fldSimple w:instr=" SEQ Hình_3. \* ARABIC ">
        <w:r w:rsidR="00077329">
          <w:rPr>
            <w:noProof/>
          </w:rPr>
          <w:t>43</w:t>
        </w:r>
      </w:fldSimple>
      <w:r>
        <w:t xml:space="preserve"> Sơ đồ tuần tự đăng kí</w:t>
      </w:r>
      <w:bookmarkEnd w:id="97"/>
    </w:p>
    <w:p w14:paraId="0AF455DE" w14:textId="77777777" w:rsidR="00797626" w:rsidRDefault="00156A72" w:rsidP="00797626">
      <w:pPr>
        <w:pStyle w:val="Caption"/>
        <w:keepNext/>
      </w:pPr>
      <w:r w:rsidRPr="00156A72">
        <w:rPr>
          <w:noProof/>
        </w:rPr>
        <w:lastRenderedPageBreak/>
        <w:drawing>
          <wp:inline distT="0" distB="0" distL="0" distR="0" wp14:anchorId="25220D16" wp14:editId="4C828DE6">
            <wp:extent cx="6121110" cy="5638458"/>
            <wp:effectExtent l="0" t="0" r="0" b="0"/>
            <wp:docPr id="31" name="Picture 31" descr="E:\51800387\ChuyenDeC#\Final\Activity\png\Collaboration1!Interaction1!SequenceDangNhap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51800387\ChuyenDeC#\Final\Activity\png\Collaboration1!Interaction1!SequenceDangNhap_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33896" cy="5650236"/>
                    </a:xfrm>
                    <a:prstGeom prst="rect">
                      <a:avLst/>
                    </a:prstGeom>
                    <a:noFill/>
                    <a:ln>
                      <a:noFill/>
                    </a:ln>
                  </pic:spPr>
                </pic:pic>
              </a:graphicData>
            </a:graphic>
          </wp:inline>
        </w:drawing>
      </w:r>
    </w:p>
    <w:p w14:paraId="5A8ED24E" w14:textId="70915093" w:rsidR="00797626" w:rsidRDefault="00797626" w:rsidP="00797626">
      <w:pPr>
        <w:pStyle w:val="Caption"/>
      </w:pPr>
      <w:bookmarkStart w:id="98" w:name="_Toc92638057"/>
      <w:r>
        <w:t>Hình 3.</w:t>
      </w:r>
      <w:fldSimple w:instr=" SEQ Hình_3. \* ARABIC ">
        <w:r w:rsidR="00077329">
          <w:rPr>
            <w:noProof/>
          </w:rPr>
          <w:t>44</w:t>
        </w:r>
      </w:fldSimple>
      <w:r>
        <w:t xml:space="preserve"> Sơ đồ tuần tự đăng nhập</w:t>
      </w:r>
      <w:bookmarkEnd w:id="98"/>
    </w:p>
    <w:p w14:paraId="3DAB2EC5" w14:textId="77777777" w:rsidR="00797626" w:rsidRDefault="00156A72" w:rsidP="00797626">
      <w:pPr>
        <w:pStyle w:val="Caption"/>
        <w:keepNext/>
      </w:pPr>
      <w:r w:rsidRPr="00156A72">
        <w:rPr>
          <w:noProof/>
        </w:rPr>
        <w:lastRenderedPageBreak/>
        <w:drawing>
          <wp:inline distT="0" distB="0" distL="0" distR="0" wp14:anchorId="265CC0C9" wp14:editId="16B4467C">
            <wp:extent cx="5972175" cy="3096683"/>
            <wp:effectExtent l="0" t="0" r="0" b="0"/>
            <wp:docPr id="30" name="Picture 30" descr="E:\51800387\ChuyenDeC#\Final\Activity\png\Collaboration22!Interaction1!SequenceDelPost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51800387\ChuyenDeC#\Final\Activity\png\Collaboration22!Interaction1!SequenceDelPost_4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86970" cy="3104355"/>
                    </a:xfrm>
                    <a:prstGeom prst="rect">
                      <a:avLst/>
                    </a:prstGeom>
                    <a:noFill/>
                    <a:ln>
                      <a:noFill/>
                    </a:ln>
                  </pic:spPr>
                </pic:pic>
              </a:graphicData>
            </a:graphic>
          </wp:inline>
        </w:drawing>
      </w:r>
    </w:p>
    <w:p w14:paraId="6B2DFF73" w14:textId="49AF3033" w:rsidR="00797626" w:rsidRDefault="00797626" w:rsidP="00797626">
      <w:pPr>
        <w:pStyle w:val="Caption"/>
      </w:pPr>
      <w:bookmarkStart w:id="99" w:name="_Toc92638058"/>
      <w:r>
        <w:t>Hình 3.</w:t>
      </w:r>
      <w:fldSimple w:instr=" SEQ Hình_3. \* ARABIC ">
        <w:r w:rsidR="00077329">
          <w:rPr>
            <w:noProof/>
          </w:rPr>
          <w:t>45</w:t>
        </w:r>
      </w:fldSimple>
      <w:r>
        <w:t xml:space="preserve"> Sơ đồ tuần tự xóa bài viết</w:t>
      </w:r>
      <w:bookmarkEnd w:id="99"/>
    </w:p>
    <w:p w14:paraId="4309CC1E" w14:textId="77777777" w:rsidR="00797626" w:rsidRDefault="00156A72" w:rsidP="00797626">
      <w:pPr>
        <w:pStyle w:val="Caption"/>
        <w:keepNext/>
      </w:pPr>
      <w:r w:rsidRPr="00156A72">
        <w:rPr>
          <w:noProof/>
        </w:rPr>
        <w:lastRenderedPageBreak/>
        <w:drawing>
          <wp:inline distT="0" distB="0" distL="0" distR="0" wp14:anchorId="4F5CB6E9" wp14:editId="1EADF93D">
            <wp:extent cx="5970270" cy="3964098"/>
            <wp:effectExtent l="0" t="0" r="0" b="0"/>
            <wp:docPr id="29" name="Picture 29" descr="E:\51800387\ChuyenDeC#\Final\Activity\png\Collaboration21!Interaction1!SequenceOrder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51800387\ChuyenDeC#\Final\Activity\png\Collaboration21!Interaction1!SequenceOrder_4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96911" cy="3981787"/>
                    </a:xfrm>
                    <a:prstGeom prst="rect">
                      <a:avLst/>
                    </a:prstGeom>
                    <a:noFill/>
                    <a:ln>
                      <a:noFill/>
                    </a:ln>
                  </pic:spPr>
                </pic:pic>
              </a:graphicData>
            </a:graphic>
          </wp:inline>
        </w:drawing>
      </w:r>
    </w:p>
    <w:p w14:paraId="69E86ED1" w14:textId="568896BC" w:rsidR="00797626" w:rsidRDefault="00797626" w:rsidP="00797626">
      <w:pPr>
        <w:pStyle w:val="Caption"/>
      </w:pPr>
      <w:bookmarkStart w:id="100" w:name="_Toc92638059"/>
      <w:r>
        <w:t>Hình 3.</w:t>
      </w:r>
      <w:fldSimple w:instr=" SEQ Hình_3. \* ARABIC ">
        <w:r w:rsidR="00077329">
          <w:rPr>
            <w:noProof/>
          </w:rPr>
          <w:t>46</w:t>
        </w:r>
      </w:fldSimple>
      <w:r>
        <w:t xml:space="preserve"> Sơ đồ tuần tự đặt hàng</w:t>
      </w:r>
      <w:bookmarkEnd w:id="100"/>
    </w:p>
    <w:p w14:paraId="37B9B182" w14:textId="77777777" w:rsidR="00797626" w:rsidRDefault="00156A72" w:rsidP="00797626">
      <w:pPr>
        <w:pStyle w:val="Caption"/>
        <w:keepNext/>
      </w:pPr>
      <w:r w:rsidRPr="00156A72">
        <w:rPr>
          <w:noProof/>
        </w:rPr>
        <w:lastRenderedPageBreak/>
        <w:drawing>
          <wp:inline distT="0" distB="0" distL="0" distR="0" wp14:anchorId="32E1E4F5" wp14:editId="02F8C341">
            <wp:extent cx="6220978" cy="3514725"/>
            <wp:effectExtent l="0" t="0" r="0" b="0"/>
            <wp:docPr id="28" name="Picture 28" descr="E:\51800387\ChuyenDeC#\Final\Activity\png\Collaboration20!Interaction1!SequenceEditAcc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51800387\ChuyenDeC#\Final\Activity\png\Collaboration20!Interaction1!SequenceEditAcc_4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42551" cy="3526913"/>
                    </a:xfrm>
                    <a:prstGeom prst="rect">
                      <a:avLst/>
                    </a:prstGeom>
                    <a:noFill/>
                    <a:ln>
                      <a:noFill/>
                    </a:ln>
                  </pic:spPr>
                </pic:pic>
              </a:graphicData>
            </a:graphic>
          </wp:inline>
        </w:drawing>
      </w:r>
    </w:p>
    <w:p w14:paraId="6CE5F6EF" w14:textId="0109A792" w:rsidR="00156A72" w:rsidRDefault="00797626" w:rsidP="00797626">
      <w:pPr>
        <w:pStyle w:val="Caption"/>
      </w:pPr>
      <w:bookmarkStart w:id="101" w:name="_Toc92638060"/>
      <w:r>
        <w:t>Hình 3.</w:t>
      </w:r>
      <w:fldSimple w:instr=" SEQ Hình_3. \* ARABIC ">
        <w:r w:rsidR="00077329">
          <w:rPr>
            <w:noProof/>
          </w:rPr>
          <w:t>47</w:t>
        </w:r>
      </w:fldSimple>
      <w:r>
        <w:t xml:space="preserve"> Sơ đồ tuần tự chỉnh sửa tài khoản</w:t>
      </w:r>
      <w:bookmarkEnd w:id="101"/>
    </w:p>
    <w:p w14:paraId="2775252A" w14:textId="00E96C67" w:rsidR="004C6DF4" w:rsidRDefault="004C6DF4" w:rsidP="004C6DF4">
      <w:pPr>
        <w:pStyle w:val="Tiumccp1"/>
      </w:pPr>
      <w:bookmarkStart w:id="102" w:name="_Toc92638221"/>
      <w:r>
        <w:t>3.5 Sơ đồ lớp</w:t>
      </w:r>
      <w:bookmarkEnd w:id="102"/>
    </w:p>
    <w:p w14:paraId="6E73EF7C" w14:textId="77777777" w:rsidR="00797626" w:rsidRDefault="009749DB" w:rsidP="00797626">
      <w:pPr>
        <w:pStyle w:val="Caption"/>
        <w:keepNext/>
      </w:pPr>
      <w:r>
        <w:rPr>
          <w:noProof/>
        </w:rPr>
        <w:drawing>
          <wp:inline distT="0" distB="0" distL="0" distR="0" wp14:anchorId="0B49B900" wp14:editId="7C8DFB72">
            <wp:extent cx="4876800" cy="2778188"/>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lass.PNG"/>
                    <pic:cNvPicPr/>
                  </pic:nvPicPr>
                  <pic:blipFill>
                    <a:blip r:embed="rId56">
                      <a:extLst>
                        <a:ext uri="{28A0092B-C50C-407E-A947-70E740481C1C}">
                          <a14:useLocalDpi xmlns:a14="http://schemas.microsoft.com/office/drawing/2010/main" val="0"/>
                        </a:ext>
                      </a:extLst>
                    </a:blip>
                    <a:stretch>
                      <a:fillRect/>
                    </a:stretch>
                  </pic:blipFill>
                  <pic:spPr>
                    <a:xfrm>
                      <a:off x="0" y="0"/>
                      <a:ext cx="4894040" cy="2788009"/>
                    </a:xfrm>
                    <a:prstGeom prst="rect">
                      <a:avLst/>
                    </a:prstGeom>
                  </pic:spPr>
                </pic:pic>
              </a:graphicData>
            </a:graphic>
          </wp:inline>
        </w:drawing>
      </w:r>
    </w:p>
    <w:p w14:paraId="15F06B8F" w14:textId="60D1BA6C" w:rsidR="009749DB" w:rsidRDefault="00797626" w:rsidP="00797626">
      <w:pPr>
        <w:pStyle w:val="Caption"/>
      </w:pPr>
      <w:bookmarkStart w:id="103" w:name="_Toc92638061"/>
      <w:r>
        <w:t>Hình 3.</w:t>
      </w:r>
      <w:fldSimple w:instr=" SEQ Hình_3. \* ARABIC ">
        <w:r w:rsidR="00077329">
          <w:rPr>
            <w:noProof/>
          </w:rPr>
          <w:t>48</w:t>
        </w:r>
      </w:fldSimple>
      <w:r>
        <w:t xml:space="preserve"> Sơ đồ lớp</w:t>
      </w:r>
      <w:bookmarkEnd w:id="103"/>
    </w:p>
    <w:p w14:paraId="73760710" w14:textId="77777777" w:rsidR="0058083E" w:rsidRDefault="0058083E">
      <w:pPr>
        <w:spacing w:after="200" w:line="276" w:lineRule="auto"/>
        <w:rPr>
          <w:b/>
          <w:sz w:val="28"/>
          <w:szCs w:val="28"/>
        </w:rPr>
      </w:pPr>
      <w:r>
        <w:br w:type="page"/>
      </w:r>
    </w:p>
    <w:p w14:paraId="6D02B86B" w14:textId="13104D66" w:rsidR="004C6DF4" w:rsidRDefault="00A64698" w:rsidP="004C6DF4">
      <w:pPr>
        <w:pStyle w:val="Tiumccp1"/>
      </w:pPr>
      <w:bookmarkStart w:id="104" w:name="_Toc92638222"/>
      <w:r>
        <w:lastRenderedPageBreak/>
        <w:t>3.6</w:t>
      </w:r>
      <w:r w:rsidR="004C6DF4">
        <w:t xml:space="preserve"> Kết quả đạt được</w:t>
      </w:r>
      <w:bookmarkEnd w:id="104"/>
    </w:p>
    <w:p w14:paraId="37A72DAE" w14:textId="4AFD43CC" w:rsidR="00A64698" w:rsidRDefault="00A64698" w:rsidP="00A64698">
      <w:pPr>
        <w:pStyle w:val="Nidungvnbn"/>
      </w:pPr>
      <w:r>
        <w:t>Sau khi phân tích hệ thống, phân tích một số chức năng chính cần đảm bảo. Hệ thống sẽ được xây dựng dựa trên hệ thống hoạt động như những sơ đồ đã trình bài. Hệ thống được xây dựng dựa trên ASP .Net Core MVC đảm bảo việc hoạt động ổn định và chính xác.</w:t>
      </w:r>
    </w:p>
    <w:p w14:paraId="37DA7125" w14:textId="77777777" w:rsidR="00797626" w:rsidRDefault="00422931" w:rsidP="00797626">
      <w:pPr>
        <w:pStyle w:val="Caption"/>
        <w:keepNext/>
      </w:pPr>
      <w:r>
        <w:rPr>
          <w:noProof/>
        </w:rPr>
        <w:lastRenderedPageBreak/>
        <w:drawing>
          <wp:inline distT="0" distB="0" distL="0" distR="0" wp14:anchorId="1AEEFDB7" wp14:editId="61F23573">
            <wp:extent cx="4117340" cy="7143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z3094264310846_b2f2beb1f64627e5fd81fa181c7c3af9.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17340" cy="7143750"/>
                    </a:xfrm>
                    <a:prstGeom prst="rect">
                      <a:avLst/>
                    </a:prstGeom>
                  </pic:spPr>
                </pic:pic>
              </a:graphicData>
            </a:graphic>
          </wp:inline>
        </w:drawing>
      </w:r>
    </w:p>
    <w:p w14:paraId="711EC040" w14:textId="468E4526" w:rsidR="00422931" w:rsidRDefault="00797626" w:rsidP="00797626">
      <w:pPr>
        <w:pStyle w:val="Caption"/>
      </w:pPr>
      <w:bookmarkStart w:id="105" w:name="_Toc92638062"/>
      <w:r>
        <w:t>Hình 3.</w:t>
      </w:r>
      <w:fldSimple w:instr=" SEQ Hình_3. \* ARABIC ">
        <w:r w:rsidR="00077329">
          <w:rPr>
            <w:noProof/>
          </w:rPr>
          <w:t>49</w:t>
        </w:r>
      </w:fldSimple>
      <w:r>
        <w:t xml:space="preserve"> Trang chủ</w:t>
      </w:r>
      <w:bookmarkEnd w:id="105"/>
    </w:p>
    <w:p w14:paraId="4C3E8FC1" w14:textId="77777777" w:rsidR="00797626" w:rsidRDefault="00422931" w:rsidP="00797626">
      <w:pPr>
        <w:pStyle w:val="Caption"/>
        <w:keepNext/>
      </w:pPr>
      <w:r>
        <w:rPr>
          <w:noProof/>
        </w:rPr>
        <w:lastRenderedPageBreak/>
        <w:drawing>
          <wp:inline distT="0" distB="0" distL="0" distR="0" wp14:anchorId="42284FFD" wp14:editId="702529BB">
            <wp:extent cx="4667250" cy="65533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z3094264085209_95da382d72a4e5dd1f01baddc03dfc5b.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67942" cy="6554316"/>
                    </a:xfrm>
                    <a:prstGeom prst="rect">
                      <a:avLst/>
                    </a:prstGeom>
                  </pic:spPr>
                </pic:pic>
              </a:graphicData>
            </a:graphic>
          </wp:inline>
        </w:drawing>
      </w:r>
    </w:p>
    <w:p w14:paraId="1DECDF68" w14:textId="1D3142F9" w:rsidR="00422931" w:rsidRDefault="00797626" w:rsidP="00797626">
      <w:pPr>
        <w:pStyle w:val="Caption"/>
      </w:pPr>
      <w:bookmarkStart w:id="106" w:name="_Toc92638063"/>
      <w:r>
        <w:t>Hình 3.</w:t>
      </w:r>
      <w:fldSimple w:instr=" SEQ Hình_3. \* ARABIC ">
        <w:r w:rsidR="00077329">
          <w:rPr>
            <w:noProof/>
          </w:rPr>
          <w:t>50</w:t>
        </w:r>
      </w:fldSimple>
      <w:r>
        <w:t xml:space="preserve"> Trang mua sắm</w:t>
      </w:r>
      <w:bookmarkEnd w:id="106"/>
    </w:p>
    <w:p w14:paraId="4631441E" w14:textId="77777777" w:rsidR="00797626" w:rsidRDefault="00422931" w:rsidP="00797626">
      <w:pPr>
        <w:pStyle w:val="Caption"/>
        <w:keepNext/>
      </w:pPr>
      <w:r>
        <w:rPr>
          <w:noProof/>
        </w:rPr>
        <w:lastRenderedPageBreak/>
        <w:drawing>
          <wp:inline distT="0" distB="0" distL="0" distR="0" wp14:anchorId="4BD355F0" wp14:editId="26396102">
            <wp:extent cx="5791835" cy="6248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calhost_44345_Blog.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1835" cy="6248400"/>
                    </a:xfrm>
                    <a:prstGeom prst="rect">
                      <a:avLst/>
                    </a:prstGeom>
                  </pic:spPr>
                </pic:pic>
              </a:graphicData>
            </a:graphic>
          </wp:inline>
        </w:drawing>
      </w:r>
    </w:p>
    <w:p w14:paraId="2000C0CE" w14:textId="3F4B882A" w:rsidR="00422931" w:rsidRDefault="00797626" w:rsidP="00797626">
      <w:pPr>
        <w:pStyle w:val="Caption"/>
      </w:pPr>
      <w:bookmarkStart w:id="107" w:name="_Toc92638064"/>
      <w:r>
        <w:t>Hình 3.</w:t>
      </w:r>
      <w:fldSimple w:instr=" SEQ Hình_3. \* ARABIC ">
        <w:r w:rsidR="00077329">
          <w:rPr>
            <w:noProof/>
          </w:rPr>
          <w:t>51</w:t>
        </w:r>
      </w:fldSimple>
      <w:r>
        <w:t xml:space="preserve"> Trang tin tức</w:t>
      </w:r>
      <w:bookmarkEnd w:id="107"/>
    </w:p>
    <w:p w14:paraId="323A34D3" w14:textId="77777777" w:rsidR="00797626" w:rsidRDefault="00422931" w:rsidP="00797626">
      <w:pPr>
        <w:pStyle w:val="Caption"/>
        <w:keepNext/>
      </w:pPr>
      <w:r w:rsidRPr="00797626">
        <w:rPr>
          <w:noProof/>
        </w:rPr>
        <w:lastRenderedPageBreak/>
        <w:drawing>
          <wp:inline distT="0" distB="0" distL="0" distR="0" wp14:anchorId="034F0EB2" wp14:editId="7D98D0E3">
            <wp:extent cx="5096410" cy="44767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calhost_44345_contac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97307" cy="4477538"/>
                    </a:xfrm>
                    <a:prstGeom prst="rect">
                      <a:avLst/>
                    </a:prstGeom>
                  </pic:spPr>
                </pic:pic>
              </a:graphicData>
            </a:graphic>
          </wp:inline>
        </w:drawing>
      </w:r>
    </w:p>
    <w:p w14:paraId="63A4926B" w14:textId="385B46B1" w:rsidR="00422931" w:rsidRDefault="00797626" w:rsidP="00797626">
      <w:pPr>
        <w:pStyle w:val="Caption"/>
      </w:pPr>
      <w:bookmarkStart w:id="108" w:name="_Toc92638065"/>
      <w:r>
        <w:t>Hình 3.</w:t>
      </w:r>
      <w:fldSimple w:instr=" SEQ Hình_3. \* ARABIC ">
        <w:r w:rsidR="00077329">
          <w:rPr>
            <w:noProof/>
          </w:rPr>
          <w:t>52</w:t>
        </w:r>
      </w:fldSimple>
      <w:r>
        <w:t xml:space="preserve"> Trang liên hệ</w:t>
      </w:r>
      <w:bookmarkEnd w:id="108"/>
    </w:p>
    <w:p w14:paraId="392C764B" w14:textId="77777777" w:rsidR="00797626" w:rsidRDefault="00422931" w:rsidP="00797626">
      <w:pPr>
        <w:pStyle w:val="Caption"/>
        <w:keepNext/>
      </w:pPr>
      <w:r w:rsidRPr="00797626">
        <w:rPr>
          <w:noProof/>
        </w:rPr>
        <w:lastRenderedPageBreak/>
        <w:drawing>
          <wp:inline distT="0" distB="0" distL="0" distR="0" wp14:anchorId="1EB13D7D" wp14:editId="2CB93DE2">
            <wp:extent cx="5791835" cy="42011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calhost_44345_car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835" cy="4201160"/>
                    </a:xfrm>
                    <a:prstGeom prst="rect">
                      <a:avLst/>
                    </a:prstGeom>
                  </pic:spPr>
                </pic:pic>
              </a:graphicData>
            </a:graphic>
          </wp:inline>
        </w:drawing>
      </w:r>
    </w:p>
    <w:p w14:paraId="4EB6F540" w14:textId="085C81EC" w:rsidR="00A64698" w:rsidRDefault="00797626" w:rsidP="00797626">
      <w:pPr>
        <w:pStyle w:val="Caption"/>
      </w:pPr>
      <w:bookmarkStart w:id="109" w:name="_Toc92638066"/>
      <w:r>
        <w:t>Hình 3.</w:t>
      </w:r>
      <w:fldSimple w:instr=" SEQ Hình_3. \* ARABIC ">
        <w:r w:rsidR="00077329">
          <w:rPr>
            <w:noProof/>
          </w:rPr>
          <w:t>53</w:t>
        </w:r>
      </w:fldSimple>
      <w:r>
        <w:t xml:space="preserve"> Trang giỏ hàng</w:t>
      </w:r>
      <w:bookmarkEnd w:id="109"/>
    </w:p>
    <w:p w14:paraId="4F3ACDA3" w14:textId="77777777" w:rsidR="00797626" w:rsidRDefault="00797626" w:rsidP="00797626">
      <w:pPr>
        <w:pStyle w:val="Caption"/>
        <w:keepNext/>
      </w:pPr>
      <w:r w:rsidRPr="00797626">
        <w:rPr>
          <w:noProof/>
        </w:rPr>
        <w:lastRenderedPageBreak/>
        <w:drawing>
          <wp:inline distT="0" distB="0" distL="0" distR="0" wp14:anchorId="133B7EE5" wp14:editId="66C52EB0">
            <wp:extent cx="5283422" cy="4007485"/>
            <wp:effectExtent l="0" t="0" r="0" b="0"/>
            <wp:docPr id="67" name="Picture 67" descr="E:\51800387\ChuyenDeC#\Final\Hin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51800387\ChuyenDeC#\Final\Hinh\6.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96146" cy="4017136"/>
                    </a:xfrm>
                    <a:prstGeom prst="rect">
                      <a:avLst/>
                    </a:prstGeom>
                    <a:noFill/>
                    <a:ln>
                      <a:noFill/>
                    </a:ln>
                  </pic:spPr>
                </pic:pic>
              </a:graphicData>
            </a:graphic>
          </wp:inline>
        </w:drawing>
      </w:r>
    </w:p>
    <w:p w14:paraId="1DEFC407" w14:textId="725085A3" w:rsidR="00797626" w:rsidRDefault="00797626" w:rsidP="00797626">
      <w:pPr>
        <w:pStyle w:val="Caption"/>
      </w:pPr>
      <w:bookmarkStart w:id="110" w:name="_Toc92638067"/>
      <w:r>
        <w:t>Hình 3.</w:t>
      </w:r>
      <w:fldSimple w:instr=" SEQ Hình_3. \* ARABIC ">
        <w:r w:rsidR="00077329">
          <w:rPr>
            <w:noProof/>
          </w:rPr>
          <w:t>54</w:t>
        </w:r>
      </w:fldSimple>
      <w:r>
        <w:t xml:space="preserve"> Trang quản lí bài viết</w:t>
      </w:r>
      <w:bookmarkEnd w:id="110"/>
    </w:p>
    <w:p w14:paraId="5E8DAF4E" w14:textId="77777777" w:rsidR="00797626" w:rsidRDefault="00797626" w:rsidP="00797626">
      <w:pPr>
        <w:pStyle w:val="Caption"/>
        <w:keepNext/>
      </w:pPr>
      <w:r w:rsidRPr="00797626">
        <w:rPr>
          <w:noProof/>
        </w:rPr>
        <w:lastRenderedPageBreak/>
        <w:drawing>
          <wp:inline distT="0" distB="0" distL="0" distR="0" wp14:anchorId="6C7FCC9D" wp14:editId="3C99EDA0">
            <wp:extent cx="5575725" cy="6971030"/>
            <wp:effectExtent l="0" t="0" r="6350" b="1270"/>
            <wp:docPr id="66" name="Picture 66" descr="E:\51800387\ChuyenDeC#\Final\Hin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51800387\ChuyenDeC#\Final\Hinh\5.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1333" cy="6978042"/>
                    </a:xfrm>
                    <a:prstGeom prst="rect">
                      <a:avLst/>
                    </a:prstGeom>
                    <a:noFill/>
                    <a:ln>
                      <a:noFill/>
                    </a:ln>
                  </pic:spPr>
                </pic:pic>
              </a:graphicData>
            </a:graphic>
          </wp:inline>
        </w:drawing>
      </w:r>
    </w:p>
    <w:p w14:paraId="7C8B1BBF" w14:textId="29E4D6CD" w:rsidR="00797626" w:rsidRDefault="00797626" w:rsidP="00797626">
      <w:pPr>
        <w:pStyle w:val="Caption"/>
      </w:pPr>
      <w:bookmarkStart w:id="111" w:name="_Toc92638068"/>
      <w:r>
        <w:t>Hình 3.</w:t>
      </w:r>
      <w:fldSimple w:instr=" SEQ Hình_3. \* ARABIC ">
        <w:r w:rsidR="00077329">
          <w:rPr>
            <w:noProof/>
          </w:rPr>
          <w:t>55</w:t>
        </w:r>
      </w:fldSimple>
      <w:r>
        <w:t xml:space="preserve"> Trang chi tiết sản phẩm</w:t>
      </w:r>
      <w:bookmarkEnd w:id="111"/>
    </w:p>
    <w:p w14:paraId="1D47A721" w14:textId="77777777" w:rsidR="00797626" w:rsidRDefault="00797626" w:rsidP="00797626">
      <w:pPr>
        <w:pStyle w:val="Caption"/>
        <w:keepNext/>
      </w:pPr>
      <w:r w:rsidRPr="00797626">
        <w:rPr>
          <w:noProof/>
        </w:rPr>
        <w:lastRenderedPageBreak/>
        <w:drawing>
          <wp:inline distT="0" distB="0" distL="0" distR="0" wp14:anchorId="7DD9906D" wp14:editId="6ACA1629">
            <wp:extent cx="5769877" cy="5218199"/>
            <wp:effectExtent l="0" t="0" r="2540" b="1905"/>
            <wp:docPr id="65" name="Picture 65" descr="E:\51800387\ChuyenDeC#\Final\Hin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51800387\ChuyenDeC#\Final\Hinh\4.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79356" cy="5226772"/>
                    </a:xfrm>
                    <a:prstGeom prst="rect">
                      <a:avLst/>
                    </a:prstGeom>
                    <a:noFill/>
                    <a:ln>
                      <a:noFill/>
                    </a:ln>
                  </pic:spPr>
                </pic:pic>
              </a:graphicData>
            </a:graphic>
          </wp:inline>
        </w:drawing>
      </w:r>
    </w:p>
    <w:p w14:paraId="60E359E7" w14:textId="48949EE0" w:rsidR="00797626" w:rsidRDefault="00797626" w:rsidP="00797626">
      <w:pPr>
        <w:pStyle w:val="Caption"/>
      </w:pPr>
      <w:bookmarkStart w:id="112" w:name="_Toc92638069"/>
      <w:r>
        <w:t>Hình 3.</w:t>
      </w:r>
      <w:fldSimple w:instr=" SEQ Hình_3. \* ARABIC ">
        <w:r w:rsidR="00077329">
          <w:rPr>
            <w:noProof/>
          </w:rPr>
          <w:t>56</w:t>
        </w:r>
      </w:fldSimple>
      <w:r>
        <w:t xml:space="preserve"> Trang quản lí sản phẩm</w:t>
      </w:r>
      <w:bookmarkEnd w:id="112"/>
    </w:p>
    <w:p w14:paraId="60FDA47D" w14:textId="77777777" w:rsidR="00797626" w:rsidRDefault="00797626" w:rsidP="00797626">
      <w:pPr>
        <w:pStyle w:val="Caption"/>
        <w:keepNext/>
      </w:pPr>
      <w:r w:rsidRPr="00797626">
        <w:rPr>
          <w:noProof/>
        </w:rPr>
        <w:lastRenderedPageBreak/>
        <w:drawing>
          <wp:inline distT="0" distB="0" distL="0" distR="0" wp14:anchorId="1E86AD4C" wp14:editId="4BE61283">
            <wp:extent cx="5951489" cy="4514215"/>
            <wp:effectExtent l="0" t="0" r="0" b="635"/>
            <wp:docPr id="64" name="Picture 64" descr="E:\51800387\ChuyenDeC#\Final\Hin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51800387\ChuyenDeC#\Final\Hinh\3.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58838" cy="4519789"/>
                    </a:xfrm>
                    <a:prstGeom prst="rect">
                      <a:avLst/>
                    </a:prstGeom>
                    <a:noFill/>
                    <a:ln>
                      <a:noFill/>
                    </a:ln>
                  </pic:spPr>
                </pic:pic>
              </a:graphicData>
            </a:graphic>
          </wp:inline>
        </w:drawing>
      </w:r>
    </w:p>
    <w:p w14:paraId="7D9C4246" w14:textId="7AAB5AB9" w:rsidR="00797626" w:rsidRDefault="00797626" w:rsidP="00797626">
      <w:pPr>
        <w:pStyle w:val="Caption"/>
      </w:pPr>
      <w:bookmarkStart w:id="113" w:name="_Toc92638070"/>
      <w:r>
        <w:t>Hình 3.</w:t>
      </w:r>
      <w:fldSimple w:instr=" SEQ Hình_3. \* ARABIC ">
        <w:r w:rsidR="00077329">
          <w:rPr>
            <w:noProof/>
          </w:rPr>
          <w:t>57</w:t>
        </w:r>
      </w:fldSimple>
      <w:r>
        <w:t xml:space="preserve"> Trang quản lí danh mục</w:t>
      </w:r>
      <w:bookmarkEnd w:id="113"/>
    </w:p>
    <w:p w14:paraId="0BF2FB3B" w14:textId="77777777" w:rsidR="00077329" w:rsidRDefault="00797626" w:rsidP="00077329">
      <w:pPr>
        <w:pStyle w:val="Caption"/>
        <w:keepNext/>
      </w:pPr>
      <w:r w:rsidRPr="00797626">
        <w:rPr>
          <w:noProof/>
        </w:rPr>
        <w:lastRenderedPageBreak/>
        <w:drawing>
          <wp:inline distT="0" distB="0" distL="0" distR="0" wp14:anchorId="7E6C50C4" wp14:editId="4E82C78F">
            <wp:extent cx="5477491" cy="4154686"/>
            <wp:effectExtent l="0" t="0" r="0" b="0"/>
            <wp:docPr id="62" name="Picture 62" descr="E:\51800387\ChuyenDeC#\Final\Hin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51800387\ChuyenDeC#\Final\Hinh\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91813" cy="4165549"/>
                    </a:xfrm>
                    <a:prstGeom prst="rect">
                      <a:avLst/>
                    </a:prstGeom>
                    <a:noFill/>
                    <a:ln>
                      <a:noFill/>
                    </a:ln>
                  </pic:spPr>
                </pic:pic>
              </a:graphicData>
            </a:graphic>
          </wp:inline>
        </w:drawing>
      </w:r>
    </w:p>
    <w:p w14:paraId="258E7C36" w14:textId="07AA24A1" w:rsidR="00797626" w:rsidRPr="00797626" w:rsidRDefault="00077329" w:rsidP="00077329">
      <w:pPr>
        <w:pStyle w:val="Caption"/>
      </w:pPr>
      <w:bookmarkStart w:id="114" w:name="_Toc92638071"/>
      <w:r>
        <w:t>Hình 3.</w:t>
      </w:r>
      <w:fldSimple w:instr=" SEQ Hình_3. \* ARABIC ">
        <w:r>
          <w:rPr>
            <w:noProof/>
          </w:rPr>
          <w:t>58</w:t>
        </w:r>
      </w:fldSimple>
      <w:r>
        <w:t xml:space="preserve"> Trang quản lí tài khoản</w:t>
      </w:r>
      <w:bookmarkEnd w:id="114"/>
    </w:p>
    <w:p w14:paraId="5714DD80" w14:textId="6F04C5F0" w:rsidR="00086C26" w:rsidRPr="00086C26" w:rsidRDefault="00086C26" w:rsidP="00086C26"/>
    <w:p w14:paraId="21B359E1" w14:textId="7B023D44" w:rsidR="00A64698" w:rsidRDefault="00A64698" w:rsidP="00A64698"/>
    <w:p w14:paraId="2CE2AC92" w14:textId="77777777" w:rsidR="00077329" w:rsidRDefault="00A64698" w:rsidP="00077329">
      <w:pPr>
        <w:pStyle w:val="Caption"/>
        <w:keepNext/>
      </w:pPr>
      <w:r>
        <w:rPr>
          <w:noProof/>
        </w:rPr>
        <w:lastRenderedPageBreak/>
        <w:drawing>
          <wp:inline distT="0" distB="0" distL="0" distR="0" wp14:anchorId="68C60BF8" wp14:editId="04437F02">
            <wp:extent cx="5791835" cy="32562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3256280"/>
                    </a:xfrm>
                    <a:prstGeom prst="rect">
                      <a:avLst/>
                    </a:prstGeom>
                  </pic:spPr>
                </pic:pic>
              </a:graphicData>
            </a:graphic>
          </wp:inline>
        </w:drawing>
      </w:r>
    </w:p>
    <w:p w14:paraId="1DCD2877" w14:textId="625F88A5" w:rsidR="00A64698" w:rsidRDefault="00077329" w:rsidP="00077329">
      <w:pPr>
        <w:pStyle w:val="Caption"/>
      </w:pPr>
      <w:bookmarkStart w:id="115" w:name="_Toc92638072"/>
      <w:r>
        <w:t>Hình 3.</w:t>
      </w:r>
      <w:fldSimple w:instr=" SEQ Hình_3. \* ARABIC ">
        <w:r>
          <w:rPr>
            <w:noProof/>
          </w:rPr>
          <w:t>59</w:t>
        </w:r>
      </w:fldSimple>
      <w:r>
        <w:t xml:space="preserve"> Thêm nhanh vào giỏ hàng</w:t>
      </w:r>
      <w:bookmarkEnd w:id="115"/>
    </w:p>
    <w:p w14:paraId="04822108" w14:textId="77777777" w:rsidR="00C226CE" w:rsidRDefault="00C226CE" w:rsidP="00C226CE">
      <w:pPr>
        <w:pStyle w:val="Nidungvnbn"/>
        <w:ind w:left="720" w:firstLine="0"/>
      </w:pPr>
    </w:p>
    <w:p w14:paraId="13A7A917" w14:textId="0A0E1342" w:rsidR="00C226CE" w:rsidRPr="00A64698" w:rsidRDefault="00C226CE" w:rsidP="0058083E">
      <w:pPr>
        <w:pStyle w:val="Nidungvnbn"/>
      </w:pPr>
    </w:p>
    <w:p w14:paraId="2D826EBD" w14:textId="77777777" w:rsidR="00A64698" w:rsidRPr="00A64698" w:rsidRDefault="00A64698" w:rsidP="00A64698"/>
    <w:p w14:paraId="041C65A8" w14:textId="77777777" w:rsidR="00077329" w:rsidRDefault="00077329">
      <w:pPr>
        <w:spacing w:after="200" w:line="276" w:lineRule="auto"/>
        <w:rPr>
          <w:b/>
          <w:sz w:val="32"/>
          <w:szCs w:val="32"/>
        </w:rPr>
      </w:pPr>
      <w:r>
        <w:br w:type="page"/>
      </w:r>
    </w:p>
    <w:p w14:paraId="106B4654" w14:textId="58C12103" w:rsidR="004C6DF4" w:rsidRDefault="004C6DF4" w:rsidP="004C6DF4">
      <w:pPr>
        <w:pStyle w:val="Chng"/>
      </w:pPr>
      <w:bookmarkStart w:id="116" w:name="_Toc92638223"/>
      <w:r>
        <w:lastRenderedPageBreak/>
        <w:t>CHƯƠNG 4 – KẾT LUẬN</w:t>
      </w:r>
      <w:bookmarkEnd w:id="116"/>
    </w:p>
    <w:p w14:paraId="77804688" w14:textId="1284D553" w:rsidR="00086C26" w:rsidRDefault="00086C26" w:rsidP="00086C26">
      <w:pPr>
        <w:pStyle w:val="Tiumccp1"/>
      </w:pPr>
      <w:bookmarkStart w:id="117" w:name="_Toc92638224"/>
      <w:r>
        <w:t>4.1 Ưu, nhược điểm</w:t>
      </w:r>
      <w:bookmarkEnd w:id="117"/>
    </w:p>
    <w:p w14:paraId="0CF88F32" w14:textId="4E1D65D9" w:rsidR="00086C26" w:rsidRDefault="00086C26" w:rsidP="00086C26">
      <w:pPr>
        <w:pStyle w:val="Nidungvnbn"/>
      </w:pPr>
      <w:r>
        <w:t>Sau khi hoàn thành môn học, với những kiến thức thu nhận được trong quá trình học cùng với việc tìm hiểu thêm ở các nguồn tài liệu khác nhau, hệ thống được xây dựng hoàn chỉnh với các chức năng hoạt động ổn định. Hệ thống với giao diện đẹp, thân thiện với người dùng. Sau quá trình kiểm tra và dùng thử, hệ thống hoạt đọng ổn định, đảm bảo hoạt đọng đúng với các chức năng đã trình bày.</w:t>
      </w:r>
    </w:p>
    <w:p w14:paraId="58D90734" w14:textId="229C4123" w:rsidR="00086C26" w:rsidRDefault="00086C26" w:rsidP="00086C26">
      <w:pPr>
        <w:pStyle w:val="Nidungvnbn"/>
      </w:pPr>
      <w:r>
        <w:t>Về nhược điểm của hệ thống, do chưa thực hiện việc release sản phẩm lên một host cụ thể nên quá trình kiểm tra với người dùng thực tế không được thực hiện một cách hoàn chỉnh cũng như do kiến thức chưa thực sự tốt nên vẫn sẽ còn một số điểm chưa hợp lí và tối ưu.</w:t>
      </w:r>
    </w:p>
    <w:p w14:paraId="5F7BA96A" w14:textId="63A8A65B" w:rsidR="00086C26" w:rsidRDefault="00086C26" w:rsidP="00086C26">
      <w:pPr>
        <w:pStyle w:val="Tiumccp1"/>
      </w:pPr>
      <w:bookmarkStart w:id="118" w:name="_Toc92638225"/>
      <w:r>
        <w:t>4.2 Định hướng phát triển</w:t>
      </w:r>
      <w:bookmarkEnd w:id="118"/>
    </w:p>
    <w:p w14:paraId="5802E08D" w14:textId="7A7B205F" w:rsidR="00FC36EA" w:rsidRPr="004C6DF4" w:rsidRDefault="00FC36EA" w:rsidP="00FC36EA">
      <w:pPr>
        <w:pStyle w:val="Nidungvnbn"/>
      </w:pPr>
      <w:r>
        <w:t>Định hướng phát triển của hệ thống rất lớn, hệ thống có thể được release để kiểm tra quá trình hoạt động thực tế. Với những phần chưa tối ưu có thể định hướng phát triển nâng cấp sau trong quá trình vận hành hoặc bảo trì hệ thống. Do là hệ thống đảm bảo việc có nhiều tài khoản có thể sử dụng cùng lúc nên có thể phát triển theo hướng đa luồng xử lí hoặc lưu trữ để đảm bảo việc phục vụ số lượng người dùng lớn trong khoảng thời gian ngắn.</w:t>
      </w:r>
    </w:p>
    <w:p w14:paraId="18B1BB34" w14:textId="77777777" w:rsidR="00720608" w:rsidRDefault="00720608" w:rsidP="00720608">
      <w:pPr>
        <w:pStyle w:val="Chng"/>
      </w:pPr>
    </w:p>
    <w:p w14:paraId="10A572CD" w14:textId="77777777" w:rsidR="00D02521" w:rsidRDefault="00D02521" w:rsidP="00D02521">
      <w:pPr>
        <w:pStyle w:val="Chng"/>
      </w:pPr>
    </w:p>
    <w:p w14:paraId="7DFA4026" w14:textId="77777777" w:rsidR="00D02521" w:rsidRPr="00880D36" w:rsidRDefault="00D02521" w:rsidP="00D02521">
      <w:pPr>
        <w:pStyle w:val="Tiumccp1"/>
      </w:pPr>
    </w:p>
    <w:p w14:paraId="0B2ED5AD" w14:textId="17F58102" w:rsidR="007B7FF5" w:rsidRDefault="007B7FF5" w:rsidP="00207DC2">
      <w:pPr>
        <w:pStyle w:val="Nidungvnbn"/>
        <w:rPr>
          <w:b/>
          <w:sz w:val="32"/>
          <w:szCs w:val="32"/>
        </w:rPr>
      </w:pPr>
      <w:r>
        <w:rPr>
          <w:b/>
          <w:sz w:val="32"/>
          <w:szCs w:val="32"/>
        </w:rPr>
        <w:br w:type="page"/>
      </w:r>
    </w:p>
    <w:p w14:paraId="1EC81628" w14:textId="77777777" w:rsidR="007E7FF7" w:rsidRPr="007E6AB9" w:rsidRDefault="007E7FF7" w:rsidP="007E7FF7">
      <w:pPr>
        <w:tabs>
          <w:tab w:val="center" w:pos="6379"/>
        </w:tabs>
        <w:spacing w:after="200" w:line="276" w:lineRule="auto"/>
        <w:jc w:val="center"/>
        <w:rPr>
          <w:b/>
          <w:sz w:val="32"/>
          <w:szCs w:val="32"/>
        </w:rPr>
      </w:pPr>
      <w:r>
        <w:rPr>
          <w:b/>
          <w:sz w:val="32"/>
          <w:szCs w:val="32"/>
        </w:rPr>
        <w:lastRenderedPageBreak/>
        <w:t>TÀI LIỆU THAM KHẢO</w:t>
      </w:r>
    </w:p>
    <w:p w14:paraId="0E10640E" w14:textId="70496999" w:rsidR="00FC36EA" w:rsidRDefault="00FC36EA">
      <w:pPr>
        <w:spacing w:after="200" w:line="276" w:lineRule="auto"/>
        <w:rPr>
          <w:sz w:val="26"/>
          <w:szCs w:val="26"/>
        </w:rPr>
      </w:pPr>
      <w:r>
        <w:rPr>
          <w:sz w:val="26"/>
          <w:szCs w:val="26"/>
        </w:rPr>
        <w:t xml:space="preserve">1. </w:t>
      </w:r>
      <w:hyperlink r:id="rId68" w:history="1">
        <w:r w:rsidRPr="00D679ED">
          <w:rPr>
            <w:rStyle w:val="Hyperlink"/>
            <w:sz w:val="26"/>
            <w:szCs w:val="26"/>
          </w:rPr>
          <w:t>https://docs.microsoft.com/vi-vn/aspnet/core/tutorials/first-mvc-app/start-mvc?view=aspnetcore-5.0&amp;tabs=visual-studio</w:t>
        </w:r>
      </w:hyperlink>
    </w:p>
    <w:p w14:paraId="1CE25E19" w14:textId="1505FB34" w:rsidR="00FC36EA" w:rsidRDefault="00FC36EA">
      <w:pPr>
        <w:spacing w:after="200" w:line="276" w:lineRule="auto"/>
        <w:rPr>
          <w:sz w:val="26"/>
          <w:szCs w:val="26"/>
        </w:rPr>
      </w:pPr>
      <w:r>
        <w:rPr>
          <w:sz w:val="26"/>
          <w:szCs w:val="26"/>
        </w:rPr>
        <w:t xml:space="preserve">2. </w:t>
      </w:r>
      <w:hyperlink r:id="rId69" w:history="1">
        <w:r w:rsidRPr="00D679ED">
          <w:rPr>
            <w:rStyle w:val="Hyperlink"/>
            <w:sz w:val="26"/>
            <w:szCs w:val="26"/>
          </w:rPr>
          <w:t>https://tuhocict.com/du-an-asp-net-core-mvc/</w:t>
        </w:r>
      </w:hyperlink>
    </w:p>
    <w:p w14:paraId="52870D21" w14:textId="4F587F3E" w:rsidR="00FC36EA" w:rsidRDefault="00FC36EA">
      <w:pPr>
        <w:spacing w:after="200" w:line="276" w:lineRule="auto"/>
        <w:rPr>
          <w:sz w:val="26"/>
          <w:szCs w:val="26"/>
        </w:rPr>
      </w:pPr>
      <w:r>
        <w:rPr>
          <w:sz w:val="26"/>
          <w:szCs w:val="26"/>
        </w:rPr>
        <w:t xml:space="preserve">3. </w:t>
      </w:r>
      <w:hyperlink r:id="rId70" w:history="1">
        <w:r w:rsidRPr="00D679ED">
          <w:rPr>
            <w:rStyle w:val="Hyperlink"/>
            <w:sz w:val="26"/>
            <w:szCs w:val="26"/>
          </w:rPr>
          <w:t>https://tedu.com.vn/lap-trinh-aspnet-core/xay-dung-ung-dung-aspnet-core-mvc-dau-tien-225.html</w:t>
        </w:r>
      </w:hyperlink>
    </w:p>
    <w:p w14:paraId="65D4401E" w14:textId="200BC90C" w:rsidR="00FC36EA" w:rsidRDefault="00FC36EA">
      <w:pPr>
        <w:spacing w:after="200" w:line="276" w:lineRule="auto"/>
        <w:rPr>
          <w:sz w:val="26"/>
          <w:szCs w:val="26"/>
        </w:rPr>
      </w:pPr>
      <w:r>
        <w:rPr>
          <w:sz w:val="26"/>
          <w:szCs w:val="26"/>
        </w:rPr>
        <w:t xml:space="preserve">4. </w:t>
      </w:r>
      <w:hyperlink r:id="rId71" w:history="1">
        <w:r w:rsidRPr="00D679ED">
          <w:rPr>
            <w:rStyle w:val="Hyperlink"/>
            <w:sz w:val="26"/>
            <w:szCs w:val="26"/>
          </w:rPr>
          <w:t>https://ngocminhtran.com/2020/10/22/nhap-mon-asp-net-core-mvc/</w:t>
        </w:r>
      </w:hyperlink>
    </w:p>
    <w:p w14:paraId="027314AC" w14:textId="0465FF56" w:rsidR="00D03E56" w:rsidRDefault="00FC36EA">
      <w:pPr>
        <w:spacing w:after="200" w:line="276" w:lineRule="auto"/>
        <w:rPr>
          <w:sz w:val="26"/>
          <w:szCs w:val="26"/>
        </w:rPr>
      </w:pPr>
      <w:r>
        <w:rPr>
          <w:sz w:val="26"/>
          <w:szCs w:val="26"/>
        </w:rPr>
        <w:t xml:space="preserve">5. </w:t>
      </w:r>
      <w:hyperlink r:id="rId72" w:history="1">
        <w:r w:rsidR="00D03E56" w:rsidRPr="00D679ED">
          <w:rPr>
            <w:rStyle w:val="Hyperlink"/>
            <w:sz w:val="26"/>
            <w:szCs w:val="26"/>
          </w:rPr>
          <w:t>https://www.tutorialsteacher.com/core</w:t>
        </w:r>
      </w:hyperlink>
    </w:p>
    <w:p w14:paraId="799A21A4" w14:textId="1D2DD5E3" w:rsidR="007E7FF7" w:rsidRDefault="007E7FF7">
      <w:pPr>
        <w:spacing w:after="200" w:line="276" w:lineRule="auto"/>
        <w:rPr>
          <w:sz w:val="26"/>
          <w:szCs w:val="26"/>
        </w:rPr>
      </w:pPr>
      <w:r>
        <w:rPr>
          <w:sz w:val="26"/>
          <w:szCs w:val="26"/>
        </w:rPr>
        <w:br w:type="page"/>
      </w:r>
    </w:p>
    <w:p w14:paraId="290979DB" w14:textId="77777777" w:rsidR="007E7FF7" w:rsidRPr="007E6AB9" w:rsidRDefault="007E7FF7" w:rsidP="007E7FF7">
      <w:pPr>
        <w:tabs>
          <w:tab w:val="center" w:pos="6379"/>
        </w:tabs>
        <w:spacing w:after="200" w:line="276" w:lineRule="auto"/>
        <w:jc w:val="center"/>
        <w:rPr>
          <w:b/>
          <w:sz w:val="32"/>
          <w:szCs w:val="32"/>
        </w:rPr>
      </w:pPr>
      <w:r>
        <w:rPr>
          <w:b/>
          <w:sz w:val="32"/>
          <w:szCs w:val="32"/>
        </w:rPr>
        <w:lastRenderedPageBreak/>
        <w:t>PHỤ LỤC</w:t>
      </w:r>
    </w:p>
    <w:p w14:paraId="6EC807C0" w14:textId="19D6A1B1" w:rsidR="009926D9" w:rsidRDefault="009926D9" w:rsidP="009926D9">
      <w:pPr>
        <w:pStyle w:val="Nidungvnbn"/>
        <w:numPr>
          <w:ilvl w:val="0"/>
          <w:numId w:val="17"/>
        </w:numPr>
      </w:pPr>
      <w:r>
        <w:t>Hướng dẫn chạy Project</w:t>
      </w:r>
    </w:p>
    <w:p w14:paraId="1E4A8E4B" w14:textId="7F8A1156" w:rsidR="009926D9" w:rsidRDefault="009926D9" w:rsidP="009926D9">
      <w:pPr>
        <w:pStyle w:val="Nidungvnbn"/>
      </w:pPr>
      <w:r>
        <w:t>Sau khi tải về hệ thống bao gồm thư mục chứa source code, file báo cáo và hướng dẫn chạy. Để chạy file source code của hệ thống người dùng sử dụng Visual Studio 2019 đảm bảo hỗ trợ ASP .Net Core 5.0 trước khi mở project.</w:t>
      </w:r>
    </w:p>
    <w:p w14:paraId="2D419C4D" w14:textId="77777777" w:rsidR="009926D9" w:rsidRDefault="009926D9" w:rsidP="009926D9">
      <w:pPr>
        <w:pStyle w:val="Nidungvnbn"/>
      </w:pPr>
      <w:r>
        <w:t>Trước khi build project người dùng cần vào đường dẫn để khởi chạy cơ sở dữ liệu. Người dùng vào SQL Manager tiến hành restore database (đảm bảo chưa có database nào với tên là ShopOnline) với file backup theo đường dẫn bên dưới:</w:t>
      </w:r>
    </w:p>
    <w:p w14:paraId="491613A2" w14:textId="77777777" w:rsidR="009926D9" w:rsidRDefault="009926D9" w:rsidP="009926D9">
      <w:pPr>
        <w:pStyle w:val="Nidungvnbn"/>
      </w:pPr>
      <w:r>
        <w:t>/Source/ShopOnline/Database/ShopOnline.bak</w:t>
      </w:r>
    </w:p>
    <w:p w14:paraId="6EFC09A3" w14:textId="77777777" w:rsidR="009926D9" w:rsidRDefault="009926D9" w:rsidP="009926D9">
      <w:pPr>
        <w:pStyle w:val="Nidungvnbn"/>
      </w:pPr>
      <w:r>
        <w:t xml:space="preserve">Sau đó người dùng chạy project lên theo đường dẫn: </w:t>
      </w:r>
    </w:p>
    <w:p w14:paraId="560A9F9C" w14:textId="77777777" w:rsidR="009926D9" w:rsidRDefault="009926D9" w:rsidP="009926D9">
      <w:pPr>
        <w:pStyle w:val="Nidungvnbn"/>
      </w:pPr>
      <w:r>
        <w:t>/Source/ShopOnline/ShopOnline.sln</w:t>
      </w:r>
    </w:p>
    <w:p w14:paraId="709A0500" w14:textId="77777777" w:rsidR="009926D9" w:rsidRDefault="009926D9" w:rsidP="009926D9">
      <w:pPr>
        <w:pStyle w:val="Nidungvnbn"/>
      </w:pPr>
      <w:r>
        <w:t>Tại source code của hệ thống, người dùng cần chỉnh sửa 2 file theo đúng tên SQLServer của máy người chạy:</w:t>
      </w:r>
    </w:p>
    <w:p w14:paraId="5FBECF54" w14:textId="77777777" w:rsidR="009926D9" w:rsidRDefault="009926D9" w:rsidP="009926D9">
      <w:pPr>
        <w:pStyle w:val="Nidungvnbn"/>
        <w:numPr>
          <w:ilvl w:val="0"/>
          <w:numId w:val="13"/>
        </w:numPr>
      </w:pPr>
      <w:r>
        <w:t>Appsettting.json</w:t>
      </w:r>
    </w:p>
    <w:p w14:paraId="3624ACF2" w14:textId="77777777" w:rsidR="009926D9" w:rsidRDefault="009926D9" w:rsidP="009926D9">
      <w:pPr>
        <w:pStyle w:val="Nidungvnbn"/>
        <w:numPr>
          <w:ilvl w:val="0"/>
          <w:numId w:val="13"/>
        </w:numPr>
      </w:pPr>
      <w:r>
        <w:t>Models/ShopOnlineContext.cs</w:t>
      </w:r>
    </w:p>
    <w:p w14:paraId="380B9B2D" w14:textId="77777777" w:rsidR="009926D9" w:rsidRDefault="009926D9" w:rsidP="009926D9">
      <w:pPr>
        <w:pStyle w:val="Nidungvnbn"/>
      </w:pPr>
      <w:r>
        <w:t>Sau khi chạy project, người dùng có thể sử dụng tài khoản để test chương trình:</w:t>
      </w:r>
    </w:p>
    <w:p w14:paraId="304CF054" w14:textId="77777777" w:rsidR="009926D9" w:rsidRDefault="009926D9" w:rsidP="009926D9">
      <w:pPr>
        <w:pStyle w:val="Nidungvnbn"/>
        <w:ind w:left="720"/>
      </w:pPr>
      <w:r>
        <w:t>Email: admin@gmail.com</w:t>
      </w:r>
      <w:r>
        <w:tab/>
      </w:r>
    </w:p>
    <w:p w14:paraId="36457321" w14:textId="01A1C85D" w:rsidR="009926D9" w:rsidRDefault="009926D9" w:rsidP="00567400">
      <w:pPr>
        <w:pStyle w:val="Nidungvnbn"/>
        <w:ind w:left="720"/>
      </w:pPr>
      <w:r>
        <w:t>Password: 123123</w:t>
      </w:r>
    </w:p>
    <w:p w14:paraId="6B9481F9" w14:textId="1A0F8DC5" w:rsidR="00BB2B2A" w:rsidRPr="007E7FF7" w:rsidRDefault="00BB2B2A" w:rsidP="0058083E">
      <w:pPr>
        <w:pStyle w:val="Tiumccp1"/>
      </w:pPr>
    </w:p>
    <w:sectPr w:rsidR="00BB2B2A" w:rsidRPr="007E7FF7" w:rsidSect="00DB7595">
      <w:headerReference w:type="default" r:id="rId73"/>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C63535" w14:textId="77777777" w:rsidR="003A6D3C" w:rsidRDefault="003A6D3C" w:rsidP="00453AB1">
      <w:r>
        <w:separator/>
      </w:r>
    </w:p>
  </w:endnote>
  <w:endnote w:type="continuationSeparator" w:id="0">
    <w:p w14:paraId="325C98A5" w14:textId="77777777" w:rsidR="003A6D3C" w:rsidRDefault="003A6D3C"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9866BF" w14:textId="77777777" w:rsidR="003A6D3C" w:rsidRDefault="003A6D3C" w:rsidP="00453AB1">
      <w:r>
        <w:separator/>
      </w:r>
    </w:p>
  </w:footnote>
  <w:footnote w:type="continuationSeparator" w:id="0">
    <w:p w14:paraId="02997C3C" w14:textId="77777777" w:rsidR="003A6D3C" w:rsidRDefault="003A6D3C" w:rsidP="00453A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5F13B9" w14:textId="77777777" w:rsidR="0058083E" w:rsidRDefault="0058083E">
    <w:pPr>
      <w:pStyle w:val="Header"/>
      <w:jc w:val="center"/>
    </w:pPr>
  </w:p>
  <w:p w14:paraId="0C847913" w14:textId="77777777" w:rsidR="0058083E" w:rsidRDefault="0058083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53DBB8" w14:textId="77777777" w:rsidR="0058083E" w:rsidRDefault="0058083E">
    <w:pPr>
      <w:pStyle w:val="Header"/>
      <w:jc w:val="center"/>
    </w:pPr>
  </w:p>
  <w:p w14:paraId="1120EB34" w14:textId="77777777" w:rsidR="0058083E" w:rsidRDefault="0058083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1097785"/>
      <w:docPartObj>
        <w:docPartGallery w:val="Page Numbers (Top of Page)"/>
        <w:docPartUnique/>
      </w:docPartObj>
    </w:sdtPr>
    <w:sdtEndPr>
      <w:rPr>
        <w:noProof/>
      </w:rPr>
    </w:sdtEndPr>
    <w:sdtContent>
      <w:p w14:paraId="10985C55" w14:textId="7D08E3E2" w:rsidR="0058083E" w:rsidRDefault="0058083E">
        <w:pPr>
          <w:pStyle w:val="Header"/>
          <w:jc w:val="center"/>
        </w:pPr>
        <w:r>
          <w:fldChar w:fldCharType="begin"/>
        </w:r>
        <w:r>
          <w:instrText xml:space="preserve"> PAGE   \* MERGEFORMAT </w:instrText>
        </w:r>
        <w:r>
          <w:fldChar w:fldCharType="separate"/>
        </w:r>
        <w:r w:rsidR="00434FA7">
          <w:rPr>
            <w:noProof/>
          </w:rPr>
          <w:t>iii</w:t>
        </w:r>
        <w:r>
          <w:rPr>
            <w:noProof/>
          </w:rPr>
          <w:fldChar w:fldCharType="end"/>
        </w:r>
      </w:p>
    </w:sdtContent>
  </w:sdt>
  <w:p w14:paraId="401AF169" w14:textId="77777777" w:rsidR="0058083E" w:rsidRDefault="0058083E">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docPartObj>
        <w:docPartGallery w:val="Page Numbers (Top of Page)"/>
        <w:docPartUnique/>
      </w:docPartObj>
    </w:sdtPr>
    <w:sdtEndPr>
      <w:rPr>
        <w:noProof/>
      </w:rPr>
    </w:sdtEndPr>
    <w:sdtContent>
      <w:p w14:paraId="39C9FA9A" w14:textId="10E06456" w:rsidR="0058083E" w:rsidRDefault="0058083E">
        <w:pPr>
          <w:pStyle w:val="Header"/>
          <w:jc w:val="center"/>
        </w:pPr>
        <w:r>
          <w:fldChar w:fldCharType="begin"/>
        </w:r>
        <w:r>
          <w:instrText xml:space="preserve"> PAGE   \* MERGEFORMAT </w:instrText>
        </w:r>
        <w:r>
          <w:fldChar w:fldCharType="separate"/>
        </w:r>
        <w:r w:rsidR="00434FA7">
          <w:rPr>
            <w:noProof/>
          </w:rPr>
          <w:t>15</w:t>
        </w:r>
        <w:r>
          <w:rPr>
            <w:noProof/>
          </w:rPr>
          <w:fldChar w:fldCharType="end"/>
        </w:r>
      </w:p>
    </w:sdtContent>
  </w:sdt>
  <w:p w14:paraId="149FAA5C" w14:textId="77777777" w:rsidR="0058083E" w:rsidRDefault="0058083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A72F4"/>
    <w:multiLevelType w:val="multilevel"/>
    <w:tmpl w:val="948E8DF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73206C"/>
    <w:multiLevelType w:val="multilevel"/>
    <w:tmpl w:val="0B8EAB2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D5D5FEC"/>
    <w:multiLevelType w:val="multilevel"/>
    <w:tmpl w:val="948E8DF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880B22"/>
    <w:multiLevelType w:val="hybridMultilevel"/>
    <w:tmpl w:val="78BC6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220A3B"/>
    <w:multiLevelType w:val="hybridMultilevel"/>
    <w:tmpl w:val="D542D0DA"/>
    <w:lvl w:ilvl="0" w:tplc="D80252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4043BE7"/>
    <w:multiLevelType w:val="hybridMultilevel"/>
    <w:tmpl w:val="B11CF4CC"/>
    <w:lvl w:ilvl="0" w:tplc="04090001">
      <w:start w:val="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9"/>
  </w:num>
  <w:num w:numId="3">
    <w:abstractNumId w:val="13"/>
  </w:num>
  <w:num w:numId="4">
    <w:abstractNumId w:val="16"/>
  </w:num>
  <w:num w:numId="5">
    <w:abstractNumId w:val="0"/>
  </w:num>
  <w:num w:numId="6">
    <w:abstractNumId w:val="6"/>
  </w:num>
  <w:num w:numId="7">
    <w:abstractNumId w:val="10"/>
  </w:num>
  <w:num w:numId="8">
    <w:abstractNumId w:val="14"/>
  </w:num>
  <w:num w:numId="9">
    <w:abstractNumId w:val="3"/>
  </w:num>
  <w:num w:numId="10">
    <w:abstractNumId w:val="8"/>
  </w:num>
  <w:num w:numId="11">
    <w:abstractNumId w:val="15"/>
  </w:num>
  <w:num w:numId="12">
    <w:abstractNumId w:val="4"/>
  </w:num>
  <w:num w:numId="13">
    <w:abstractNumId w:val="11"/>
  </w:num>
  <w:num w:numId="14">
    <w:abstractNumId w:val="1"/>
  </w:num>
  <w:num w:numId="15">
    <w:abstractNumId w:val="7"/>
  </w:num>
  <w:num w:numId="16">
    <w:abstractNumId w:val="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US" w:vendorID="64" w:dllVersion="131078" w:nlCheck="1" w:checkStyle="1"/>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007F"/>
    <w:rsid w:val="00000FCE"/>
    <w:rsid w:val="00024496"/>
    <w:rsid w:val="00036A84"/>
    <w:rsid w:val="00045CD3"/>
    <w:rsid w:val="00071C44"/>
    <w:rsid w:val="00077329"/>
    <w:rsid w:val="000801A8"/>
    <w:rsid w:val="00086C26"/>
    <w:rsid w:val="000B4596"/>
    <w:rsid w:val="000C6739"/>
    <w:rsid w:val="000E341A"/>
    <w:rsid w:val="000E4103"/>
    <w:rsid w:val="000E6CA0"/>
    <w:rsid w:val="001257BB"/>
    <w:rsid w:val="001269F3"/>
    <w:rsid w:val="001477BE"/>
    <w:rsid w:val="00147B9F"/>
    <w:rsid w:val="00156A72"/>
    <w:rsid w:val="00157825"/>
    <w:rsid w:val="0016745D"/>
    <w:rsid w:val="00174AB9"/>
    <w:rsid w:val="001932E3"/>
    <w:rsid w:val="001A3290"/>
    <w:rsid w:val="001D0C48"/>
    <w:rsid w:val="001F70A6"/>
    <w:rsid w:val="00200E49"/>
    <w:rsid w:val="00207DC2"/>
    <w:rsid w:val="00211643"/>
    <w:rsid w:val="00245BD7"/>
    <w:rsid w:val="00252F26"/>
    <w:rsid w:val="002548AC"/>
    <w:rsid w:val="00291721"/>
    <w:rsid w:val="002B35F4"/>
    <w:rsid w:val="002C2192"/>
    <w:rsid w:val="002D796D"/>
    <w:rsid w:val="002E6E4B"/>
    <w:rsid w:val="002F2626"/>
    <w:rsid w:val="003218FF"/>
    <w:rsid w:val="00344A6F"/>
    <w:rsid w:val="00396612"/>
    <w:rsid w:val="003A6D3C"/>
    <w:rsid w:val="003C4A5E"/>
    <w:rsid w:val="003D2A61"/>
    <w:rsid w:val="003E23B5"/>
    <w:rsid w:val="00401183"/>
    <w:rsid w:val="0041135F"/>
    <w:rsid w:val="00422931"/>
    <w:rsid w:val="00422B8E"/>
    <w:rsid w:val="00431141"/>
    <w:rsid w:val="00434FA7"/>
    <w:rsid w:val="00453AB1"/>
    <w:rsid w:val="004826EB"/>
    <w:rsid w:val="004A7C39"/>
    <w:rsid w:val="004B6EBD"/>
    <w:rsid w:val="004C6DF4"/>
    <w:rsid w:val="004E3C16"/>
    <w:rsid w:val="005033AC"/>
    <w:rsid w:val="00532C31"/>
    <w:rsid w:val="005358C1"/>
    <w:rsid w:val="00541C1B"/>
    <w:rsid w:val="0056007F"/>
    <w:rsid w:val="00567400"/>
    <w:rsid w:val="0058083E"/>
    <w:rsid w:val="00593511"/>
    <w:rsid w:val="005B03B5"/>
    <w:rsid w:val="005D5C20"/>
    <w:rsid w:val="005F7D00"/>
    <w:rsid w:val="00616FDC"/>
    <w:rsid w:val="00617A25"/>
    <w:rsid w:val="0064189C"/>
    <w:rsid w:val="006478D5"/>
    <w:rsid w:val="00650D6A"/>
    <w:rsid w:val="00660D00"/>
    <w:rsid w:val="006A0A35"/>
    <w:rsid w:val="006C5C18"/>
    <w:rsid w:val="00706679"/>
    <w:rsid w:val="00720608"/>
    <w:rsid w:val="00737340"/>
    <w:rsid w:val="0076536D"/>
    <w:rsid w:val="00776E54"/>
    <w:rsid w:val="00780B05"/>
    <w:rsid w:val="00785D65"/>
    <w:rsid w:val="00791EED"/>
    <w:rsid w:val="00797626"/>
    <w:rsid w:val="007B067A"/>
    <w:rsid w:val="007B1A23"/>
    <w:rsid w:val="007B253C"/>
    <w:rsid w:val="007B7FF5"/>
    <w:rsid w:val="007D14C4"/>
    <w:rsid w:val="007E6AB9"/>
    <w:rsid w:val="007E7FF7"/>
    <w:rsid w:val="007F4BAC"/>
    <w:rsid w:val="0080191C"/>
    <w:rsid w:val="0081460C"/>
    <w:rsid w:val="00835D42"/>
    <w:rsid w:val="00841559"/>
    <w:rsid w:val="00856931"/>
    <w:rsid w:val="00867C2D"/>
    <w:rsid w:val="008720B3"/>
    <w:rsid w:val="00880D36"/>
    <w:rsid w:val="008D35E2"/>
    <w:rsid w:val="008D38CB"/>
    <w:rsid w:val="008E6453"/>
    <w:rsid w:val="008E6A53"/>
    <w:rsid w:val="008F0F62"/>
    <w:rsid w:val="008F103C"/>
    <w:rsid w:val="008F751A"/>
    <w:rsid w:val="0094105B"/>
    <w:rsid w:val="00942B81"/>
    <w:rsid w:val="0097474C"/>
    <w:rsid w:val="009749DB"/>
    <w:rsid w:val="009926D9"/>
    <w:rsid w:val="009C150B"/>
    <w:rsid w:val="009E5284"/>
    <w:rsid w:val="00A03E66"/>
    <w:rsid w:val="00A26E0C"/>
    <w:rsid w:val="00A54475"/>
    <w:rsid w:val="00A64698"/>
    <w:rsid w:val="00A91114"/>
    <w:rsid w:val="00A96105"/>
    <w:rsid w:val="00AB16E9"/>
    <w:rsid w:val="00B021DF"/>
    <w:rsid w:val="00B048BF"/>
    <w:rsid w:val="00B118C8"/>
    <w:rsid w:val="00B27EEF"/>
    <w:rsid w:val="00B65679"/>
    <w:rsid w:val="00B823E7"/>
    <w:rsid w:val="00B8489D"/>
    <w:rsid w:val="00BB2B2A"/>
    <w:rsid w:val="00BB4490"/>
    <w:rsid w:val="00BB6623"/>
    <w:rsid w:val="00BF37F8"/>
    <w:rsid w:val="00BF5731"/>
    <w:rsid w:val="00C226CE"/>
    <w:rsid w:val="00C33E14"/>
    <w:rsid w:val="00C560AD"/>
    <w:rsid w:val="00C56904"/>
    <w:rsid w:val="00C70A1B"/>
    <w:rsid w:val="00C75086"/>
    <w:rsid w:val="00C75C65"/>
    <w:rsid w:val="00C865D3"/>
    <w:rsid w:val="00C902A9"/>
    <w:rsid w:val="00C97A0E"/>
    <w:rsid w:val="00CA1C39"/>
    <w:rsid w:val="00CA76EF"/>
    <w:rsid w:val="00CD13EC"/>
    <w:rsid w:val="00CD2E12"/>
    <w:rsid w:val="00CE5555"/>
    <w:rsid w:val="00CF304D"/>
    <w:rsid w:val="00D02521"/>
    <w:rsid w:val="00D03E56"/>
    <w:rsid w:val="00D2696F"/>
    <w:rsid w:val="00D3078E"/>
    <w:rsid w:val="00D32F81"/>
    <w:rsid w:val="00D66856"/>
    <w:rsid w:val="00D84CB0"/>
    <w:rsid w:val="00D95F0A"/>
    <w:rsid w:val="00D96DDD"/>
    <w:rsid w:val="00DB435F"/>
    <w:rsid w:val="00DB7595"/>
    <w:rsid w:val="00DC2276"/>
    <w:rsid w:val="00DC43E7"/>
    <w:rsid w:val="00DF30CE"/>
    <w:rsid w:val="00E034B7"/>
    <w:rsid w:val="00E3529F"/>
    <w:rsid w:val="00E60CE9"/>
    <w:rsid w:val="00E9292E"/>
    <w:rsid w:val="00EB38C1"/>
    <w:rsid w:val="00EF5B3D"/>
    <w:rsid w:val="00F160AC"/>
    <w:rsid w:val="00F27472"/>
    <w:rsid w:val="00F3636A"/>
    <w:rsid w:val="00F60A10"/>
    <w:rsid w:val="00F6183C"/>
    <w:rsid w:val="00F83558"/>
    <w:rsid w:val="00FA0719"/>
    <w:rsid w:val="00FB3D7D"/>
    <w:rsid w:val="00FC2033"/>
    <w:rsid w:val="00FC36EA"/>
    <w:rsid w:val="00FC59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92544"/>
  <w15:docId w15:val="{CCAA9186-3666-4708-983A-D3763B0AE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hyperlink" Target="https://docs.microsoft.com/vi-vn/aspnet/core/tutorials/first-mvc-app/start-mvc?view=aspnetcore-5.0&amp;tabs=visual-studio"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hyperlink" Target="https://tuhocict.com/du-an-asp-net-core-mvc/"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tutorialsteacher.com/core"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hyperlink" Target="https://tedu.com.vn/lap-trinh-aspnet-core/xay-dung-ung-dung-aspnet-core-mvc-dau-tien-225.html"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ngocminhtran.com/2020/10/22/nhap-mon-asp-net-core-mvc/"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51800387\Template_TrinhbayDoAn1,2,Ungdu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C508CF-712B-4F4D-BBC6-3AF2D0944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Template_TrinhbayDoAn1,2,Ungdung.dotx</Template>
  <TotalTime>1069</TotalTime>
  <Pages>108</Pages>
  <Words>9148</Words>
  <Characters>52147</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Chien Tran</cp:lastModifiedBy>
  <cp:revision>60</cp:revision>
  <dcterms:created xsi:type="dcterms:W3CDTF">2022-01-01T15:31:00Z</dcterms:created>
  <dcterms:modified xsi:type="dcterms:W3CDTF">2022-01-12T07:38:00Z</dcterms:modified>
</cp:coreProperties>
</file>